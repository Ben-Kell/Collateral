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horzAnchor="margin" w:tblpYSpec="top"/>
        <w:tblW w:w="10777" w:type="dxa"/>
        <w:tblLayout w:type="fixed"/>
        <w:tblCellMar>
          <w:left w:w="0" w:type="dxa"/>
          <w:right w:w="0" w:type="dxa"/>
        </w:tblCellMar>
        <w:tblLook w:val="0000" w:firstRow="0" w:lastRow="0" w:firstColumn="0" w:lastColumn="0" w:noHBand="0" w:noVBand="0"/>
      </w:tblPr>
      <w:tblGrid>
        <w:gridCol w:w="8932"/>
        <w:gridCol w:w="1845"/>
      </w:tblGrid>
      <w:tr w:rsidR="00056AD6" w:rsidRPr="002A5103" w14:paraId="13FCC534" w14:textId="77777777" w:rsidTr="00056AD6">
        <w:trPr>
          <w:trHeight w:val="2274"/>
        </w:trPr>
        <w:tc>
          <w:tcPr>
            <w:tcW w:w="4144" w:type="pct"/>
          </w:tcPr>
          <w:p w14:paraId="3103379E" w14:textId="77777777" w:rsidR="00056AD6" w:rsidRPr="00150A0F" w:rsidRDefault="00FD6F20" w:rsidP="00056AD6">
            <w:pPr>
              <w:pStyle w:val="FJDocumentHeader"/>
              <w:framePr w:wrap="auto" w:vAnchor="margin" w:hAnchor="text" w:yAlign="inline"/>
            </w:pPr>
            <w:sdt>
              <w:sdtPr>
                <w:rPr>
                  <w:rStyle w:val="FJDocumentHeaderChar"/>
                </w:rPr>
                <w:alias w:val="Title"/>
                <w:tag w:val="Title"/>
                <w:id w:val="1734425669"/>
                <w:lock w:val="sdtLocked"/>
                <w:placeholder>
                  <w:docPart w:val="07AA4424F2B649D88DC0F4A53A799DBE"/>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bCs/>
                  <w:snapToGrid w:val="0"/>
                </w:rPr>
              </w:sdtEndPr>
              <w:sdtContent>
                <w:r w:rsidR="00056AD6" w:rsidRPr="00056AD6">
                  <w:t>[Title]</w:t>
                </w:r>
              </w:sdtContent>
            </w:sdt>
            <w:r w:rsidR="00056AD6">
              <w:rPr>
                <w:snapToGrid/>
              </w:rPr>
              <w:drawing>
                <wp:anchor distT="0" distB="0" distL="114300" distR="114300" simplePos="0" relativeHeight="251691008" behindDoc="1" locked="0" layoutInCell="1" allowOverlap="1" wp14:anchorId="5725E7A2" wp14:editId="64340C5D">
                  <wp:simplePos x="0" y="0"/>
                  <wp:positionH relativeFrom="column">
                    <wp:posOffset>-466725</wp:posOffset>
                  </wp:positionH>
                  <wp:positionV relativeFrom="page">
                    <wp:posOffset>-462280</wp:posOffset>
                  </wp:positionV>
                  <wp:extent cx="7770495" cy="2090263"/>
                  <wp:effectExtent l="0" t="0" r="1905" b="5715"/>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8"/>
                          <a:stretch>
                            <a:fillRect/>
                          </a:stretch>
                        </pic:blipFill>
                        <pic:spPr>
                          <a:xfrm>
                            <a:off x="0" y="0"/>
                            <a:ext cx="7770495" cy="2090263"/>
                          </a:xfrm>
                          <a:prstGeom prst="rect">
                            <a:avLst/>
                          </a:prstGeom>
                        </pic:spPr>
                      </pic:pic>
                    </a:graphicData>
                  </a:graphic>
                  <wp14:sizeRelH relativeFrom="margin">
                    <wp14:pctWidth>0</wp14:pctWidth>
                  </wp14:sizeRelH>
                  <wp14:sizeRelV relativeFrom="margin">
                    <wp14:pctHeight>0</wp14:pctHeight>
                  </wp14:sizeRelV>
                </wp:anchor>
              </w:drawing>
            </w:r>
          </w:p>
          <w:p w14:paraId="6379738D" w14:textId="77777777" w:rsidR="00056AD6" w:rsidRPr="00150A0F" w:rsidRDefault="00FD6F20" w:rsidP="00056AD6">
            <w:pPr>
              <w:pStyle w:val="FJDocumentSubheader"/>
              <w:framePr w:wrap="auto" w:vAnchor="margin" w:hAnchor="text" w:yAlign="inline"/>
            </w:pPr>
            <w:sdt>
              <w:sdtPr>
                <w:rPr>
                  <w:rStyle w:val="FJDocumentSubheaderChar"/>
                </w:rPr>
                <w:alias w:val="Subject"/>
                <w:tag w:val=""/>
                <w:id w:val="-997416640"/>
                <w:placeholder>
                  <w:docPart w:val="55A457CAD83A43B08DFC53AFDB2F3375"/>
                </w:placeholder>
                <w:showingPlcHdr/>
                <w:dataBinding w:prefixMappings="xmlns:ns0='http://purl.org/dc/elements/1.1/' xmlns:ns1='http://schemas.openxmlformats.org/package/2006/metadata/core-properties' " w:xpath="/ns1:coreProperties[1]/ns0:subject[1]" w:storeItemID="{6C3C8BC8-F283-45AE-878A-BAB7291924A1}"/>
                <w:text/>
              </w:sdtPr>
              <w:sdtEndPr>
                <w:rPr>
                  <w:rStyle w:val="DefaultParagraphFont"/>
                  <w:snapToGrid w:val="0"/>
                </w:rPr>
              </w:sdtEndPr>
              <w:sdtContent>
                <w:r w:rsidR="00056AD6" w:rsidRPr="00056AD6">
                  <w:t>[Subject]</w:t>
                </w:r>
              </w:sdtContent>
            </w:sdt>
          </w:p>
        </w:tc>
        <w:tc>
          <w:tcPr>
            <w:tcW w:w="856" w:type="pct"/>
          </w:tcPr>
          <w:p w14:paraId="4552C92E" w14:textId="77777777" w:rsidR="00056AD6" w:rsidRPr="002A5103" w:rsidRDefault="00CE327B" w:rsidP="00056AD6">
            <w:r>
              <w:rPr>
                <w:rFonts w:ascii="Times New Roman" w:eastAsia="MS Mincho" w:hAnsi="Times New Roman" w:cs="Times New Roman"/>
                <w:noProof/>
                <w:kern w:val="0"/>
                <w:position w:val="0"/>
                <w:sz w:val="24"/>
                <w:lang w:val="en-NZ" w:eastAsia="en-NZ"/>
              </w:rPr>
              <mc:AlternateContent>
                <mc:Choice Requires="wps">
                  <w:drawing>
                    <wp:anchor distT="0" distB="0" distL="114300" distR="114300" simplePos="0" relativeHeight="251695104" behindDoc="0" locked="0" layoutInCell="1" allowOverlap="1" wp14:anchorId="3BCB35CF" wp14:editId="7DDC20DC">
                      <wp:simplePos x="0" y="0"/>
                      <wp:positionH relativeFrom="column">
                        <wp:posOffset>-2376170</wp:posOffset>
                      </wp:positionH>
                      <wp:positionV relativeFrom="paragraph">
                        <wp:posOffset>1123950</wp:posOffset>
                      </wp:positionV>
                      <wp:extent cx="3769995" cy="984885"/>
                      <wp:effectExtent l="0" t="0" r="1905" b="5715"/>
                      <wp:wrapNone/>
                      <wp:docPr id="5" name="Speech Bubble: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9995" cy="984885"/>
                              </a:xfrm>
                              <a:prstGeom prst="wedgeRectCallout">
                                <a:avLst>
                                  <a:gd name="adj1" fmla="val -21181"/>
                                  <a:gd name="adj2" fmla="val 426"/>
                                </a:avLst>
                              </a:prstGeom>
                              <a:solidFill>
                                <a:srgbClr val="2400B0"/>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8B27E93" w14:textId="77777777" w:rsidR="00CE327B" w:rsidRDefault="00CE327B" w:rsidP="00CE327B">
                                  <w:pPr>
                                    <w:textAlignment w:val="baseline"/>
                                    <w:rPr>
                                      <w:color w:val="FFFFFF" w:themeColor="light1"/>
                                      <w:kern w:val="24"/>
                                      <w:sz w:val="16"/>
                                      <w:szCs w:val="18"/>
                                      <w:u w:val="single"/>
                                    </w:rPr>
                                  </w:pPr>
                                  <w:r>
                                    <w:rPr>
                                      <w:color w:val="FFFFFF" w:themeColor="light1"/>
                                      <w:kern w:val="24"/>
                                      <w:sz w:val="16"/>
                                      <w:szCs w:val="18"/>
                                      <w:u w:val="single"/>
                                    </w:rPr>
                                    <w:t xml:space="preserve">Please note: </w:t>
                                  </w:r>
                                </w:p>
                                <w:p w14:paraId="72AEC61C" w14:textId="77777777" w:rsidR="00CE327B" w:rsidRDefault="00CE327B" w:rsidP="00CE327B">
                                  <w:pPr>
                                    <w:textAlignment w:val="baseline"/>
                                    <w:rPr>
                                      <w:color w:val="FFFFFF" w:themeColor="light1"/>
                                      <w:kern w:val="24"/>
                                      <w:sz w:val="16"/>
                                      <w:szCs w:val="18"/>
                                    </w:rPr>
                                  </w:pPr>
                                  <w:r>
                                    <w:rPr>
                                      <w:color w:val="FFFFFF" w:themeColor="light1"/>
                                      <w:kern w:val="24"/>
                                      <w:sz w:val="16"/>
                                      <w:szCs w:val="18"/>
                                    </w:rPr>
                                    <w:t>Before sharing this document with external audiences, ensure the document is converted to pdf format.</w:t>
                                  </w:r>
                                </w:p>
                                <w:p w14:paraId="35F311FD" w14:textId="77777777" w:rsidR="00CE327B" w:rsidRDefault="00CE327B" w:rsidP="00CE327B">
                                  <w:pPr>
                                    <w:textAlignment w:val="baseline"/>
                                    <w:rPr>
                                      <w:color w:val="FFFFFF" w:themeColor="light1"/>
                                      <w:kern w:val="24"/>
                                      <w:sz w:val="8"/>
                                      <w:szCs w:val="10"/>
                                    </w:rPr>
                                  </w:pPr>
                                  <w:r>
                                    <w:rPr>
                                      <w:color w:val="FFFFFF" w:themeColor="light1"/>
                                      <w:kern w:val="24"/>
                                      <w:sz w:val="16"/>
                                      <w:szCs w:val="18"/>
                                    </w:rPr>
                                    <w:t xml:space="preserve">If sharing externally in Microsoft Word format, please ensure it is saved as a </w:t>
                                  </w:r>
                                  <w:r>
                                    <w:rPr>
                                      <w:b/>
                                      <w:bCs/>
                                      <w:color w:val="FFFFFF" w:themeColor="light1"/>
                                      <w:kern w:val="24"/>
                                      <w:sz w:val="16"/>
                                      <w:szCs w:val="18"/>
                                    </w:rPr>
                                    <w:t>Read-Only</w:t>
                                  </w:r>
                                  <w:r>
                                    <w:rPr>
                                      <w:color w:val="FFFFFF" w:themeColor="light1"/>
                                      <w:kern w:val="24"/>
                                      <w:sz w:val="16"/>
                                      <w:szCs w:val="18"/>
                                    </w:rPr>
                                    <w:t xml:space="preserve"> document.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CB35C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5" o:spid="_x0000_s1026" type="#_x0000_t61" style="position:absolute;margin-left:-187.1pt;margin-top:88.5pt;width:296.85pt;height:7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" adj="6225,10892" fillcolor="#2400b0" stroked="f" strokeweight="2pt">
                      <v:textbox>
                        <w:txbxContent>
                          <w:p w14:paraId="78B27E93" w14:textId="77777777" w:rsidR="00CE327B" w:rsidRDefault="00CE327B" w:rsidP="00CE327B">
                            <w:pPr>
                              <w:textAlignment w:val="baseline"/>
                              <w:rPr>
                                <w:color w:val="FFFFFF" w:themeColor="light1"/>
                                <w:kern w:val="24"/>
                                <w:sz w:val="16"/>
                                <w:szCs w:val="18"/>
                                <w:u w:val="single"/>
                              </w:rPr>
                            </w:pPr>
                            <w:r>
                              <w:rPr>
                                <w:color w:val="FFFFFF" w:themeColor="light1"/>
                                <w:kern w:val="24"/>
                                <w:sz w:val="16"/>
                                <w:szCs w:val="18"/>
                                <w:u w:val="single"/>
                              </w:rPr>
                              <w:t xml:space="preserve">Please note: </w:t>
                            </w:r>
                          </w:p>
                          <w:p w14:paraId="72AEC61C" w14:textId="77777777" w:rsidR="00CE327B" w:rsidRDefault="00CE327B" w:rsidP="00CE327B">
                            <w:pPr>
                              <w:textAlignment w:val="baseline"/>
                              <w:rPr>
                                <w:color w:val="FFFFFF" w:themeColor="light1"/>
                                <w:kern w:val="24"/>
                                <w:sz w:val="16"/>
                                <w:szCs w:val="18"/>
                              </w:rPr>
                            </w:pPr>
                            <w:r>
                              <w:rPr>
                                <w:color w:val="FFFFFF" w:themeColor="light1"/>
                                <w:kern w:val="24"/>
                                <w:sz w:val="16"/>
                                <w:szCs w:val="18"/>
                              </w:rPr>
                              <w:t>Before sharing this document with external audiences, ensure the document is converted to pdf format.</w:t>
                            </w:r>
                          </w:p>
                          <w:p w14:paraId="35F311FD" w14:textId="77777777" w:rsidR="00CE327B" w:rsidRDefault="00CE327B" w:rsidP="00CE327B">
                            <w:pPr>
                              <w:textAlignment w:val="baseline"/>
                              <w:rPr>
                                <w:color w:val="FFFFFF" w:themeColor="light1"/>
                                <w:kern w:val="24"/>
                                <w:sz w:val="8"/>
                                <w:szCs w:val="10"/>
                              </w:rPr>
                            </w:pPr>
                            <w:r>
                              <w:rPr>
                                <w:color w:val="FFFFFF" w:themeColor="light1"/>
                                <w:kern w:val="24"/>
                                <w:sz w:val="16"/>
                                <w:szCs w:val="18"/>
                              </w:rPr>
                              <w:t xml:space="preserve">If sharing externally in Microsoft Word format, please ensure it is saved as a </w:t>
                            </w:r>
                            <w:r>
                              <w:rPr>
                                <w:b/>
                                <w:bCs/>
                                <w:color w:val="FFFFFF" w:themeColor="light1"/>
                                <w:kern w:val="24"/>
                                <w:sz w:val="16"/>
                                <w:szCs w:val="18"/>
                              </w:rPr>
                              <w:t>Read-Only</w:t>
                            </w:r>
                            <w:r>
                              <w:rPr>
                                <w:color w:val="FFFFFF" w:themeColor="light1"/>
                                <w:kern w:val="24"/>
                                <w:sz w:val="16"/>
                                <w:szCs w:val="18"/>
                              </w:rPr>
                              <w:t xml:space="preserve"> document.</w:t>
                            </w:r>
                          </w:p>
                        </w:txbxContent>
                      </v:textbox>
                    </v:shape>
                  </w:pict>
                </mc:Fallback>
              </mc:AlternateContent>
            </w:r>
            <w:r w:rsidR="00837DB4">
              <w:rPr>
                <w:noProof/>
              </w:rPr>
              <w:drawing>
                <wp:anchor distT="0" distB="0" distL="114300" distR="114300" simplePos="0" relativeHeight="251693056" behindDoc="0" locked="0" layoutInCell="1" allowOverlap="1" wp14:anchorId="00E58FE3" wp14:editId="01CDA39A">
                  <wp:simplePos x="0" y="0"/>
                  <wp:positionH relativeFrom="column">
                    <wp:posOffset>252730</wp:posOffset>
                  </wp:positionH>
                  <wp:positionV relativeFrom="page">
                    <wp:posOffset>-142875</wp:posOffset>
                  </wp:positionV>
                  <wp:extent cx="934720" cy="455295"/>
                  <wp:effectExtent l="0" t="0" r="0" b="1905"/>
                  <wp:wrapNone/>
                  <wp:docPr id="26" name="Picture 26" descr="Fuji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ujitsu"/>
                          <pic:cNvPicPr>
                            <a:picLocks noChangeAspect="1" noChangeArrowheads="1"/>
                          </pic:cNvPicPr>
                        </pic:nvPicPr>
                        <pic:blipFill>
                          <a:blip r:embed="rId9"/>
                          <a:stretch>
                            <a:fillRect/>
                          </a:stretch>
                        </pic:blipFill>
                        <pic:spPr bwMode="auto">
                          <a:xfrm>
                            <a:off x="0" y="0"/>
                            <a:ext cx="934720" cy="455295"/>
                          </a:xfrm>
                          <a:prstGeom prst="rect">
                            <a:avLst/>
                          </a:prstGeom>
                          <a:noFill/>
                        </pic:spPr>
                      </pic:pic>
                    </a:graphicData>
                  </a:graphic>
                  <wp14:sizeRelH relativeFrom="page">
                    <wp14:pctWidth>0</wp14:pctWidth>
                  </wp14:sizeRelH>
                  <wp14:sizeRelV relativeFrom="page">
                    <wp14:pctHeight>0</wp14:pctHeight>
                  </wp14:sizeRelV>
                </wp:anchor>
              </w:drawing>
            </w:r>
          </w:p>
        </w:tc>
      </w:tr>
      <w:tr w:rsidR="00056AD6" w:rsidRPr="00A61F3B" w14:paraId="44E9492D" w14:textId="77777777" w:rsidTr="00056AD6">
        <w:trPr>
          <w:trHeight w:val="291"/>
        </w:trPr>
        <w:tc>
          <w:tcPr>
            <w:tcW w:w="5000" w:type="pct"/>
            <w:gridSpan w:val="2"/>
          </w:tcPr>
          <w:p w14:paraId="6326070C" w14:textId="77777777" w:rsidR="00056AD6" w:rsidRPr="000E0DD8" w:rsidRDefault="00056AD6" w:rsidP="00056AD6">
            <w:pPr>
              <w:spacing w:after="0"/>
              <w:jc w:val="center"/>
              <w:rPr>
                <w:noProof/>
                <w:sz w:val="2"/>
                <w:szCs w:val="2"/>
              </w:rPr>
            </w:pPr>
          </w:p>
        </w:tc>
      </w:tr>
    </w:tbl>
    <w:p w14:paraId="44A919D1" w14:textId="77777777" w:rsidR="00056AD6" w:rsidRPr="007F536F" w:rsidRDefault="00056AD6" w:rsidP="00056AD6">
      <w:pPr>
        <w:pStyle w:val="FJIntroduction"/>
      </w:pPr>
      <w:r w:rsidRPr="007F536F">
        <w:t>Document introduction lorem ipsum dolor sit amet, consectetuer adipiscing elit, sed diam nonummy nibh euism od tincidunt ut laoreet dolore magna aliquam erat volutpat xerci tation ullamcorper suscipit lobortis nisl ut aliqui.</w:t>
      </w:r>
    </w:p>
    <w:p w14:paraId="265031EE" w14:textId="77777777" w:rsidR="00056AD6" w:rsidRPr="00B56015" w:rsidRDefault="00056AD6" w:rsidP="00056AD6">
      <w:pPr>
        <w:pStyle w:val="FJSubheadline1"/>
      </w:pPr>
      <w:r>
        <w:t>Subheadline</w:t>
      </w:r>
    </w:p>
    <w:p w14:paraId="6D984A7B" w14:textId="77777777" w:rsidR="00056AD6" w:rsidRPr="00B56015" w:rsidRDefault="00056AD6" w:rsidP="00056AD6">
      <w:pPr>
        <w:pStyle w:val="FJBody"/>
      </w:pPr>
      <w:r w:rsidRPr="00B56015">
        <w:t>Lorem ipsum ex et et evenduc iatibus, ut imoluptiur aut ea volliquatur, quam nus, con ea nulluptincid magnihil ium ne cium quis aut ipicabor atiore nis ma quatur same vent qui demo eumquibus prae dolesci unt alicae sunt as erum dolenda sumqui omnis dunt quas renit, ipsam quia dit, quatum ratqui officiatum quatiat denda quiat. Reribus etur repudam corepta temporibus veliquate quis is nus aboratu rerehenem eaqui aut ulpa autecto raut dolesse quaeria il ex ea se voles est everumquia conet velecat vent et dempore qui prorrum, cium ma officient dem.</w:t>
      </w:r>
    </w:p>
    <w:p w14:paraId="066E346B" w14:textId="77777777" w:rsidR="00056AD6" w:rsidRDefault="00056AD6" w:rsidP="00056AD6">
      <w:pPr>
        <w:pStyle w:val="FJBullets-Level1"/>
        <w:spacing w:after="60"/>
      </w:pPr>
      <w:r w:rsidRPr="000D316E">
        <w:t>Bullet level 1</w:t>
      </w:r>
    </w:p>
    <w:p w14:paraId="4CDD975B" w14:textId="77777777" w:rsidR="00056AD6" w:rsidRPr="00B466B7" w:rsidRDefault="00056AD6" w:rsidP="00056AD6">
      <w:pPr>
        <w:pStyle w:val="FJBullets-Level2"/>
        <w:spacing w:after="60"/>
      </w:pPr>
      <w:r w:rsidRPr="00B466B7">
        <w:t>Bullet level 2</w:t>
      </w:r>
    </w:p>
    <w:p w14:paraId="6C045785" w14:textId="77777777" w:rsidR="00056AD6" w:rsidRPr="00B466B7" w:rsidRDefault="00056AD6" w:rsidP="00056AD6">
      <w:pPr>
        <w:pStyle w:val="FJBullets-Level3"/>
        <w:spacing w:after="60"/>
      </w:pPr>
      <w:r w:rsidRPr="00B466B7">
        <w:t>Bullet level 3</w:t>
      </w:r>
      <w:r>
        <w:br/>
      </w:r>
    </w:p>
    <w:p w14:paraId="7D9E84DF" w14:textId="77777777" w:rsidR="00056AD6" w:rsidRPr="00E837C4" w:rsidRDefault="00056AD6" w:rsidP="00056AD6">
      <w:pPr>
        <w:pStyle w:val="FJSubheadline1"/>
      </w:pPr>
      <w:r w:rsidRPr="00D55178">
        <w:t>Subheadline</w:t>
      </w:r>
    </w:p>
    <w:p w14:paraId="455C4D15" w14:textId="77777777" w:rsidR="00056AD6" w:rsidRPr="00E837C4" w:rsidRDefault="00056AD6" w:rsidP="00056AD6">
      <w:pPr>
        <w:pStyle w:val="FJBody"/>
        <w:rPr>
          <w:lang w:val="fr-FR"/>
        </w:rPr>
      </w:pPr>
      <w:r>
        <w:rPr>
          <w:noProof/>
        </w:rPr>
        <mc:AlternateContent>
          <mc:Choice Requires="wps">
            <w:drawing>
              <wp:anchor distT="0" distB="0" distL="114300" distR="114300" simplePos="0" relativeHeight="251684864" behindDoc="0" locked="0" layoutInCell="1" allowOverlap="1" wp14:anchorId="4909FDE6" wp14:editId="1F5E3350">
                <wp:simplePos x="0" y="0"/>
                <wp:positionH relativeFrom="column">
                  <wp:posOffset>3961130</wp:posOffset>
                </wp:positionH>
                <wp:positionV relativeFrom="paragraph">
                  <wp:posOffset>8890</wp:posOffset>
                </wp:positionV>
                <wp:extent cx="2896870" cy="1924050"/>
                <wp:effectExtent l="0" t="0" r="1778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870" cy="1924050"/>
                        </a:xfrm>
                        <a:prstGeom prst="rect">
                          <a:avLst/>
                        </a:prstGeom>
                        <a:solidFill>
                          <a:srgbClr val="FFFFFF"/>
                        </a:solidFill>
                        <a:ln w="12700">
                          <a:solidFill>
                            <a:srgbClr val="2400B0"/>
                          </a:solidFill>
                          <a:miter lim="800000"/>
                          <a:headEnd/>
                          <a:tailEnd/>
                        </a:ln>
                      </wps:spPr>
                      <wps:txbx>
                        <w:txbxContent>
                          <w:p w14:paraId="03734D1E" w14:textId="77777777" w:rsidR="00056AD6" w:rsidRPr="00E837C4" w:rsidRDefault="00056AD6" w:rsidP="00056AD6">
                            <w:pPr>
                              <w:pStyle w:val="FJQuote2"/>
                              <w:rPr>
                                <w:lang w:val="pt-BR"/>
                              </w:rPr>
                            </w:pPr>
                            <w:r w:rsidRPr="00E837C4">
                              <w:rPr>
                                <w:lang w:val="fr-FR"/>
                              </w:rPr>
                              <w:t xml:space="preserve">“Pullquote… Ut que sus aut ulparcient, cusamet fugit, aut optae. </w:t>
                            </w:r>
                            <w:r w:rsidRPr="00E837C4">
                              <w:rPr>
                                <w:lang w:val="pt-BR"/>
                              </w:rPr>
                              <w:t>Imaximus nist expla verspicipiet ex exerorro vit que nis se videi corupta tatusda ersperera nonsequ iasiti berions equam, to blatat.”</w:t>
                            </w:r>
                          </w:p>
                          <w:p w14:paraId="7962206E" w14:textId="77777777" w:rsidR="00056AD6" w:rsidRPr="00D57313" w:rsidRDefault="00056AD6" w:rsidP="00056AD6">
                            <w:pPr>
                              <w:pStyle w:val="FJQuoteAuthor"/>
                            </w:pPr>
                            <w:r w:rsidRPr="00D57313">
                              <w:t>Name Surname</w:t>
                            </w:r>
                          </w:p>
                        </w:txbxContent>
                      </wps:txbx>
                      <wps:bodyPr rot="0" vert="horz" wrap="square" lIns="108000" tIns="108000" rIns="108000" bIns="10800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4909FDE6" id="_x0000_t202" coordsize="21600,21600" o:spt="202" path="m,l,21600r21600,l21600,xe">
                <v:stroke joinstyle="miter"/>
                <v:path gradientshapeok="t" o:connecttype="rect"/>
              </v:shapetype>
              <v:shape id="Text Box 2" o:spid="_x0000_s1027" type="#_x0000_t202" style="position:absolute;margin-left:311.9pt;margin-top:.7pt;width:228.1pt;height:15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" strokecolor="#2400b0" strokeweight="1pt">
                <v:textbox style="mso-fit-shape-to-text:t" inset="3mm,3mm,3mm,3mm">
                  <w:txbxContent>
                    <w:p w14:paraId="03734D1E" w14:textId="77777777" w:rsidR="00056AD6" w:rsidRPr="00E837C4" w:rsidRDefault="00056AD6" w:rsidP="00056AD6">
                      <w:pPr>
                        <w:pStyle w:val="FJQuote2"/>
                        <w:rPr>
                          <w:lang w:val="pt-BR"/>
                        </w:rPr>
                      </w:pPr>
                      <w:r w:rsidRPr="00E837C4">
                        <w:rPr>
                          <w:lang w:val="fr-FR"/>
                        </w:rPr>
                        <w:t xml:space="preserve">“Pullquote… Ut que sus aut ulparcient, cusamet fugit, aut optae. </w:t>
                      </w:r>
                      <w:r w:rsidRPr="00E837C4">
                        <w:rPr>
                          <w:lang w:val="pt-BR"/>
                        </w:rPr>
                        <w:t>Imaximus nist expla verspicipiet ex exerorro vit que nis se videi corupta tatusda ersperera nonsequ iasiti berions equam, to blatat.”</w:t>
                      </w:r>
                    </w:p>
                    <w:p w14:paraId="7962206E" w14:textId="77777777" w:rsidR="00056AD6" w:rsidRPr="00D57313" w:rsidRDefault="00056AD6" w:rsidP="00056AD6">
                      <w:pPr>
                        <w:pStyle w:val="FJQuoteAuthor"/>
                      </w:pPr>
                      <w:r w:rsidRPr="00D57313">
                        <w:t>Name Surname</w:t>
                      </w:r>
                    </w:p>
                  </w:txbxContent>
                </v:textbox>
                <w10:wrap type="square"/>
              </v:shape>
            </w:pict>
          </mc:Fallback>
        </mc:AlternateContent>
      </w:r>
      <w:r>
        <w:rPr>
          <w:lang w:val="fr-FR"/>
        </w:rPr>
        <w:t>L</w:t>
      </w:r>
      <w:r w:rsidRPr="00E837C4">
        <w:rPr>
          <w:lang w:val="fr-FR"/>
        </w:rPr>
        <w:t>orem ipsum ex et et evenduc iatibus, ut imoluptiur aut ea volliquatur, quam nus, con ea nulluptincid magnihil ium ne cium quis aut ipicabor atiore nis ma quatur same vent qui demo eumquibus prae dolesci unt alicae sunt as erum dolenda sumqui omnis dunt quas renit, ipsam quia dit, quatum ratqui officiatum quatiat denda quiat. Reribus etur repudam corepta temporibus veliquate quis is nus aboratu rerehenem eaqui aut ulpa autecto raut dolesse quaeria il ex ea se voles est everumquia conet velecat.</w:t>
      </w:r>
    </w:p>
    <w:p w14:paraId="0105F207" w14:textId="77777777" w:rsidR="00056AD6" w:rsidRPr="00B466B7" w:rsidRDefault="00056AD6" w:rsidP="00056AD6">
      <w:pPr>
        <w:pStyle w:val="FJNumberedBullets-level1"/>
        <w:spacing w:after="60"/>
      </w:pPr>
      <w:r w:rsidRPr="00B466B7">
        <w:t xml:space="preserve">Numbered </w:t>
      </w:r>
      <w:r w:rsidRPr="00D55178">
        <w:t>bullet</w:t>
      </w:r>
      <w:r w:rsidRPr="00B466B7">
        <w:t xml:space="preserve"> level 1</w:t>
      </w:r>
    </w:p>
    <w:p w14:paraId="5C22B063" w14:textId="77777777" w:rsidR="00056AD6" w:rsidRPr="00B466B7" w:rsidRDefault="00056AD6" w:rsidP="00056AD6">
      <w:pPr>
        <w:pStyle w:val="FJNumberedBullets-Level2"/>
        <w:spacing w:after="60"/>
      </w:pPr>
      <w:r>
        <w:t>Numbered b</w:t>
      </w:r>
      <w:r w:rsidRPr="00B466B7">
        <w:t>ullet level 2</w:t>
      </w:r>
    </w:p>
    <w:p w14:paraId="39D5A87F" w14:textId="77777777" w:rsidR="00056AD6" w:rsidRPr="00B466B7" w:rsidRDefault="00056AD6" w:rsidP="00056AD6">
      <w:pPr>
        <w:pStyle w:val="FJNumberedBullets-Level3"/>
        <w:spacing w:after="60"/>
      </w:pPr>
      <w:r>
        <w:t>Numbered b</w:t>
      </w:r>
      <w:r w:rsidRPr="00B466B7">
        <w:t>ullet level 3</w:t>
      </w:r>
    </w:p>
    <w:p w14:paraId="54ADEFF8" w14:textId="77777777" w:rsidR="00056AD6" w:rsidRDefault="00056AD6" w:rsidP="00056AD6">
      <w:pPr>
        <w:pStyle w:val="FJBody"/>
      </w:pPr>
      <w:r>
        <w:t>L</w:t>
      </w:r>
      <w:r w:rsidRPr="00E837C4">
        <w:t>orem ipsum ex et et evenduc iatibus, ut imoluptiur aut ea volliquatur, quam nus, con ea nulluptincid magnihil ium ne cium quis aut ipicabor atiore nis ma quatur same vent qui demo eumquibus prae dolesci unt alicae sunt as erum dolenda sumqui omnis dunt quas renit, ipsam quia dit.</w:t>
      </w:r>
    </w:p>
    <w:p w14:paraId="2FDBE326" w14:textId="77777777" w:rsidR="00F50D52" w:rsidRDefault="00F50D52" w:rsidP="0050587C">
      <w:pPr>
        <w:pStyle w:val="FJBody"/>
        <w:ind w:firstLine="840"/>
      </w:pPr>
    </w:p>
    <w:p w14:paraId="21A5EB6B" w14:textId="77777777" w:rsidR="00056AD6" w:rsidRDefault="00056AD6" w:rsidP="00F50D52">
      <w:pPr>
        <w:pStyle w:val="FJSubheadline1"/>
        <w:keepNext/>
      </w:pPr>
      <w:r>
        <w:t>Subheadline</w:t>
      </w:r>
    </w:p>
    <w:p w14:paraId="75452DB4" w14:textId="77777777" w:rsidR="000F5301" w:rsidRPr="000F5301" w:rsidRDefault="000F5301" w:rsidP="000F5301">
      <w:pPr>
        <w:ind w:firstLine="840"/>
        <w:rPr>
          <w:lang w:val="en-GB"/>
        </w:rPr>
      </w:pPr>
    </w:p>
    <w:p w14:paraId="79F73751" w14:textId="77777777" w:rsidR="00056AD6" w:rsidRDefault="00056AD6" w:rsidP="00056AD6">
      <w:pPr>
        <w:pStyle w:val="FJBody"/>
        <w:rPr>
          <w:lang w:val="fr-FR"/>
        </w:rPr>
      </w:pPr>
      <w:r w:rsidRPr="00131D41">
        <w:rPr>
          <w:lang w:val="en-GB"/>
        </w:rPr>
        <w:t xml:space="preserve">Edis rerum volorepel mod quatas sitis as excea qui ditin corit que magnati isquundam, id eicipitin nihicid elent. Opti tempos aut dolorei caboris aut ea sit mosamus et iduciae voluptibus everibusda cus doluptio quiaspel moleni restiis et qui officiis dollaceatiam renda volupti oribus es aut que dis apel ipitatem eium sita sa quas sit omnitintis pos ma si ut voluptae non num quam ab in conseque eosa prate sania nullantur senitempe repratinim doloria essinct otatur? </w:t>
      </w:r>
      <w:r w:rsidRPr="00E837C4">
        <w:rPr>
          <w:lang w:val="fr-FR"/>
        </w:rPr>
        <w:t>Um et ipsapernam, omniae.</w:t>
      </w:r>
    </w:p>
    <w:p w14:paraId="1C12120B" w14:textId="77777777" w:rsidR="00056AD6" w:rsidRPr="00E837C4" w:rsidRDefault="00056AD6" w:rsidP="00056AD6">
      <w:pPr>
        <w:pStyle w:val="FJQuote1"/>
        <w:rPr>
          <w:lang w:val="pt-BR"/>
        </w:rPr>
      </w:pPr>
      <w:r w:rsidRPr="00E837C4">
        <w:rPr>
          <w:lang w:val="fr-FR"/>
        </w:rPr>
        <w:lastRenderedPageBreak/>
        <w:t xml:space="preserve">“Ut que sus aut ulparcient, cusamet fugit, aut optae. </w:t>
      </w:r>
      <w:r w:rsidRPr="00E837C4">
        <w:rPr>
          <w:lang w:val="pt-BR"/>
        </w:rPr>
        <w:t>Imaximus nist expla verspicipiet ex exerorro vit que nis se videi corupta tatusda ersperera nonsequ iasiti berions equam, to blatat.”</w:t>
      </w:r>
    </w:p>
    <w:tbl>
      <w:tblPr>
        <w:tblStyle w:val="TableGrid"/>
        <w:tblpPr w:leftFromText="180" w:rightFromText="180" w:vertAnchor="text" w:horzAnchor="margin" w:tblpY="83"/>
        <w:tblW w:w="10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689"/>
        <w:gridCol w:w="2690"/>
        <w:gridCol w:w="2689"/>
        <w:gridCol w:w="2690"/>
      </w:tblGrid>
      <w:tr w:rsidR="00056AD6" w14:paraId="3B204EED" w14:textId="77777777" w:rsidTr="008A1DED">
        <w:trPr>
          <w:trHeight w:val="354"/>
        </w:trPr>
        <w:tc>
          <w:tcPr>
            <w:tcW w:w="2689" w:type="dxa"/>
            <w:tcBorders>
              <w:right w:val="single" w:sz="4" w:space="0" w:color="FFFFFF" w:themeColor="background1"/>
            </w:tcBorders>
            <w:shd w:val="clear" w:color="auto" w:fill="2400B0"/>
          </w:tcPr>
          <w:p w14:paraId="7C4AEDF5" w14:textId="77777777" w:rsidR="00056AD6" w:rsidRPr="009545FD" w:rsidRDefault="00056AD6" w:rsidP="008A1DED">
            <w:pPr>
              <w:pStyle w:val="FJTableHeaderLeft"/>
            </w:pPr>
            <w:r w:rsidRPr="009545FD">
              <w:t>Heading 1</w:t>
            </w:r>
          </w:p>
        </w:tc>
        <w:tc>
          <w:tcPr>
            <w:tcW w:w="2690" w:type="dxa"/>
            <w:tcBorders>
              <w:left w:val="single" w:sz="4" w:space="0" w:color="FFFFFF" w:themeColor="background1"/>
              <w:right w:val="single" w:sz="4" w:space="0" w:color="FFFFFF" w:themeColor="background1"/>
            </w:tcBorders>
            <w:shd w:val="clear" w:color="auto" w:fill="2400B0"/>
          </w:tcPr>
          <w:p w14:paraId="6197D886" w14:textId="77777777" w:rsidR="00056AD6" w:rsidRPr="009545FD" w:rsidRDefault="00056AD6" w:rsidP="008A1DED">
            <w:pPr>
              <w:pStyle w:val="FJTableHeaderLeft"/>
            </w:pPr>
            <w:r w:rsidRPr="009545FD">
              <w:t>Heading 2</w:t>
            </w:r>
          </w:p>
        </w:tc>
        <w:tc>
          <w:tcPr>
            <w:tcW w:w="2689" w:type="dxa"/>
            <w:tcBorders>
              <w:left w:val="single" w:sz="4" w:space="0" w:color="FFFFFF" w:themeColor="background1"/>
              <w:right w:val="single" w:sz="4" w:space="0" w:color="FFFFFF" w:themeColor="background1"/>
            </w:tcBorders>
            <w:shd w:val="clear" w:color="auto" w:fill="2400B0"/>
          </w:tcPr>
          <w:p w14:paraId="195A64B9" w14:textId="77777777" w:rsidR="00056AD6" w:rsidRPr="009545FD" w:rsidRDefault="00056AD6" w:rsidP="008A1DED">
            <w:pPr>
              <w:pStyle w:val="FJTableHeaderLeft"/>
            </w:pPr>
            <w:r w:rsidRPr="009545FD">
              <w:t>Heading 3</w:t>
            </w:r>
          </w:p>
        </w:tc>
        <w:tc>
          <w:tcPr>
            <w:tcW w:w="2690" w:type="dxa"/>
            <w:tcBorders>
              <w:left w:val="single" w:sz="4" w:space="0" w:color="FFFFFF" w:themeColor="background1"/>
            </w:tcBorders>
            <w:shd w:val="clear" w:color="auto" w:fill="2400B0"/>
          </w:tcPr>
          <w:p w14:paraId="3BD6D118" w14:textId="77777777" w:rsidR="00056AD6" w:rsidRPr="009545FD" w:rsidRDefault="00056AD6" w:rsidP="008A1DED">
            <w:pPr>
              <w:pStyle w:val="FJTableHeaderLeft"/>
            </w:pPr>
            <w:r w:rsidRPr="009545FD">
              <w:t xml:space="preserve">Heading </w:t>
            </w:r>
            <w:r>
              <w:t>4</w:t>
            </w:r>
          </w:p>
        </w:tc>
      </w:tr>
      <w:tr w:rsidR="00056AD6" w14:paraId="5A056B29" w14:textId="77777777" w:rsidTr="008A1DED">
        <w:trPr>
          <w:trHeight w:val="354"/>
        </w:trPr>
        <w:tc>
          <w:tcPr>
            <w:tcW w:w="2689" w:type="dxa"/>
            <w:tcBorders>
              <w:bottom w:val="single" w:sz="8" w:space="0" w:color="00E7EF"/>
              <w:right w:val="single" w:sz="8" w:space="0" w:color="00E7EF"/>
            </w:tcBorders>
          </w:tcPr>
          <w:p w14:paraId="61809F54" w14:textId="77777777" w:rsidR="00056AD6" w:rsidRPr="00041B95" w:rsidRDefault="00056AD6" w:rsidP="008A1DED">
            <w:pPr>
              <w:pStyle w:val="FJTableBodyLeft"/>
            </w:pPr>
            <w:r w:rsidRPr="00041B95">
              <w:t>Table text...</w:t>
            </w:r>
          </w:p>
        </w:tc>
        <w:tc>
          <w:tcPr>
            <w:tcW w:w="2690" w:type="dxa"/>
            <w:tcBorders>
              <w:left w:val="single" w:sz="8" w:space="0" w:color="00E7EF"/>
              <w:bottom w:val="single" w:sz="8" w:space="0" w:color="00E7EF"/>
              <w:right w:val="single" w:sz="8" w:space="0" w:color="00E7EF"/>
            </w:tcBorders>
          </w:tcPr>
          <w:p w14:paraId="1E6D536D" w14:textId="77777777" w:rsidR="00056AD6" w:rsidRPr="00041B95" w:rsidRDefault="00056AD6" w:rsidP="008A1DED">
            <w:pPr>
              <w:pStyle w:val="FJTableBodyLeft"/>
            </w:pPr>
            <w:r w:rsidRPr="00041B95">
              <w:t>Table text...</w:t>
            </w:r>
          </w:p>
        </w:tc>
        <w:tc>
          <w:tcPr>
            <w:tcW w:w="2689" w:type="dxa"/>
            <w:tcBorders>
              <w:left w:val="single" w:sz="8" w:space="0" w:color="00E7EF"/>
              <w:bottom w:val="single" w:sz="8" w:space="0" w:color="00E7EF"/>
              <w:right w:val="single" w:sz="8" w:space="0" w:color="00E7EF"/>
            </w:tcBorders>
          </w:tcPr>
          <w:p w14:paraId="63264461" w14:textId="77777777" w:rsidR="00056AD6" w:rsidRPr="00041B95" w:rsidRDefault="00056AD6" w:rsidP="008A1DED">
            <w:pPr>
              <w:pStyle w:val="FJTableBodyLeft"/>
            </w:pPr>
            <w:r w:rsidRPr="00041B95">
              <w:t>Table text...</w:t>
            </w:r>
          </w:p>
        </w:tc>
        <w:tc>
          <w:tcPr>
            <w:tcW w:w="2690" w:type="dxa"/>
            <w:tcBorders>
              <w:left w:val="single" w:sz="8" w:space="0" w:color="00E7EF"/>
              <w:bottom w:val="single" w:sz="8" w:space="0" w:color="00E7EF"/>
            </w:tcBorders>
          </w:tcPr>
          <w:p w14:paraId="4E1A1787" w14:textId="77777777" w:rsidR="00056AD6" w:rsidRPr="00041B95" w:rsidRDefault="00056AD6" w:rsidP="008A1DED">
            <w:pPr>
              <w:pStyle w:val="FJTableBodyLeft"/>
            </w:pPr>
            <w:r w:rsidRPr="00041B95">
              <w:t>Table text...</w:t>
            </w:r>
          </w:p>
        </w:tc>
      </w:tr>
      <w:tr w:rsidR="00056AD6" w14:paraId="41A8C500" w14:textId="77777777" w:rsidTr="008A1DED">
        <w:trPr>
          <w:trHeight w:val="1404"/>
        </w:trPr>
        <w:tc>
          <w:tcPr>
            <w:tcW w:w="2689" w:type="dxa"/>
            <w:tcBorders>
              <w:top w:val="single" w:sz="8" w:space="0" w:color="00E7EF"/>
              <w:bottom w:val="single" w:sz="8" w:space="0" w:color="00E7EF"/>
              <w:right w:val="single" w:sz="8" w:space="0" w:color="00E7EF"/>
            </w:tcBorders>
            <w:shd w:val="clear" w:color="auto" w:fill="EFEFEF"/>
          </w:tcPr>
          <w:p w14:paraId="1CECEAEC" w14:textId="77777777" w:rsidR="00056AD6" w:rsidRPr="00041B95" w:rsidRDefault="00056AD6" w:rsidP="008A1DED">
            <w:pPr>
              <w:pStyle w:val="FJTableBodyLeft"/>
            </w:pPr>
            <w:r w:rsidRPr="00041B95">
              <w:t>Table text...</w:t>
            </w:r>
          </w:p>
          <w:p w14:paraId="47FD3035" w14:textId="77777777" w:rsidR="00056AD6" w:rsidRPr="001D5DFA" w:rsidRDefault="00056AD6" w:rsidP="008A1DED">
            <w:pPr>
              <w:pStyle w:val="FJTableBullets"/>
            </w:pPr>
            <w:r w:rsidRPr="001D5DFA">
              <w:t>Bullet text 1</w:t>
            </w:r>
          </w:p>
          <w:p w14:paraId="572F3E3D" w14:textId="77777777" w:rsidR="00056AD6" w:rsidRPr="001D5DFA" w:rsidRDefault="00056AD6" w:rsidP="008A1DED">
            <w:pPr>
              <w:pStyle w:val="FJTableBullets"/>
            </w:pPr>
            <w:r w:rsidRPr="001D5DFA">
              <w:t>Bullet text 2</w:t>
            </w:r>
          </w:p>
          <w:p w14:paraId="4A7393F5" w14:textId="77777777" w:rsidR="00056AD6" w:rsidRPr="00041B95" w:rsidRDefault="00056AD6" w:rsidP="008A1DED">
            <w:pPr>
              <w:pStyle w:val="FJTableBullets"/>
            </w:pPr>
            <w:r w:rsidRPr="001D5DFA">
              <w:t>Bullet text 3</w:t>
            </w:r>
          </w:p>
        </w:tc>
        <w:tc>
          <w:tcPr>
            <w:tcW w:w="2690" w:type="dxa"/>
            <w:tcBorders>
              <w:top w:val="single" w:sz="8" w:space="0" w:color="00E7EF"/>
              <w:left w:val="single" w:sz="8" w:space="0" w:color="00E7EF"/>
              <w:bottom w:val="single" w:sz="8" w:space="0" w:color="00E7EF"/>
              <w:right w:val="single" w:sz="8" w:space="0" w:color="00E7EF"/>
            </w:tcBorders>
            <w:shd w:val="clear" w:color="auto" w:fill="EFEFEF"/>
          </w:tcPr>
          <w:p w14:paraId="4F000A20" w14:textId="77777777" w:rsidR="00056AD6" w:rsidRDefault="00056AD6" w:rsidP="008A1DED">
            <w:pPr>
              <w:pStyle w:val="FJTableBodyLeft"/>
            </w:pPr>
            <w:r w:rsidRPr="00041B95">
              <w:t>Table text...</w:t>
            </w:r>
          </w:p>
          <w:p w14:paraId="4F914B96" w14:textId="77777777" w:rsidR="00056AD6" w:rsidRPr="001D5DFA" w:rsidRDefault="00056AD6" w:rsidP="008A1DED">
            <w:pPr>
              <w:pStyle w:val="FJTableBullets"/>
            </w:pPr>
            <w:r w:rsidRPr="001D5DFA">
              <w:t>Bullet text 1</w:t>
            </w:r>
          </w:p>
          <w:p w14:paraId="140D8ACB" w14:textId="77777777" w:rsidR="00056AD6" w:rsidRPr="001D5DFA" w:rsidRDefault="00056AD6" w:rsidP="008A1DED">
            <w:pPr>
              <w:pStyle w:val="FJTableBullets"/>
            </w:pPr>
            <w:r w:rsidRPr="001D5DFA">
              <w:t>Bullet text 2</w:t>
            </w:r>
          </w:p>
          <w:p w14:paraId="6692444B" w14:textId="77777777" w:rsidR="00056AD6" w:rsidRPr="00041B95" w:rsidRDefault="00056AD6" w:rsidP="008A1DED">
            <w:pPr>
              <w:pStyle w:val="FJTableBullets"/>
            </w:pPr>
            <w:r w:rsidRPr="001D5DFA">
              <w:t>Bullet text 3</w:t>
            </w:r>
          </w:p>
        </w:tc>
        <w:tc>
          <w:tcPr>
            <w:tcW w:w="2689" w:type="dxa"/>
            <w:tcBorders>
              <w:top w:val="single" w:sz="8" w:space="0" w:color="00E7EF"/>
              <w:left w:val="single" w:sz="8" w:space="0" w:color="00E7EF"/>
              <w:bottom w:val="single" w:sz="8" w:space="0" w:color="00E7EF"/>
              <w:right w:val="single" w:sz="8" w:space="0" w:color="00E7EF"/>
            </w:tcBorders>
            <w:shd w:val="clear" w:color="auto" w:fill="EFEFEF"/>
          </w:tcPr>
          <w:p w14:paraId="1452D414" w14:textId="77777777" w:rsidR="00056AD6" w:rsidRDefault="00056AD6" w:rsidP="008A1DED">
            <w:pPr>
              <w:pStyle w:val="FJTableBodyLeft"/>
            </w:pPr>
            <w:r w:rsidRPr="00041B95">
              <w:t>Table text...</w:t>
            </w:r>
          </w:p>
          <w:p w14:paraId="489ECD25" w14:textId="77777777" w:rsidR="00056AD6" w:rsidRPr="001D5DFA" w:rsidRDefault="00056AD6" w:rsidP="008A1DED">
            <w:pPr>
              <w:pStyle w:val="FJTableBullets"/>
            </w:pPr>
            <w:r w:rsidRPr="001D5DFA">
              <w:t>Bullet text 1</w:t>
            </w:r>
          </w:p>
          <w:p w14:paraId="0F30E208" w14:textId="77777777" w:rsidR="00056AD6" w:rsidRPr="001D5DFA" w:rsidRDefault="00056AD6" w:rsidP="008A1DED">
            <w:pPr>
              <w:pStyle w:val="FJTableBullets"/>
            </w:pPr>
            <w:r w:rsidRPr="001D5DFA">
              <w:t>Bullet text 2</w:t>
            </w:r>
          </w:p>
          <w:p w14:paraId="615BFB5C" w14:textId="77777777" w:rsidR="00056AD6" w:rsidRPr="00041B95" w:rsidRDefault="00056AD6" w:rsidP="008A1DED">
            <w:pPr>
              <w:pStyle w:val="FJTableBullets"/>
            </w:pPr>
            <w:r w:rsidRPr="001D5DFA">
              <w:t>Bullet text 3</w:t>
            </w:r>
          </w:p>
        </w:tc>
        <w:tc>
          <w:tcPr>
            <w:tcW w:w="2690" w:type="dxa"/>
            <w:tcBorders>
              <w:top w:val="single" w:sz="8" w:space="0" w:color="00E7EF"/>
              <w:left w:val="single" w:sz="8" w:space="0" w:color="00E7EF"/>
              <w:bottom w:val="single" w:sz="8" w:space="0" w:color="00E7EF"/>
            </w:tcBorders>
            <w:shd w:val="clear" w:color="auto" w:fill="EFEFEF"/>
          </w:tcPr>
          <w:p w14:paraId="20C6E9F1" w14:textId="77777777" w:rsidR="00056AD6" w:rsidRDefault="00056AD6" w:rsidP="008A1DED">
            <w:pPr>
              <w:pStyle w:val="FJTableBodyLeft"/>
            </w:pPr>
            <w:r w:rsidRPr="00041B95">
              <w:t>Table text...</w:t>
            </w:r>
          </w:p>
          <w:p w14:paraId="0A097D26" w14:textId="77777777" w:rsidR="00056AD6" w:rsidRPr="001D5DFA" w:rsidRDefault="00056AD6" w:rsidP="008A1DED">
            <w:pPr>
              <w:pStyle w:val="FJTableBullets"/>
            </w:pPr>
            <w:r w:rsidRPr="001D5DFA">
              <w:t>Bullet text 1</w:t>
            </w:r>
          </w:p>
          <w:p w14:paraId="2912CFEE" w14:textId="77777777" w:rsidR="00056AD6" w:rsidRPr="001D5DFA" w:rsidRDefault="00056AD6" w:rsidP="008A1DED">
            <w:pPr>
              <w:pStyle w:val="FJTableBullets"/>
            </w:pPr>
            <w:r w:rsidRPr="001D5DFA">
              <w:t>Bullet text 2</w:t>
            </w:r>
          </w:p>
          <w:p w14:paraId="51BFAEFB" w14:textId="77777777" w:rsidR="00056AD6" w:rsidRPr="00041B95" w:rsidRDefault="00056AD6" w:rsidP="008A1DED">
            <w:pPr>
              <w:pStyle w:val="FJTableBullets"/>
            </w:pPr>
            <w:r w:rsidRPr="001D5DFA">
              <w:t>Bullet text 3</w:t>
            </w:r>
          </w:p>
        </w:tc>
      </w:tr>
      <w:tr w:rsidR="00056AD6" w14:paraId="28F185CA" w14:textId="77777777" w:rsidTr="008A1DED">
        <w:trPr>
          <w:trHeight w:val="370"/>
        </w:trPr>
        <w:tc>
          <w:tcPr>
            <w:tcW w:w="2689" w:type="dxa"/>
            <w:tcBorders>
              <w:top w:val="single" w:sz="8" w:space="0" w:color="00E7EF"/>
              <w:bottom w:val="single" w:sz="8" w:space="0" w:color="00E7EF"/>
              <w:right w:val="single" w:sz="8" w:space="0" w:color="00E7EF"/>
            </w:tcBorders>
          </w:tcPr>
          <w:p w14:paraId="029A6779" w14:textId="77777777" w:rsidR="00056AD6" w:rsidRPr="00041B95" w:rsidRDefault="00056AD6" w:rsidP="008A1DED">
            <w:pPr>
              <w:pStyle w:val="FJTableBodyLeft"/>
            </w:pPr>
            <w:r w:rsidRPr="00041B95">
              <w:t>Table text...</w:t>
            </w:r>
          </w:p>
        </w:tc>
        <w:tc>
          <w:tcPr>
            <w:tcW w:w="2690" w:type="dxa"/>
            <w:tcBorders>
              <w:top w:val="single" w:sz="8" w:space="0" w:color="00E7EF"/>
              <w:left w:val="single" w:sz="8" w:space="0" w:color="00E7EF"/>
              <w:bottom w:val="single" w:sz="8" w:space="0" w:color="00E7EF"/>
              <w:right w:val="single" w:sz="8" w:space="0" w:color="00E7EF"/>
            </w:tcBorders>
          </w:tcPr>
          <w:p w14:paraId="78803198" w14:textId="77777777" w:rsidR="00056AD6" w:rsidRPr="00041B95" w:rsidRDefault="00056AD6" w:rsidP="008A1DED">
            <w:pPr>
              <w:pStyle w:val="FJTableBodyLeft"/>
            </w:pPr>
            <w:r w:rsidRPr="00041B95">
              <w:t>Table text...</w:t>
            </w:r>
          </w:p>
        </w:tc>
        <w:tc>
          <w:tcPr>
            <w:tcW w:w="2689" w:type="dxa"/>
            <w:tcBorders>
              <w:top w:val="single" w:sz="8" w:space="0" w:color="00E7EF"/>
              <w:left w:val="single" w:sz="8" w:space="0" w:color="00E7EF"/>
              <w:bottom w:val="single" w:sz="8" w:space="0" w:color="00E7EF"/>
              <w:right w:val="single" w:sz="8" w:space="0" w:color="00E7EF"/>
            </w:tcBorders>
          </w:tcPr>
          <w:p w14:paraId="68FB8D9A" w14:textId="77777777" w:rsidR="00056AD6" w:rsidRPr="00041B95" w:rsidRDefault="00056AD6" w:rsidP="008A1DED">
            <w:pPr>
              <w:pStyle w:val="FJTableBodyLeft"/>
            </w:pPr>
            <w:r w:rsidRPr="00041B95">
              <w:t>Table text...</w:t>
            </w:r>
          </w:p>
        </w:tc>
        <w:tc>
          <w:tcPr>
            <w:tcW w:w="2690" w:type="dxa"/>
            <w:tcBorders>
              <w:top w:val="single" w:sz="8" w:space="0" w:color="00E7EF"/>
              <w:left w:val="single" w:sz="8" w:space="0" w:color="00E7EF"/>
              <w:bottom w:val="single" w:sz="8" w:space="0" w:color="00E7EF"/>
            </w:tcBorders>
          </w:tcPr>
          <w:p w14:paraId="157447C1" w14:textId="77777777" w:rsidR="00056AD6" w:rsidRPr="00041B95" w:rsidRDefault="00056AD6" w:rsidP="008A1DED">
            <w:pPr>
              <w:pStyle w:val="FJTableBodyLeft"/>
            </w:pPr>
            <w:r w:rsidRPr="00041B95">
              <w:t>Table text...</w:t>
            </w:r>
          </w:p>
        </w:tc>
      </w:tr>
      <w:tr w:rsidR="00056AD6" w14:paraId="01C565D7" w14:textId="77777777" w:rsidTr="008A1DED">
        <w:trPr>
          <w:trHeight w:val="354"/>
        </w:trPr>
        <w:tc>
          <w:tcPr>
            <w:tcW w:w="2689" w:type="dxa"/>
            <w:tcBorders>
              <w:top w:val="single" w:sz="8" w:space="0" w:color="00E7EF"/>
              <w:right w:val="single" w:sz="8" w:space="0" w:color="00E7EF"/>
            </w:tcBorders>
            <w:shd w:val="clear" w:color="auto" w:fill="EFEFEF"/>
          </w:tcPr>
          <w:p w14:paraId="54A66595" w14:textId="77777777" w:rsidR="00056AD6" w:rsidRPr="00041B95" w:rsidRDefault="00056AD6" w:rsidP="008A1DED">
            <w:pPr>
              <w:pStyle w:val="FJTableBodyLeft"/>
            </w:pPr>
            <w:r w:rsidRPr="00041B95">
              <w:t>Table text...</w:t>
            </w:r>
          </w:p>
        </w:tc>
        <w:tc>
          <w:tcPr>
            <w:tcW w:w="2690" w:type="dxa"/>
            <w:tcBorders>
              <w:top w:val="single" w:sz="8" w:space="0" w:color="00E7EF"/>
              <w:left w:val="single" w:sz="8" w:space="0" w:color="00E7EF"/>
              <w:right w:val="single" w:sz="8" w:space="0" w:color="00E7EF"/>
            </w:tcBorders>
            <w:shd w:val="clear" w:color="auto" w:fill="EFEFEF"/>
          </w:tcPr>
          <w:p w14:paraId="0E93DEBF" w14:textId="77777777" w:rsidR="00056AD6" w:rsidRPr="00041B95" w:rsidRDefault="00056AD6" w:rsidP="008A1DED">
            <w:pPr>
              <w:pStyle w:val="FJTableBodyLeft"/>
            </w:pPr>
            <w:r w:rsidRPr="00041B95">
              <w:t>Table text...</w:t>
            </w:r>
          </w:p>
        </w:tc>
        <w:tc>
          <w:tcPr>
            <w:tcW w:w="2689" w:type="dxa"/>
            <w:tcBorders>
              <w:top w:val="single" w:sz="8" w:space="0" w:color="00E7EF"/>
              <w:left w:val="single" w:sz="8" w:space="0" w:color="00E7EF"/>
              <w:right w:val="single" w:sz="8" w:space="0" w:color="00E7EF"/>
            </w:tcBorders>
            <w:shd w:val="clear" w:color="auto" w:fill="EFEFEF"/>
          </w:tcPr>
          <w:p w14:paraId="59D50227" w14:textId="77777777" w:rsidR="00056AD6" w:rsidRPr="00041B95" w:rsidRDefault="00056AD6" w:rsidP="008A1DED">
            <w:pPr>
              <w:pStyle w:val="FJTableBodyLeft"/>
            </w:pPr>
            <w:r w:rsidRPr="00041B95">
              <w:t>Table text...</w:t>
            </w:r>
          </w:p>
        </w:tc>
        <w:tc>
          <w:tcPr>
            <w:tcW w:w="2690" w:type="dxa"/>
            <w:tcBorders>
              <w:top w:val="single" w:sz="8" w:space="0" w:color="00E7EF"/>
              <w:left w:val="single" w:sz="8" w:space="0" w:color="00E7EF"/>
            </w:tcBorders>
            <w:shd w:val="clear" w:color="auto" w:fill="EFEFEF"/>
          </w:tcPr>
          <w:p w14:paraId="5BC077EB" w14:textId="77777777" w:rsidR="00056AD6" w:rsidRPr="00041B95" w:rsidRDefault="00056AD6" w:rsidP="008A1DED">
            <w:pPr>
              <w:pStyle w:val="FJTableBodyLeft"/>
            </w:pPr>
            <w:r w:rsidRPr="00041B95">
              <w:t>Table text...</w:t>
            </w:r>
          </w:p>
        </w:tc>
      </w:tr>
    </w:tbl>
    <w:p w14:paraId="0CE09910" w14:textId="77777777" w:rsidR="00056AD6" w:rsidRPr="00E837C4" w:rsidRDefault="00056AD6" w:rsidP="00056AD6">
      <w:pPr>
        <w:pStyle w:val="FJSubheadline1"/>
      </w:pPr>
      <w:r w:rsidRPr="00E837C4">
        <w:t>Subheadline</w:t>
      </w:r>
    </w:p>
    <w:p w14:paraId="1F5CB7E2" w14:textId="77777777" w:rsidR="00056AD6" w:rsidRDefault="00056AD6" w:rsidP="00056AD6">
      <w:pPr>
        <w:pStyle w:val="FJBody"/>
        <w:rPr>
          <w:lang w:val="pt-BR"/>
        </w:rPr>
      </w:pPr>
      <w:r w:rsidRPr="00E837C4">
        <w:rPr>
          <w:lang w:val="pt-BR"/>
        </w:rPr>
        <w:t>Edis rerum volorepel mod quatas sitis as excea qui ditin corit que magnati isquundam.</w:t>
      </w:r>
    </w:p>
    <w:p w14:paraId="430724FF" w14:textId="77777777" w:rsidR="00056AD6" w:rsidRDefault="00056AD6" w:rsidP="00056AD6">
      <w:pPr>
        <w:pStyle w:val="FJBody"/>
        <w:rPr>
          <w:lang w:val="pt-BR"/>
        </w:rPr>
      </w:pPr>
      <w:r w:rsidRPr="00E837C4">
        <w:rPr>
          <w:lang w:val="pt-BR"/>
        </w:rPr>
        <w:t>Opti tempos aut dolorei caboris aut ea sit mosamus et iduciae voluptibus everibusda cus doluptio quiaspel moleni restiis et qui officiis dollaceatiam renda volupti oribus es aut que dis apel ipitatem eium sita sa quas sit omnitintis pos ma si ut voluptae non num quam ab in conseque eosa prate sania nullantur senitempe repratinim doloria essinct otatur? Um et ipsapernam, omniae.</w:t>
      </w:r>
    </w:p>
    <w:p w14:paraId="0423154F" w14:textId="77777777" w:rsidR="00056AD6" w:rsidRPr="00E837C4" w:rsidRDefault="00056AD6" w:rsidP="00056AD6">
      <w:pPr>
        <w:pStyle w:val="FJBody"/>
        <w:rPr>
          <w:lang w:val="fr-FR"/>
        </w:rPr>
      </w:pPr>
      <w:r w:rsidRPr="00E837C4">
        <w:rPr>
          <w:lang w:val="fr-FR"/>
        </w:rPr>
        <w:t>Reribus etur repudam corepta temporibus veliquate quis is nus aboratu rerehenem eaqui aut ulpa autecto raut dolesse quaeria il ex ea se voles est everumquia conet velecat.</w:t>
      </w:r>
    </w:p>
    <w:p w14:paraId="50F51838" w14:textId="77777777" w:rsidR="00056AD6" w:rsidRDefault="00056AD6" w:rsidP="00056AD6">
      <w:pPr>
        <w:pStyle w:val="FJBody"/>
        <w:rPr>
          <w:lang w:val="pt-BR"/>
        </w:rPr>
      </w:pPr>
      <w:r w:rsidRPr="00131D41">
        <w:rPr>
          <w:lang w:val="en-GB"/>
        </w:rPr>
        <w:t>Edis rerum volorepel mod quatas sitis as excea qui ditin corit que magnati isquundam, id eicipitin nihicid elent. Opti tempos aut dolorei caboris aut ea sit mosamus et iduciae voluptibus everibusda cus doluptio quiaspel moleni restiis et qui officiis dollaceatiam renda volupti oribus es aut que dis apel ipitatem eium sita sa quas sit omnitintis pos ma si ut voluptae non num quam ab in conseque eosa prate sania nullantur senitempe repratinim doloria essinct otatur?</w:t>
      </w:r>
    </w:p>
    <w:p w14:paraId="65AEEFBD" w14:textId="77777777" w:rsidR="00056AD6" w:rsidRPr="002C799E" w:rsidRDefault="00056AD6" w:rsidP="00050745">
      <w:pPr>
        <w:pStyle w:val="FJSubheadline1"/>
        <w:keepNext/>
      </w:pPr>
      <w:r w:rsidRPr="002C799E">
        <w:t>Subheadline</w:t>
      </w:r>
    </w:p>
    <w:p w14:paraId="033005DF" w14:textId="77777777" w:rsidR="00056AD6" w:rsidRDefault="00056AD6" w:rsidP="00056AD6">
      <w:pPr>
        <w:pStyle w:val="FJBody"/>
      </w:pPr>
      <w:r>
        <w:rPr>
          <w:noProof/>
          <w:snapToGrid/>
        </w:rPr>
        <w:drawing>
          <wp:anchor distT="0" distB="0" distL="114300" distR="114300" simplePos="0" relativeHeight="251685888" behindDoc="0" locked="0" layoutInCell="1" allowOverlap="1" wp14:anchorId="7BE34B9E" wp14:editId="59D8D825">
            <wp:simplePos x="0" y="0"/>
            <wp:positionH relativeFrom="column">
              <wp:posOffset>3498850</wp:posOffset>
            </wp:positionH>
            <wp:positionV relativeFrom="paragraph">
              <wp:posOffset>102870</wp:posOffset>
            </wp:positionV>
            <wp:extent cx="3315335" cy="17430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rcRect t="11289" b="11289"/>
                    <a:stretch>
                      <a:fillRect/>
                    </a:stretch>
                  </pic:blipFill>
                  <pic:spPr bwMode="auto">
                    <a:xfrm>
                      <a:off x="0" y="0"/>
                      <a:ext cx="3315335" cy="1743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6EE8E512" wp14:editId="77A8D760">
                <wp:simplePos x="0" y="0"/>
                <wp:positionH relativeFrom="column">
                  <wp:posOffset>3503930</wp:posOffset>
                </wp:positionH>
                <wp:positionV relativeFrom="paragraph">
                  <wp:posOffset>1901825</wp:posOffset>
                </wp:positionV>
                <wp:extent cx="331533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315335" cy="635"/>
                        </a:xfrm>
                        <a:prstGeom prst="rect">
                          <a:avLst/>
                        </a:prstGeom>
                        <a:solidFill>
                          <a:prstClr val="white"/>
                        </a:solidFill>
                        <a:ln>
                          <a:noFill/>
                        </a:ln>
                      </wps:spPr>
                      <wps:txbx>
                        <w:txbxContent>
                          <w:p w14:paraId="76661736" w14:textId="77777777" w:rsidR="00056AD6" w:rsidRPr="00AA417E" w:rsidRDefault="00056AD6" w:rsidP="00056AD6">
                            <w:pPr>
                              <w:pStyle w:val="Caption"/>
                              <w:rPr>
                                <w:rFonts w:cs="Fujitsu Sans Light"/>
                                <w:noProof/>
                                <w:szCs w:val="24"/>
                              </w:rPr>
                            </w:pPr>
                            <w:r>
                              <w:t xml:space="preserve">Figure </w:t>
                            </w:r>
                            <w:r>
                              <w:fldChar w:fldCharType="begin"/>
                            </w:r>
                            <w:r>
                              <w:instrText xml:space="preserve"> SEQ Figure \* ARABIC </w:instrText>
                            </w:r>
                            <w:r>
                              <w:fldChar w:fldCharType="separate"/>
                            </w:r>
                            <w:r w:rsidR="00FD6F20">
                              <w:rPr>
                                <w:noProof/>
                              </w:rPr>
                              <w:t>1</w:t>
                            </w:r>
                            <w:r>
                              <w:fldChar w:fldCharType="end"/>
                            </w:r>
                            <w:r>
                              <w:t>: Caption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E8E512" id="Text Box 6" o:spid="_x0000_s1028" type="#_x0000_t202" style="position:absolute;margin-left:275.9pt;margin-top:149.75pt;width:261.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" stroked="f">
                <v:textbox style="mso-fit-shape-to-text:t" inset="0,0,0,0">
                  <w:txbxContent>
                    <w:p w14:paraId="76661736" w14:textId="77777777" w:rsidR="00056AD6" w:rsidRPr="00AA417E" w:rsidRDefault="00056AD6" w:rsidP="00056AD6">
                      <w:pPr>
                        <w:pStyle w:val="Caption"/>
                        <w:rPr>
                          <w:rFonts w:cs="Fujitsu Sans Light"/>
                          <w:noProof/>
                          <w:szCs w:val="24"/>
                        </w:rPr>
                      </w:pPr>
                      <w:r>
                        <w:t xml:space="preserve">Figure </w:t>
                      </w:r>
                      <w:r>
                        <w:fldChar w:fldCharType="begin"/>
                      </w:r>
                      <w:r>
                        <w:instrText xml:space="preserve"> SEQ Figure \* ARABIC </w:instrText>
                      </w:r>
                      <w:r>
                        <w:fldChar w:fldCharType="separate"/>
                      </w:r>
                      <w:r w:rsidR="00FD6F20">
                        <w:rPr>
                          <w:noProof/>
                        </w:rPr>
                        <w:t>1</w:t>
                      </w:r>
                      <w:r>
                        <w:fldChar w:fldCharType="end"/>
                      </w:r>
                      <w:r>
                        <w:t>: Caption</w:t>
                      </w:r>
                    </w:p>
                  </w:txbxContent>
                </v:textbox>
                <w10:wrap type="square"/>
              </v:shape>
            </w:pict>
          </mc:Fallback>
        </mc:AlternateContent>
      </w:r>
      <w:r w:rsidRPr="002C799E">
        <w:rPr>
          <w:lang w:val="pt-BR"/>
        </w:rPr>
        <w:t xml:space="preserve">Edis rerum volorepel mod quatas sitis as excea qui ditin corit que magnati isquundam, id eicipitin nihicid elent. Opti tempos aut dolorei caboris aut ea sit mosamus et iduciae voluptibus everibusda cus doluptio quiaspel moleni restiis et qui officiis dollaceatiam renda volupti oribus es aut que dis apel ipitatem eium sita sa quas sit omnitintis pos ma si ut voluptae non num quam ab in conseque eosa prate sania nullantur senitempe repratinim doloria essinct otatur? </w:t>
      </w:r>
      <w:r w:rsidRPr="00DA2F62">
        <w:t>Um et ipsapernam, omniae.</w:t>
      </w:r>
      <w:r>
        <w:br/>
      </w:r>
    </w:p>
    <w:p w14:paraId="645DF82D" w14:textId="77777777" w:rsidR="00056AD6" w:rsidRPr="002C799E" w:rsidRDefault="00056AD6" w:rsidP="00056AD6">
      <w:pPr>
        <w:pStyle w:val="FJSubheadline1"/>
      </w:pPr>
      <w:r w:rsidRPr="002C799E">
        <w:t>Subheadline</w:t>
      </w:r>
    </w:p>
    <w:p w14:paraId="0406D116" w14:textId="77777777" w:rsidR="00056AD6" w:rsidRDefault="00056AD6" w:rsidP="00056AD6">
      <w:pPr>
        <w:pStyle w:val="FJBody"/>
      </w:pPr>
      <w:r w:rsidRPr="002C799E">
        <w:rPr>
          <w:lang w:val="pt-BR"/>
        </w:rPr>
        <w:t xml:space="preserve">Edis rerum volorepel mod quatas sitis as excea qui ditin corit que magnati isquundam, id eicipitin nihicid elent. Opti tempos aut dolorei caboris aut ea sit mosamus et iduciae voluptibus everibusda cus doluptio quiaspel moleni restiis et qui officiis dollaceatiam renda volupti oribus es aut que dis apel ipitatem eium sita sa quas sit omnitintis pos ma si ut voluptae non num quam ab in conseque eosa prate sania nullantur senitempe repratinim doloria essinct otatur? </w:t>
      </w:r>
      <w:r w:rsidRPr="00DA2F62">
        <w:t>Um et ipsapernam, omniae.</w:t>
      </w:r>
    </w:p>
    <w:tbl>
      <w:tblPr>
        <w:tblpPr w:leftFromText="180" w:rightFromText="180" w:vertAnchor="text" w:horzAnchor="margin" w:tblpXSpec="right" w:tblpY="170"/>
        <w:tblW w:w="4635" w:type="dxa"/>
        <w:tblBorders>
          <w:top w:val="single" w:sz="8" w:space="0" w:color="00E7EF"/>
          <w:left w:val="single" w:sz="8" w:space="0" w:color="00E7EF"/>
          <w:bottom w:val="single" w:sz="8" w:space="0" w:color="00E7EF"/>
          <w:right w:val="single" w:sz="8" w:space="0" w:color="00E7EF"/>
          <w:insideH w:val="single" w:sz="8" w:space="0" w:color="00E7EF"/>
          <w:insideV w:val="single" w:sz="8" w:space="0" w:color="00E7EF"/>
        </w:tblBorders>
        <w:tblLayout w:type="fixed"/>
        <w:tblCellMar>
          <w:top w:w="57" w:type="dxa"/>
          <w:left w:w="113" w:type="dxa"/>
          <w:bottom w:w="57" w:type="dxa"/>
          <w:right w:w="113" w:type="dxa"/>
        </w:tblCellMar>
        <w:tblLook w:val="04A0" w:firstRow="1" w:lastRow="0" w:firstColumn="1" w:lastColumn="0" w:noHBand="0" w:noVBand="1"/>
      </w:tblPr>
      <w:tblGrid>
        <w:gridCol w:w="4635"/>
      </w:tblGrid>
      <w:tr w:rsidR="00056AD6" w:rsidRPr="00A61F3B" w14:paraId="62AA26B9" w14:textId="77777777" w:rsidTr="008A1DED">
        <w:trPr>
          <w:trHeight w:hRule="exact" w:val="439"/>
        </w:trPr>
        <w:tc>
          <w:tcPr>
            <w:tcW w:w="4635" w:type="dxa"/>
            <w:shd w:val="clear" w:color="auto" w:fill="00E7EF"/>
            <w:vAlign w:val="center"/>
          </w:tcPr>
          <w:p w14:paraId="148FF157" w14:textId="77777777" w:rsidR="00056AD6" w:rsidRPr="006C6B37" w:rsidRDefault="00056AD6" w:rsidP="008A1DED">
            <w:pPr>
              <w:pStyle w:val="FJBreakoutHeadline"/>
            </w:pPr>
            <w:r w:rsidRPr="006C6B37">
              <w:lastRenderedPageBreak/>
              <w:t>Breakout headline</w:t>
            </w:r>
          </w:p>
          <w:p w14:paraId="712A60DB" w14:textId="77777777" w:rsidR="00056AD6" w:rsidRPr="00A61F3B" w:rsidRDefault="00056AD6" w:rsidP="008A1DED">
            <w:pPr>
              <w:pStyle w:val="FJBody"/>
            </w:pPr>
          </w:p>
          <w:p w14:paraId="01D2B1FD" w14:textId="77777777" w:rsidR="00056AD6" w:rsidRPr="00A61F3B" w:rsidRDefault="00056AD6" w:rsidP="008A1DED">
            <w:pPr>
              <w:pStyle w:val="FJBody"/>
            </w:pPr>
          </w:p>
          <w:p w14:paraId="0B02F747" w14:textId="77777777" w:rsidR="00056AD6" w:rsidRPr="00A61F3B" w:rsidRDefault="00056AD6" w:rsidP="008A1DED">
            <w:pPr>
              <w:pStyle w:val="FJBody"/>
            </w:pPr>
          </w:p>
          <w:p w14:paraId="0BD51366" w14:textId="77777777" w:rsidR="00056AD6" w:rsidRPr="00A61F3B" w:rsidRDefault="00056AD6" w:rsidP="008A1DED">
            <w:pPr>
              <w:pStyle w:val="FJBody"/>
            </w:pPr>
          </w:p>
          <w:p w14:paraId="0855E7CC" w14:textId="77777777" w:rsidR="00056AD6" w:rsidRPr="00A61F3B" w:rsidRDefault="00056AD6" w:rsidP="008A1DED">
            <w:pPr>
              <w:keepNext/>
              <w:keepLines/>
              <w:spacing w:after="0"/>
            </w:pPr>
          </w:p>
        </w:tc>
      </w:tr>
      <w:tr w:rsidR="00056AD6" w:rsidRPr="00A61F3B" w14:paraId="0AF98DE5" w14:textId="77777777" w:rsidTr="008A1DED">
        <w:trPr>
          <w:trHeight w:val="2226"/>
        </w:trPr>
        <w:tc>
          <w:tcPr>
            <w:tcW w:w="4635" w:type="dxa"/>
            <w:tcMar>
              <w:top w:w="57" w:type="dxa"/>
              <w:bottom w:w="57" w:type="dxa"/>
            </w:tcMar>
          </w:tcPr>
          <w:p w14:paraId="349C6130" w14:textId="77777777" w:rsidR="00056AD6" w:rsidRPr="009B2223" w:rsidRDefault="00056AD6" w:rsidP="008A1DED">
            <w:pPr>
              <w:pStyle w:val="FJBreakoutSubheadline1"/>
            </w:pPr>
            <w:r w:rsidRPr="009B2223">
              <w:t>Breakout subheadline</w:t>
            </w:r>
          </w:p>
          <w:p w14:paraId="6E493EC2" w14:textId="77777777" w:rsidR="00056AD6" w:rsidRPr="00131D41" w:rsidRDefault="00056AD6" w:rsidP="008A1DED">
            <w:pPr>
              <w:pStyle w:val="FJBreakoutBody"/>
            </w:pPr>
            <w:r w:rsidRPr="00131D41">
              <w:t>Lorem ipsum ex et et evenduc iatibus, ut imoluptiur aut ea volliquatur, quam nus, con ea nulluptincid magnihil ium ne cium quis aut ipicabt qui demo eumquibus prae dolesci unt alicae sunt as erum dolenda sumqui omnis dunt quas renit.</w:t>
            </w:r>
          </w:p>
        </w:tc>
      </w:tr>
    </w:tbl>
    <w:p w14:paraId="22C52F95" w14:textId="77777777" w:rsidR="00056AD6" w:rsidRPr="002C799E" w:rsidRDefault="00056AD6" w:rsidP="00056AD6">
      <w:pPr>
        <w:pStyle w:val="FJSubheadline1"/>
      </w:pPr>
      <w:r w:rsidRPr="002C799E">
        <w:t>Subheadline</w:t>
      </w:r>
    </w:p>
    <w:p w14:paraId="01BF331C" w14:textId="77777777" w:rsidR="00056AD6" w:rsidRDefault="00056AD6" w:rsidP="00056AD6">
      <w:pPr>
        <w:pStyle w:val="FJBody"/>
      </w:pPr>
      <w:r w:rsidRPr="002C799E">
        <w:rPr>
          <w:lang w:val="pt-BR"/>
        </w:rPr>
        <w:t>Edis rerum volorepel mod quatas sitis as excea qui ditin corit que magnati isquundam, id eicipitin nihicid elent. Opti tempos aut dolorei caboris aut ea sit mosamus et iduciae voluptibus everibusda cus doluptio quiaspel moleni restiis et qui officiis dollaceatiam renda volupti oribus es aut que dis apel ipitatem eium sita sa quas sit omnitintis pos ma si ut voluptae non num quam ab in conseque eosa prate sania nullantur senitempe repratinim doloria essinct otatur?</w:t>
      </w:r>
    </w:p>
    <w:p w14:paraId="1F1873B1" w14:textId="77777777" w:rsidR="00056AD6" w:rsidRPr="002C799E" w:rsidRDefault="00056AD6" w:rsidP="00056AD6">
      <w:pPr>
        <w:pStyle w:val="FJSubheadline1"/>
      </w:pPr>
      <w:r w:rsidRPr="002C799E">
        <w:t>Subheadline</w:t>
      </w:r>
    </w:p>
    <w:p w14:paraId="081B21D3" w14:textId="77777777" w:rsidR="00056AD6" w:rsidRDefault="00056AD6" w:rsidP="00056AD6">
      <w:pPr>
        <w:pStyle w:val="FJBody"/>
        <w:rPr>
          <w:lang w:val="pt-BR"/>
        </w:rPr>
      </w:pPr>
      <w:r w:rsidRPr="002C799E">
        <w:rPr>
          <w:lang w:val="pt-BR"/>
        </w:rPr>
        <w:t>Edis rerum volorepel mod quatas sitis as excea qui ditin corit que magnati isquundam, id eicipitin nihicid elent. Opti tempos aut dolorei caboris aut ea sit mosamus et iduciae voluptibus everibusda cus doluptio quiaspel moleni restiis et qui officiis</w:t>
      </w:r>
      <w:r>
        <w:rPr>
          <w:lang w:val="pt-BR"/>
        </w:rPr>
        <w:t>.</w:t>
      </w:r>
    </w:p>
    <w:p w14:paraId="13ED61F0" w14:textId="77777777" w:rsidR="00056AD6" w:rsidRPr="00E837C4" w:rsidRDefault="00056AD6" w:rsidP="00056AD6">
      <w:pPr>
        <w:pStyle w:val="FJBody"/>
        <w:rPr>
          <w:lang w:val="fr-FR"/>
        </w:rPr>
      </w:pPr>
      <w:r w:rsidRPr="00E837C4">
        <w:rPr>
          <w:lang w:val="fr-FR"/>
        </w:rPr>
        <w:t>Reribus etur repudam corepta temporibus veliquate quis is nus aboratu rerehenem eaqui aut ulpa autecto raut dolesse quaeria il ex ea se voles est everumquia conet velecat.</w:t>
      </w:r>
    </w:p>
    <w:p w14:paraId="14D2F634" w14:textId="77777777" w:rsidR="009B2EDC" w:rsidRDefault="00056AD6" w:rsidP="00056AD6">
      <w:pPr>
        <w:pStyle w:val="FJBody"/>
      </w:pPr>
      <w:r w:rsidRPr="00131D41">
        <w:rPr>
          <w:lang w:val="en-GB"/>
        </w:rPr>
        <w:t>Edis rerum volorepel mod quatas sitis as excea qui ditin corit que magnati isquundam, id eicipitin nihicid elent. Opti tempos aut dolorei caboris aut ea sit mosamus et iduciae voluptibus everibusda cus doluptio quiaspel moleni restiis et qui officiis dollaceatiam renda volupti oribus es aut que dis apel ipitatem eium sita sa quas sit omnitintis pos ma si ut voluptae non num quam ab in conseque eosa prate sania nullantur senitempe repratinim doloria essinct otatur?</w:t>
      </w:r>
    </w:p>
    <w:p w14:paraId="7C3BDD56" w14:textId="77777777" w:rsidR="00544943" w:rsidRPr="00544943" w:rsidRDefault="00544943" w:rsidP="004E7F1B"/>
    <w:tbl>
      <w:tblPr>
        <w:tblStyle w:val="TableGrid"/>
        <w:tblpPr w:leftFromText="181" w:rightFromText="181" w:vertAnchor="text" w:horzAnchor="margin" w:tblpY="12267"/>
        <w:tblW w:w="10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CellMar>
          <w:left w:w="0" w:type="dxa"/>
          <w:right w:w="0" w:type="dxa"/>
        </w:tblCellMar>
        <w:tblLook w:val="04A0" w:firstRow="1" w:lastRow="0" w:firstColumn="1" w:lastColumn="0" w:noHBand="0" w:noVBand="1"/>
      </w:tblPr>
      <w:tblGrid>
        <w:gridCol w:w="10737"/>
      </w:tblGrid>
      <w:tr w:rsidR="00CB04D5" w14:paraId="6C3B5954" w14:textId="77777777" w:rsidTr="00CB04D5">
        <w:tc>
          <w:tcPr>
            <w:tcW w:w="10737" w:type="dxa"/>
            <w:shd w:val="clear" w:color="auto" w:fill="FFFFFF"/>
            <w:vAlign w:val="bottom"/>
          </w:tcPr>
          <w:p w14:paraId="1FA73224" w14:textId="77777777" w:rsidR="00CB04D5" w:rsidRPr="00CB04D5" w:rsidRDefault="00CB04D5" w:rsidP="00CB04D5">
            <w:pPr>
              <w:pStyle w:val="FJSmallPrint"/>
              <w:framePr w:hSpace="0" w:wrap="auto" w:vAnchor="margin" w:hAnchor="text" w:yAlign="inline"/>
            </w:pPr>
            <w:r w:rsidRPr="00FA6E19">
              <w:lastRenderedPageBreak/>
              <w:t>©</w:t>
            </w:r>
            <w:r w:rsidR="003607E6" w:rsidRPr="00710C61">
              <w:rPr>
                <w:rStyle w:val="FJSmallPrintChar"/>
              </w:rPr>
              <w:t xml:space="preserve"> </w:t>
            </w:r>
            <w:r w:rsidR="00154BAC">
              <w:fldChar w:fldCharType="begin"/>
            </w:r>
            <w:r w:rsidR="00154BAC">
              <w:instrText xml:space="preserve"> DATE  \@ "YYYY"  \* MERGEFORMAT </w:instrText>
            </w:r>
            <w:r w:rsidR="00154BAC">
              <w:fldChar w:fldCharType="separate"/>
            </w:r>
            <w:r w:rsidR="00FD6F20">
              <w:rPr>
                <w:noProof/>
              </w:rPr>
              <w:t>2025</w:t>
            </w:r>
            <w:r w:rsidR="00154BAC">
              <w:fldChar w:fldCharType="end"/>
            </w:r>
            <w:r w:rsidR="00154BAC">
              <w:t xml:space="preserve"> </w:t>
            </w:r>
            <w:sdt>
              <w:sdtPr>
                <w:rPr>
                  <w:rStyle w:val="FJSmallPrintChar"/>
                </w:rPr>
                <w:alias w:val="Company"/>
                <w:tag w:val="Company"/>
                <w:id w:val="693107978"/>
                <w:placeholder>
                  <w:docPart w:val="5DAB9AE4FB304FE9951A5A6582FFBE3A"/>
                </w:placeholder>
                <w:showingPlcHdr/>
                <w:dataBinding w:prefixMappings="xmlns:ns0='http://schemas.openxmlformats.org/officeDocument/2006/extended-properties' " w:xpath="/ns0:Properties[1]/ns0:Company[1]" w:storeItemID="{6668398D-A668-4E3E-A5EB-62B293D839F1}"/>
                <w:dropDownList w:lastValue="">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color w:val="000000" w:themeColor="text1"/>
                  <w:sz w:val="16"/>
                  <w:szCs w:val="16"/>
                </w:rPr>
              </w:sdtEndPr>
              <w:sdtContent>
                <w:r w:rsidR="00CB6B78">
                  <w:rPr>
                    <w:rStyle w:val="PlaceholderText"/>
                  </w:rPr>
                  <w:t>Select a Company</w:t>
                </w:r>
                <w:r w:rsidR="005B4F87" w:rsidRPr="00A4401A">
                  <w:rPr>
                    <w:rStyle w:val="PlaceholderText"/>
                  </w:rPr>
                  <w:t>.</w:t>
                </w:r>
              </w:sdtContent>
            </w:sdt>
            <w:r w:rsidR="00CF0956">
              <w:rPr>
                <w:rStyle w:val="FJSmallPrintChar"/>
              </w:rPr>
              <w:t>.</w:t>
            </w:r>
            <w:r w:rsidRPr="00FA6E19">
              <w:t xml:space="preserve"> All rights reserved. FUJITSU and FUJITSU logo are trademarks of Fujitsu Limited registered in many jurisdictions worldwide. Other product, service and company names mentioned herein may be trademarks of Fujitsu or other companies. This document is current as of the initial date of publication and subject to be changed by Fujitsu without notice. This material is provided for information purposes only and Fujitsu assumes no liability related to its use.</w:t>
            </w:r>
          </w:p>
        </w:tc>
      </w:tr>
    </w:tbl>
    <w:tbl>
      <w:tblPr>
        <w:tblStyle w:val="FJStandardTable"/>
        <w:tblW w:w="5000" w:type="pct"/>
        <w:tblLook w:val="04A0" w:firstRow="1" w:lastRow="0" w:firstColumn="1" w:lastColumn="0" w:noHBand="0" w:noVBand="1"/>
      </w:tblPr>
      <w:tblGrid>
        <w:gridCol w:w="2329"/>
        <w:gridCol w:w="8104"/>
      </w:tblGrid>
      <w:tr w:rsidR="00FE095A" w:rsidRPr="00A61F3B" w14:paraId="720E6346" w14:textId="77777777" w:rsidTr="00C872B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DEEBF1" w14:textId="77777777" w:rsidR="00FE095A" w:rsidRPr="00EA16B3" w:rsidRDefault="00FE095A" w:rsidP="00C872BE">
            <w:pPr>
              <w:pStyle w:val="FJBody"/>
            </w:pPr>
            <w:r w:rsidRPr="00EA16B3">
              <w:t>Document Control</w:t>
            </w:r>
          </w:p>
        </w:tc>
      </w:tr>
      <w:tr w:rsidR="00FE095A" w:rsidRPr="00A61F3B" w14:paraId="5FAAAE2B" w14:textId="77777777" w:rsidTr="00C872BE">
        <w:trPr>
          <w:trHeight w:val="70"/>
        </w:trPr>
        <w:tc>
          <w:tcPr>
            <w:tcW w:w="1116" w:type="pct"/>
          </w:tcPr>
          <w:p w14:paraId="2D0375C2" w14:textId="77777777" w:rsidR="00FE095A" w:rsidRPr="002C06DE" w:rsidRDefault="00FE095A" w:rsidP="00D06719">
            <w:pPr>
              <w:pStyle w:val="FJBody"/>
              <w:rPr>
                <w:b/>
                <w:bCs/>
              </w:rPr>
            </w:pPr>
            <w:r w:rsidRPr="002C06DE">
              <w:rPr>
                <w:b/>
                <w:bCs/>
              </w:rPr>
              <w:t xml:space="preserve">Document </w:t>
            </w:r>
            <w:r w:rsidR="00CB04D5">
              <w:rPr>
                <w:b/>
                <w:bCs/>
              </w:rPr>
              <w:t>Title</w:t>
            </w:r>
          </w:p>
        </w:tc>
        <w:sdt>
          <w:sdtPr>
            <w:rPr>
              <w:rStyle w:val="FJBodyChar"/>
            </w:rPr>
            <w:alias w:val="Title"/>
            <w:tag w:val="Title"/>
            <w:id w:val="-318348093"/>
            <w:placeholder>
              <w:docPart w:val="4AA48CECB9414726B248CFAD742337F0"/>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snapToGrid w:val="0"/>
            </w:rPr>
          </w:sdtEndPr>
          <w:sdtContent>
            <w:tc>
              <w:tcPr>
                <w:tcW w:w="3884" w:type="pct"/>
              </w:tcPr>
              <w:p w14:paraId="78C95ABB" w14:textId="77777777" w:rsidR="00FE095A" w:rsidRPr="00131D41" w:rsidRDefault="00FE095A" w:rsidP="00D06719">
                <w:pPr>
                  <w:pStyle w:val="FJBody"/>
                </w:pPr>
                <w:r w:rsidRPr="00E1015A">
                  <w:rPr>
                    <w:rStyle w:val="PlaceholderText"/>
                  </w:rPr>
                  <w:t>Click or tap here to enter text.</w:t>
                </w:r>
              </w:p>
            </w:tc>
          </w:sdtContent>
        </w:sdt>
      </w:tr>
      <w:tr w:rsidR="003607E6" w:rsidRPr="00A61F3B" w14:paraId="231E5519" w14:textId="77777777" w:rsidTr="00C872BE">
        <w:tc>
          <w:tcPr>
            <w:tcW w:w="1116" w:type="pct"/>
          </w:tcPr>
          <w:p w14:paraId="31E899BD" w14:textId="77777777" w:rsidR="003607E6" w:rsidRPr="002C06DE" w:rsidRDefault="003607E6" w:rsidP="003607E6">
            <w:pPr>
              <w:pStyle w:val="FJBody"/>
              <w:rPr>
                <w:b/>
                <w:bCs/>
              </w:rPr>
            </w:pPr>
            <w:r w:rsidRPr="002C06DE">
              <w:rPr>
                <w:b/>
                <w:bCs/>
              </w:rPr>
              <w:t>C</w:t>
            </w:r>
            <w:r>
              <w:rPr>
                <w:b/>
                <w:bCs/>
              </w:rPr>
              <w:t xml:space="preserve">lassification </w:t>
            </w:r>
            <w:r>
              <w:rPr>
                <w:b/>
                <w:bCs/>
                <w:noProof/>
              </w:rPr>
              <w:drawing>
                <wp:inline distT="0" distB="0" distL="0" distR="0" wp14:anchorId="235B7730" wp14:editId="06F822EA">
                  <wp:extent cx="151200" cy="151200"/>
                  <wp:effectExtent l="0" t="0" r="1270" b="127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p>
        </w:tc>
        <w:tc>
          <w:tcPr>
            <w:tcW w:w="3884" w:type="pct"/>
          </w:tcPr>
          <w:p w14:paraId="435EB3A3" w14:textId="77777777" w:rsidR="003607E6" w:rsidRPr="00131D41" w:rsidRDefault="00FD6F20" w:rsidP="003607E6">
            <w:pPr>
              <w:pStyle w:val="FJBody"/>
            </w:pPr>
            <w:sdt>
              <w:sdtPr>
                <w:rPr>
                  <w:rStyle w:val="FJBodyChar"/>
                </w:rPr>
                <w:alias w:val="FUJITSU CLASSIFICATION"/>
                <w:tag w:val="CLASSIFICATION"/>
                <w:id w:val="743382338"/>
                <w:placeholder>
                  <w:docPart w:val="0956183B50CD41AF8A4C14A9709A36BC"/>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BodyChar"/>
                </w:rPr>
              </w:sdtEndPr>
              <w:sdtContent>
                <w:r w:rsidR="00CB6B78" w:rsidRPr="00CB6B78">
                  <w:rPr>
                    <w:rStyle w:val="FJBodyChar"/>
                  </w:rPr>
                  <w:t>Select a Classification.</w:t>
                </w:r>
              </w:sdtContent>
            </w:sdt>
          </w:p>
        </w:tc>
      </w:tr>
      <w:tr w:rsidR="003607E6" w:rsidRPr="00A61F3B" w14:paraId="664F24EE" w14:textId="77777777" w:rsidTr="00C872BE">
        <w:tc>
          <w:tcPr>
            <w:tcW w:w="1116" w:type="pct"/>
          </w:tcPr>
          <w:p w14:paraId="5DB3749A" w14:textId="77777777" w:rsidR="003607E6" w:rsidRPr="002C06DE" w:rsidRDefault="003607E6" w:rsidP="003607E6">
            <w:pPr>
              <w:pStyle w:val="FJBody"/>
              <w:rPr>
                <w:b/>
                <w:bCs/>
              </w:rPr>
            </w:pPr>
            <w:r w:rsidRPr="002C06DE">
              <w:rPr>
                <w:b/>
                <w:bCs/>
              </w:rPr>
              <w:t xml:space="preserve">Version No. </w:t>
            </w:r>
            <w:r>
              <w:rPr>
                <w:b/>
                <w:bCs/>
              </w:rPr>
              <w:t>|</w:t>
            </w:r>
            <w:r w:rsidRPr="002C06DE">
              <w:rPr>
                <w:b/>
                <w:bCs/>
              </w:rPr>
              <w:t xml:space="preserve"> Status</w:t>
            </w:r>
          </w:p>
        </w:tc>
        <w:tc>
          <w:tcPr>
            <w:tcW w:w="3884" w:type="pct"/>
          </w:tcPr>
          <w:p w14:paraId="488D0D97" w14:textId="77777777" w:rsidR="003607E6" w:rsidRPr="00131D41" w:rsidRDefault="00FD6F20" w:rsidP="003607E6">
            <w:pPr>
              <w:pStyle w:val="FJBody"/>
            </w:pPr>
            <w:sdt>
              <w:sdtPr>
                <w:rPr>
                  <w:rStyle w:val="FJBodyChar"/>
                </w:rPr>
                <w:alias w:val="Version Status"/>
                <w:tag w:val="Version Status"/>
                <w:id w:val="-346568512"/>
                <w:placeholder>
                  <w:docPart w:val="EB0551ED4FA54993971B7EE75F52CC69"/>
                </w:placeholder>
                <w:dataBinding w:prefixMappings="xmlns:ns0='http://purl.org/dc/elements/1.1/' xmlns:ns1='http://schemas.openxmlformats.org/package/2006/metadata/core-properties' " w:xpath="/ns1:coreProperties[1]/ns1:contentStatus[1]" w:storeItemID="{6C3C8BC8-F283-45AE-878A-BAB7291924A1}"/>
                <w:text/>
              </w:sdtPr>
              <w:sdtEndPr>
                <w:rPr>
                  <w:rStyle w:val="FJBodyChar"/>
                </w:rPr>
              </w:sdtEndPr>
              <w:sdtContent>
                <w:r w:rsidR="003607E6">
                  <w:rPr>
                    <w:rStyle w:val="FJBodyChar"/>
                  </w:rPr>
                  <w:t xml:space="preserve">0.0 – </w:t>
                </w:r>
                <w:r w:rsidR="00154BAC">
                  <w:rPr>
                    <w:rStyle w:val="FJBodyChar"/>
                  </w:rPr>
                  <w:t>(</w:t>
                </w:r>
                <w:r w:rsidR="003607E6">
                  <w:rPr>
                    <w:rStyle w:val="FJBodyChar"/>
                  </w:rPr>
                  <w:t>DRAFT</w:t>
                </w:r>
                <w:r w:rsidR="00154BAC">
                  <w:rPr>
                    <w:rStyle w:val="FJBodyChar"/>
                  </w:rPr>
                  <w:t>)</w:t>
                </w:r>
              </w:sdtContent>
            </w:sdt>
          </w:p>
        </w:tc>
      </w:tr>
      <w:tr w:rsidR="00FE095A" w:rsidRPr="00A61F3B" w14:paraId="20189622" w14:textId="77777777" w:rsidTr="00C872BE">
        <w:tc>
          <w:tcPr>
            <w:tcW w:w="1116" w:type="pct"/>
          </w:tcPr>
          <w:p w14:paraId="0548BED1" w14:textId="77777777" w:rsidR="00FE095A" w:rsidRPr="002C06DE" w:rsidRDefault="00FE095A" w:rsidP="00D06719">
            <w:pPr>
              <w:pStyle w:val="FJBody"/>
              <w:rPr>
                <w:b/>
                <w:bCs/>
              </w:rPr>
            </w:pPr>
            <w:r w:rsidRPr="002C06DE">
              <w:rPr>
                <w:b/>
                <w:bCs/>
              </w:rPr>
              <w:t>Version Date</w:t>
            </w:r>
          </w:p>
        </w:tc>
        <w:sdt>
          <w:sdtPr>
            <w:rPr>
              <w:rStyle w:val="FJBodyChar"/>
            </w:rPr>
            <w:alias w:val="Publish Date"/>
            <w:tag w:val="Publish Date"/>
            <w:id w:val="-796677090"/>
            <w:placeholder>
              <w:docPart w:val="70DF9BA2D02941238717583AD7C4B748"/>
            </w:placeholder>
            <w:showingPlcHdr/>
            <w:dataBinding w:prefixMappings="xmlns:ns0='http://schemas.microsoft.com/office/2006/coverPageProps' " w:xpath="/ns0:CoverPageProperties[1]/ns0:PublishDate[1]" w:storeItemID="{55AF091B-3C7A-41E3-B477-F2FDAA23CFDA}"/>
            <w:date w:fullDate="2021-11-22T00:00:00Z">
              <w:dateFormat w:val="d/MM/yyyy"/>
              <w:lid w:val="en-NZ"/>
              <w:storeMappedDataAs w:val="dateTime"/>
              <w:calendar w:val="gregorian"/>
            </w:date>
          </w:sdtPr>
          <w:sdtEndPr>
            <w:rPr>
              <w:rStyle w:val="FJBodyChar"/>
            </w:rPr>
          </w:sdtEndPr>
          <w:sdtContent>
            <w:tc>
              <w:tcPr>
                <w:tcW w:w="3884" w:type="pct"/>
              </w:tcPr>
              <w:p w14:paraId="52CD112C" w14:textId="77777777" w:rsidR="00FE095A" w:rsidRPr="00131D41" w:rsidRDefault="002C06DE" w:rsidP="00D06719">
                <w:pPr>
                  <w:pStyle w:val="FJBody"/>
                </w:pPr>
                <w:r w:rsidRPr="00E1015A">
                  <w:rPr>
                    <w:rStyle w:val="PlaceholderText"/>
                  </w:rPr>
                  <w:t>Click or tap to enter a date.</w:t>
                </w:r>
              </w:p>
            </w:tc>
          </w:sdtContent>
        </w:sdt>
      </w:tr>
      <w:tr w:rsidR="00FE095A" w:rsidRPr="00A61F3B" w14:paraId="0011D634" w14:textId="77777777" w:rsidTr="00C872BE">
        <w:tc>
          <w:tcPr>
            <w:tcW w:w="1116" w:type="pct"/>
          </w:tcPr>
          <w:p w14:paraId="6A446553" w14:textId="77777777" w:rsidR="00FE095A" w:rsidRPr="002C06DE" w:rsidRDefault="00F03864" w:rsidP="00D06719">
            <w:pPr>
              <w:pStyle w:val="FJBody"/>
              <w:rPr>
                <w:b/>
                <w:bCs/>
              </w:rPr>
            </w:pPr>
            <w:r w:rsidRPr="002C06DE">
              <w:rPr>
                <w:b/>
                <w:bCs/>
              </w:rPr>
              <w:t>Author</w:t>
            </w:r>
          </w:p>
        </w:tc>
        <w:tc>
          <w:tcPr>
            <w:tcW w:w="3884" w:type="pct"/>
          </w:tcPr>
          <w:sdt>
            <w:sdtPr>
              <w:rPr>
                <w:rStyle w:val="FJBodyChar"/>
              </w:rPr>
              <w:alias w:val="Author"/>
              <w:tag w:val="Author"/>
              <w:id w:val="-1566944106"/>
              <w:placeholder>
                <w:docPart w:val="AF5F9804BE9D40D8A7ABF6E41430F4D7"/>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snapToGrid w:val="0"/>
              </w:rPr>
            </w:sdtEndPr>
            <w:sdtContent>
              <w:p w14:paraId="5CF00C39" w14:textId="77777777" w:rsidR="00FE095A" w:rsidRPr="00131D41" w:rsidRDefault="00FD6F20" w:rsidP="00D06719">
                <w:pPr>
                  <w:pStyle w:val="FJBody"/>
                </w:pPr>
                <w:r>
                  <w:rPr>
                    <w:rStyle w:val="FJBodyChar"/>
                  </w:rPr>
                  <w:t>Kell, Ben</w:t>
                </w:r>
              </w:p>
            </w:sdtContent>
          </w:sdt>
        </w:tc>
      </w:tr>
      <w:tr w:rsidR="00F03864" w:rsidRPr="00A61F3B" w14:paraId="317DF692" w14:textId="77777777" w:rsidTr="00C872BE">
        <w:tc>
          <w:tcPr>
            <w:tcW w:w="1116" w:type="pct"/>
          </w:tcPr>
          <w:p w14:paraId="47534728" w14:textId="77777777" w:rsidR="00F03864" w:rsidRPr="002C06DE" w:rsidRDefault="00F03864" w:rsidP="00D06719">
            <w:pPr>
              <w:pStyle w:val="FJBody"/>
              <w:rPr>
                <w:b/>
                <w:bCs/>
              </w:rPr>
            </w:pPr>
            <w:r w:rsidRPr="002C06DE">
              <w:rPr>
                <w:b/>
                <w:bCs/>
              </w:rPr>
              <w:t>Owner</w:t>
            </w:r>
          </w:p>
        </w:tc>
        <w:sdt>
          <w:sdtPr>
            <w:rPr>
              <w:rStyle w:val="FJBodyChar"/>
            </w:rPr>
            <w:alias w:val="Owner"/>
            <w:tag w:val="Owner"/>
            <w:id w:val="-455720929"/>
            <w:placeholder>
              <w:docPart w:val="97EFDD293BAA45EA96B0811AF9FE8C10"/>
            </w:placeholder>
            <w:showingPlcHdr/>
            <w:dataBinding w:prefixMappings="xmlns:ns0='http://schemas.openxmlformats.org/officeDocument/2006/extended-properties' " w:xpath="/ns0:Properties[1]/ns0:Manager[1]" w:storeItemID="{6668398D-A668-4E3E-A5EB-62B293D839F1}"/>
            <w:text/>
          </w:sdtPr>
          <w:sdtEndPr>
            <w:rPr>
              <w:rStyle w:val="FJBodyChar"/>
            </w:rPr>
          </w:sdtEndPr>
          <w:sdtContent>
            <w:tc>
              <w:tcPr>
                <w:tcW w:w="3884" w:type="pct"/>
              </w:tcPr>
              <w:p w14:paraId="60DDA132" w14:textId="77777777" w:rsidR="00F03864" w:rsidRPr="00F03864" w:rsidRDefault="00F03864" w:rsidP="00D06719">
                <w:pPr>
                  <w:pStyle w:val="FJBody"/>
                  <w:rPr>
                    <w:rStyle w:val="FJBodyChar"/>
                  </w:rPr>
                </w:pPr>
                <w:r w:rsidRPr="00403BB3">
                  <w:rPr>
                    <w:rStyle w:val="PlaceholderText"/>
                  </w:rPr>
                  <w:t>[Manager]</w:t>
                </w:r>
              </w:p>
            </w:tc>
          </w:sdtContent>
        </w:sdt>
      </w:tr>
      <w:tr w:rsidR="00480BCA" w:rsidRPr="00A61F3B" w14:paraId="7D6A8775" w14:textId="77777777" w:rsidTr="00C872BE">
        <w:tc>
          <w:tcPr>
            <w:tcW w:w="1116" w:type="pct"/>
          </w:tcPr>
          <w:p w14:paraId="48691F19" w14:textId="77777777" w:rsidR="00480BCA" w:rsidRPr="002C06DE" w:rsidRDefault="00480BCA" w:rsidP="00480BCA">
            <w:pPr>
              <w:pStyle w:val="FJBody"/>
              <w:rPr>
                <w:b/>
                <w:bCs/>
              </w:rPr>
            </w:pPr>
            <w:r w:rsidRPr="002C06DE">
              <w:rPr>
                <w:b/>
                <w:bCs/>
              </w:rPr>
              <w:t>Date of Next Review</w:t>
            </w:r>
          </w:p>
        </w:tc>
        <w:tc>
          <w:tcPr>
            <w:tcW w:w="3884" w:type="pct"/>
          </w:tcPr>
          <w:p w14:paraId="03DAD6AE" w14:textId="77777777" w:rsidR="00480BCA" w:rsidRPr="00F03864" w:rsidRDefault="00480BCA" w:rsidP="00480BCA">
            <w:pPr>
              <w:pStyle w:val="FJBody"/>
              <w:rPr>
                <w:rStyle w:val="FJBodyChar"/>
              </w:rPr>
            </w:pPr>
            <w:r>
              <w:rPr>
                <w:rStyle w:val="FJBodyChar"/>
              </w:rPr>
              <w:t>e.g., 12 months from last version date or as required.</w:t>
            </w:r>
          </w:p>
        </w:tc>
      </w:tr>
      <w:tr w:rsidR="00480BCA" w:rsidRPr="00A61F3B" w14:paraId="1805CA7D" w14:textId="77777777" w:rsidTr="00C872BE">
        <w:tc>
          <w:tcPr>
            <w:tcW w:w="1116" w:type="pct"/>
          </w:tcPr>
          <w:p w14:paraId="7ADB80D2" w14:textId="77777777" w:rsidR="00480BCA" w:rsidRPr="002C06DE" w:rsidRDefault="00480BCA" w:rsidP="00480BCA">
            <w:pPr>
              <w:pStyle w:val="FJBody"/>
              <w:rPr>
                <w:b/>
                <w:bCs/>
              </w:rPr>
            </w:pPr>
            <w:r w:rsidRPr="002C06DE">
              <w:rPr>
                <w:b/>
                <w:bCs/>
              </w:rPr>
              <w:t>Target Audience</w:t>
            </w:r>
          </w:p>
        </w:tc>
        <w:tc>
          <w:tcPr>
            <w:tcW w:w="3884" w:type="pct"/>
          </w:tcPr>
          <w:p w14:paraId="51E9F917" w14:textId="77777777" w:rsidR="00480BCA" w:rsidRPr="00F03864" w:rsidRDefault="00480BCA" w:rsidP="00480BCA">
            <w:pPr>
              <w:pStyle w:val="FJBody"/>
              <w:rPr>
                <w:rStyle w:val="FJBodyChar"/>
              </w:rPr>
            </w:pPr>
            <w:r>
              <w:t>e.g., All Fujitsu Oceania Staff Members.</w:t>
            </w:r>
          </w:p>
        </w:tc>
      </w:tr>
      <w:tr w:rsidR="00480BCA" w:rsidRPr="00A61F3B" w14:paraId="7A65EAB7" w14:textId="77777777" w:rsidTr="00C872BE">
        <w:tc>
          <w:tcPr>
            <w:tcW w:w="1116" w:type="pct"/>
          </w:tcPr>
          <w:p w14:paraId="3135DCCD" w14:textId="77777777" w:rsidR="00480BCA" w:rsidRPr="002C06DE" w:rsidRDefault="00480BCA" w:rsidP="00480BCA">
            <w:pPr>
              <w:pStyle w:val="FJBody"/>
              <w:rPr>
                <w:b/>
                <w:bCs/>
              </w:rPr>
            </w:pPr>
            <w:r w:rsidRPr="002C06DE">
              <w:rPr>
                <w:b/>
                <w:bCs/>
              </w:rPr>
              <w:t>Distribution</w:t>
            </w:r>
          </w:p>
        </w:tc>
        <w:tc>
          <w:tcPr>
            <w:tcW w:w="3884" w:type="pct"/>
          </w:tcPr>
          <w:p w14:paraId="7A647192" w14:textId="77777777" w:rsidR="00480BCA" w:rsidRPr="00F03864" w:rsidRDefault="00480BCA" w:rsidP="00480BCA">
            <w:pPr>
              <w:pStyle w:val="FJBody"/>
              <w:rPr>
                <w:rStyle w:val="FJBodyChar"/>
              </w:rPr>
            </w:pPr>
            <w:r>
              <w:t>e.g., Available to all applicable staff via InfoWorld</w:t>
            </w:r>
          </w:p>
        </w:tc>
      </w:tr>
      <w:tr w:rsidR="00480BCA" w:rsidRPr="00A61F3B" w14:paraId="6D591400" w14:textId="77777777" w:rsidTr="00C872BE">
        <w:tc>
          <w:tcPr>
            <w:tcW w:w="1116" w:type="pct"/>
          </w:tcPr>
          <w:p w14:paraId="32EA7846" w14:textId="77777777" w:rsidR="00480BCA" w:rsidRPr="002C06DE" w:rsidRDefault="00480BCA" w:rsidP="00480BCA">
            <w:pPr>
              <w:pStyle w:val="FJBody"/>
              <w:rPr>
                <w:b/>
                <w:bCs/>
              </w:rPr>
            </w:pPr>
            <w:r w:rsidRPr="002C06DE">
              <w:rPr>
                <w:b/>
                <w:bCs/>
              </w:rPr>
              <w:t>Storage Location</w:t>
            </w:r>
          </w:p>
        </w:tc>
        <w:tc>
          <w:tcPr>
            <w:tcW w:w="3884" w:type="pct"/>
          </w:tcPr>
          <w:p w14:paraId="6814F0C4" w14:textId="77777777" w:rsidR="00480BCA" w:rsidRDefault="00480BCA" w:rsidP="00480BCA">
            <w:pPr>
              <w:pStyle w:val="FJBody"/>
            </w:pPr>
            <w:r>
              <w:t>i.e., where the file is stored, and or path to locate it.</w:t>
            </w:r>
          </w:p>
          <w:p w14:paraId="06657928" w14:textId="77777777" w:rsidR="00480BCA" w:rsidRDefault="00480BCA" w:rsidP="00480BCA">
            <w:pPr>
              <w:pStyle w:val="FJBody"/>
            </w:pPr>
            <w:r>
              <w:t>e.g., InfoWorld &gt; Policies/Processes &gt; General Processes</w:t>
            </w:r>
          </w:p>
          <w:p w14:paraId="7DE5A0DC" w14:textId="77777777" w:rsidR="00480BCA" w:rsidRPr="00F03864" w:rsidRDefault="00480BCA" w:rsidP="00480BCA">
            <w:pPr>
              <w:pStyle w:val="FJBody"/>
              <w:rPr>
                <w:rStyle w:val="FJBodyChar"/>
              </w:rPr>
            </w:pPr>
            <w:r>
              <w:t xml:space="preserve">e.g., </w:t>
            </w:r>
            <w:hyperlink r:id="rId13" w:history="1">
              <w:r w:rsidRPr="00195076">
                <w:rPr>
                  <w:rStyle w:val="Hyperlink"/>
                </w:rPr>
                <w:t>https://infoworld.oceania.fujitsu.local/FANZProcesses</w:t>
              </w:r>
            </w:hyperlink>
          </w:p>
        </w:tc>
      </w:tr>
    </w:tbl>
    <w:p w14:paraId="0D613C6A" w14:textId="77777777" w:rsidR="00081BE3" w:rsidRDefault="00081BE3" w:rsidP="00BF2821">
      <w:pPr>
        <w:pStyle w:val="FJBody"/>
        <w:rPr>
          <w:lang w:val="en-GB"/>
        </w:rPr>
      </w:pPr>
    </w:p>
    <w:tbl>
      <w:tblPr>
        <w:tblStyle w:val="FJStandardTable"/>
        <w:tblW w:w="5000" w:type="pct"/>
        <w:tblLook w:val="04A0" w:firstRow="1" w:lastRow="0" w:firstColumn="1" w:lastColumn="0" w:noHBand="0" w:noVBand="1"/>
      </w:tblPr>
      <w:tblGrid>
        <w:gridCol w:w="1091"/>
        <w:gridCol w:w="1926"/>
        <w:gridCol w:w="3028"/>
        <w:gridCol w:w="4388"/>
      </w:tblGrid>
      <w:tr w:rsidR="00ED4B7A" w:rsidRPr="00A61F3B" w14:paraId="40C158F2" w14:textId="77777777" w:rsidTr="00C872BE">
        <w:trPr>
          <w:cnfStyle w:val="100000000000" w:firstRow="1" w:lastRow="0" w:firstColumn="0" w:lastColumn="0" w:oddVBand="0" w:evenVBand="0" w:oddHBand="0" w:evenHBand="0" w:firstRowFirstColumn="0" w:firstRowLastColumn="0" w:lastRowFirstColumn="0" w:lastRowLastColumn="0"/>
        </w:trPr>
        <w:tc>
          <w:tcPr>
            <w:tcW w:w="5000" w:type="pct"/>
            <w:gridSpan w:val="4"/>
          </w:tcPr>
          <w:p w14:paraId="66575E16" w14:textId="77777777" w:rsidR="00ED4B7A" w:rsidRPr="00EA16B3" w:rsidRDefault="00ED4B7A" w:rsidP="00C872BE">
            <w:pPr>
              <w:pStyle w:val="FJBody"/>
            </w:pPr>
            <w:r w:rsidRPr="00EA16B3">
              <w:t>Change History</w:t>
            </w:r>
          </w:p>
        </w:tc>
      </w:tr>
      <w:tr w:rsidR="00ED4B7A" w:rsidRPr="009B2223" w14:paraId="61AD5D49" w14:textId="77777777" w:rsidTr="00C872BE">
        <w:tc>
          <w:tcPr>
            <w:tcW w:w="523" w:type="pct"/>
          </w:tcPr>
          <w:p w14:paraId="547E056B" w14:textId="77777777" w:rsidR="00ED4B7A" w:rsidRPr="002C06DE" w:rsidRDefault="00ED4B7A" w:rsidP="00ED4B7A">
            <w:pPr>
              <w:pStyle w:val="FJBody"/>
              <w:rPr>
                <w:b/>
                <w:bCs/>
              </w:rPr>
            </w:pPr>
            <w:r w:rsidRPr="002C06DE">
              <w:rPr>
                <w:b/>
                <w:bCs/>
              </w:rPr>
              <w:t>Version</w:t>
            </w:r>
          </w:p>
        </w:tc>
        <w:tc>
          <w:tcPr>
            <w:tcW w:w="923" w:type="pct"/>
          </w:tcPr>
          <w:p w14:paraId="01A2BAFB" w14:textId="77777777" w:rsidR="00ED4B7A" w:rsidRPr="002C06DE" w:rsidRDefault="00ED4B7A" w:rsidP="00ED4B7A">
            <w:pPr>
              <w:adjustRightInd/>
              <w:snapToGrid/>
              <w:spacing w:after="0"/>
              <w:rPr>
                <w:b/>
                <w:bCs/>
              </w:rPr>
            </w:pPr>
            <w:r w:rsidRPr="002C06DE">
              <w:rPr>
                <w:b/>
                <w:bCs/>
              </w:rPr>
              <w:t>Date</w:t>
            </w:r>
          </w:p>
        </w:tc>
        <w:tc>
          <w:tcPr>
            <w:tcW w:w="1451" w:type="pct"/>
          </w:tcPr>
          <w:p w14:paraId="5AEBF23E" w14:textId="77777777" w:rsidR="00ED4B7A" w:rsidRPr="002C06DE" w:rsidRDefault="00ED4B7A" w:rsidP="00ED4B7A">
            <w:pPr>
              <w:adjustRightInd/>
              <w:snapToGrid/>
              <w:spacing w:after="0"/>
              <w:rPr>
                <w:b/>
                <w:bCs/>
              </w:rPr>
            </w:pPr>
            <w:r w:rsidRPr="002C06DE">
              <w:rPr>
                <w:b/>
                <w:bCs/>
              </w:rPr>
              <w:t>Name</w:t>
            </w:r>
          </w:p>
        </w:tc>
        <w:tc>
          <w:tcPr>
            <w:tcW w:w="2103" w:type="pct"/>
          </w:tcPr>
          <w:p w14:paraId="28B9242B" w14:textId="77777777" w:rsidR="00ED4B7A" w:rsidRPr="002C06DE" w:rsidRDefault="00ED4B7A" w:rsidP="00ED4B7A">
            <w:pPr>
              <w:adjustRightInd/>
              <w:snapToGrid/>
              <w:spacing w:after="0"/>
              <w:rPr>
                <w:b/>
                <w:bCs/>
              </w:rPr>
            </w:pPr>
            <w:r w:rsidRPr="002C06DE">
              <w:rPr>
                <w:b/>
                <w:bCs/>
              </w:rPr>
              <w:t>Comments</w:t>
            </w:r>
          </w:p>
        </w:tc>
      </w:tr>
      <w:tr w:rsidR="00ED4B7A" w:rsidRPr="009B2223" w14:paraId="419668F6" w14:textId="77777777" w:rsidTr="00C872BE">
        <w:tc>
          <w:tcPr>
            <w:tcW w:w="523" w:type="pct"/>
          </w:tcPr>
          <w:p w14:paraId="52E0A74A" w14:textId="77777777" w:rsidR="00ED4B7A" w:rsidRPr="00EF4357" w:rsidRDefault="00ED4B7A" w:rsidP="00ED4B7A">
            <w:pPr>
              <w:pStyle w:val="FJBody"/>
              <w:rPr>
                <w:sz w:val="20"/>
                <w:szCs w:val="20"/>
              </w:rPr>
            </w:pPr>
          </w:p>
        </w:tc>
        <w:tc>
          <w:tcPr>
            <w:tcW w:w="923" w:type="pct"/>
          </w:tcPr>
          <w:p w14:paraId="0F7E9FB2" w14:textId="77777777" w:rsidR="00ED4B7A" w:rsidRPr="00EF4357" w:rsidRDefault="00ED4B7A" w:rsidP="00ED4B7A">
            <w:pPr>
              <w:adjustRightInd/>
              <w:snapToGrid/>
              <w:spacing w:after="0"/>
              <w:rPr>
                <w:sz w:val="20"/>
              </w:rPr>
            </w:pPr>
          </w:p>
        </w:tc>
        <w:tc>
          <w:tcPr>
            <w:tcW w:w="1451" w:type="pct"/>
          </w:tcPr>
          <w:p w14:paraId="07C13307" w14:textId="77777777" w:rsidR="00ED4B7A" w:rsidRPr="00EF4357" w:rsidRDefault="00ED4B7A" w:rsidP="00ED4B7A">
            <w:pPr>
              <w:adjustRightInd/>
              <w:snapToGrid/>
              <w:spacing w:after="0"/>
              <w:rPr>
                <w:sz w:val="20"/>
              </w:rPr>
            </w:pPr>
          </w:p>
        </w:tc>
        <w:tc>
          <w:tcPr>
            <w:tcW w:w="2103" w:type="pct"/>
          </w:tcPr>
          <w:p w14:paraId="19CF5256" w14:textId="77777777" w:rsidR="00ED4B7A" w:rsidRPr="00EF4357" w:rsidRDefault="00ED4B7A" w:rsidP="00ED4B7A">
            <w:pPr>
              <w:adjustRightInd/>
              <w:snapToGrid/>
              <w:spacing w:after="0"/>
              <w:rPr>
                <w:sz w:val="20"/>
              </w:rPr>
            </w:pPr>
          </w:p>
        </w:tc>
      </w:tr>
      <w:tr w:rsidR="002C06DE" w:rsidRPr="009B2223" w14:paraId="15A11ECD" w14:textId="77777777" w:rsidTr="00C872BE">
        <w:tc>
          <w:tcPr>
            <w:tcW w:w="523" w:type="pct"/>
          </w:tcPr>
          <w:p w14:paraId="4245764A" w14:textId="77777777" w:rsidR="002C06DE" w:rsidRPr="00EF4357" w:rsidRDefault="002C06DE" w:rsidP="00ED4B7A">
            <w:pPr>
              <w:pStyle w:val="FJBody"/>
              <w:rPr>
                <w:sz w:val="20"/>
                <w:szCs w:val="20"/>
              </w:rPr>
            </w:pPr>
          </w:p>
        </w:tc>
        <w:tc>
          <w:tcPr>
            <w:tcW w:w="923" w:type="pct"/>
          </w:tcPr>
          <w:p w14:paraId="7DD7D550" w14:textId="77777777" w:rsidR="002C06DE" w:rsidRPr="00EF4357" w:rsidRDefault="002C06DE" w:rsidP="00ED4B7A">
            <w:pPr>
              <w:adjustRightInd/>
              <w:snapToGrid/>
              <w:spacing w:after="0"/>
              <w:rPr>
                <w:sz w:val="20"/>
              </w:rPr>
            </w:pPr>
          </w:p>
        </w:tc>
        <w:tc>
          <w:tcPr>
            <w:tcW w:w="1451" w:type="pct"/>
          </w:tcPr>
          <w:p w14:paraId="5C1F557F" w14:textId="77777777" w:rsidR="002C06DE" w:rsidRPr="00EF4357" w:rsidRDefault="002C06DE" w:rsidP="00ED4B7A">
            <w:pPr>
              <w:adjustRightInd/>
              <w:snapToGrid/>
              <w:spacing w:after="0"/>
              <w:rPr>
                <w:sz w:val="20"/>
              </w:rPr>
            </w:pPr>
          </w:p>
        </w:tc>
        <w:tc>
          <w:tcPr>
            <w:tcW w:w="2103" w:type="pct"/>
          </w:tcPr>
          <w:p w14:paraId="391FD7A8" w14:textId="77777777" w:rsidR="002C06DE" w:rsidRPr="00EF4357" w:rsidRDefault="002C06DE" w:rsidP="00ED4B7A">
            <w:pPr>
              <w:adjustRightInd/>
              <w:snapToGrid/>
              <w:spacing w:after="0"/>
              <w:rPr>
                <w:sz w:val="20"/>
              </w:rPr>
            </w:pPr>
          </w:p>
        </w:tc>
      </w:tr>
      <w:tr w:rsidR="002C06DE" w:rsidRPr="009B2223" w14:paraId="44995D71" w14:textId="77777777" w:rsidTr="00C872BE">
        <w:tc>
          <w:tcPr>
            <w:tcW w:w="523" w:type="pct"/>
          </w:tcPr>
          <w:p w14:paraId="61275EFC" w14:textId="77777777" w:rsidR="002C06DE" w:rsidRPr="00EF4357" w:rsidRDefault="002C06DE" w:rsidP="00ED4B7A">
            <w:pPr>
              <w:pStyle w:val="FJBody"/>
              <w:rPr>
                <w:sz w:val="20"/>
                <w:szCs w:val="20"/>
              </w:rPr>
            </w:pPr>
          </w:p>
        </w:tc>
        <w:tc>
          <w:tcPr>
            <w:tcW w:w="923" w:type="pct"/>
          </w:tcPr>
          <w:p w14:paraId="3E73D272" w14:textId="77777777" w:rsidR="002C06DE" w:rsidRPr="00EF4357" w:rsidRDefault="002C06DE" w:rsidP="00ED4B7A">
            <w:pPr>
              <w:adjustRightInd/>
              <w:snapToGrid/>
              <w:spacing w:after="0"/>
              <w:rPr>
                <w:sz w:val="20"/>
              </w:rPr>
            </w:pPr>
          </w:p>
        </w:tc>
        <w:tc>
          <w:tcPr>
            <w:tcW w:w="1451" w:type="pct"/>
          </w:tcPr>
          <w:p w14:paraId="7C5D44A4" w14:textId="77777777" w:rsidR="002C06DE" w:rsidRPr="00EF4357" w:rsidRDefault="002C06DE" w:rsidP="00ED4B7A">
            <w:pPr>
              <w:adjustRightInd/>
              <w:snapToGrid/>
              <w:spacing w:after="0"/>
              <w:rPr>
                <w:sz w:val="20"/>
              </w:rPr>
            </w:pPr>
          </w:p>
        </w:tc>
        <w:tc>
          <w:tcPr>
            <w:tcW w:w="2103" w:type="pct"/>
          </w:tcPr>
          <w:p w14:paraId="211F30A1" w14:textId="77777777" w:rsidR="002C06DE" w:rsidRPr="00EF4357" w:rsidRDefault="002C06DE" w:rsidP="00ED4B7A">
            <w:pPr>
              <w:adjustRightInd/>
              <w:snapToGrid/>
              <w:spacing w:after="0"/>
              <w:rPr>
                <w:sz w:val="20"/>
              </w:rPr>
            </w:pPr>
          </w:p>
        </w:tc>
      </w:tr>
    </w:tbl>
    <w:p w14:paraId="4AA2806E" w14:textId="77777777" w:rsidR="00BF2821" w:rsidRPr="002F6CD0" w:rsidRDefault="00BF2821" w:rsidP="00BF2821">
      <w:pPr>
        <w:pStyle w:val="FJBody"/>
        <w:rPr>
          <w:lang w:val="en-GB"/>
        </w:rPr>
      </w:pPr>
    </w:p>
    <w:sectPr w:rsidR="00BF2821" w:rsidRPr="002F6CD0" w:rsidSect="00AD1621">
      <w:headerReference w:type="even" r:id="rId14"/>
      <w:headerReference w:type="default" r:id="rId15"/>
      <w:footerReference w:type="even" r:id="rId16"/>
      <w:footerReference w:type="default" r:id="rId17"/>
      <w:headerReference w:type="first" r:id="rId18"/>
      <w:footerReference w:type="first" r:id="rId19"/>
      <w:pgSz w:w="11907" w:h="16839" w:code="1"/>
      <w:pgMar w:top="737" w:right="737" w:bottom="1146" w:left="737" w:header="510" w:footer="794" w:gutter="0"/>
      <w:cols w:space="176"/>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EC7F2" w14:textId="77777777" w:rsidR="00FD6F20" w:rsidRDefault="00FD6F20">
      <w:r>
        <w:separator/>
      </w:r>
    </w:p>
    <w:p w14:paraId="31394EE7" w14:textId="77777777" w:rsidR="00FD6F20" w:rsidRDefault="00FD6F20"/>
    <w:p w14:paraId="7E94D266" w14:textId="77777777" w:rsidR="00FD6F20" w:rsidRDefault="00FD6F20"/>
    <w:p w14:paraId="2E589522" w14:textId="77777777" w:rsidR="00FD6F20" w:rsidRDefault="00FD6F20"/>
  </w:endnote>
  <w:endnote w:type="continuationSeparator" w:id="0">
    <w:p w14:paraId="0B363CF7" w14:textId="77777777" w:rsidR="00FD6F20" w:rsidRDefault="00FD6F20">
      <w:r>
        <w:continuationSeparator/>
      </w:r>
    </w:p>
    <w:p w14:paraId="3ACD80F6" w14:textId="77777777" w:rsidR="00FD6F20" w:rsidRDefault="00FD6F20"/>
    <w:p w14:paraId="78D91DCD" w14:textId="77777777" w:rsidR="00FD6F20" w:rsidRDefault="00FD6F20"/>
    <w:p w14:paraId="3C5949C5" w14:textId="77777777" w:rsidR="00FD6F20" w:rsidRDefault="00FD6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ujitsu Infinity Pro">
    <w:panose1 w:val="00000000000000000000"/>
    <w:charset w:val="00"/>
    <w:family w:val="auto"/>
    <w:pitch w:val="variable"/>
    <w:sig w:usb0="A000006F" w:usb1="0000005B" w:usb2="00000000" w:usb3="00000000" w:csb0="00000093" w:csb1="00000000"/>
    <w:embedRegular r:id="rId1" w:fontKey="{481EDFDF-39D9-4F6C-8AE5-3D0657E5645B}"/>
    <w:embedBold r:id="rId2" w:fontKey="{70D37E10-6E6B-4F06-9333-09E2071AD4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jitsu Sans Light">
    <w:altName w:val="Calibri"/>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ujitsu Sans">
    <w:altName w:val="Calibri"/>
    <w:charset w:val="00"/>
    <w:family w:val="swiss"/>
    <w:pitch w:val="variable"/>
    <w:sig w:usb0="A00000AF" w:usb1="0000206B" w:usb2="00000000" w:usb3="00000000" w:csb0="00000001" w:csb1="00000000"/>
  </w:font>
  <w:font w:name="Fujitsu Sans Medium">
    <w:altName w:val="Calibri"/>
    <w:charset w:val="00"/>
    <w:family w:val="swiss"/>
    <w:pitch w:val="variable"/>
    <w:sig w:usb0="A00000AF" w:usb1="0000206B" w:usb2="00000000" w:usb3="00000000" w:csb0="00000001" w:csb1="00000000"/>
  </w:font>
  <w:font w:name="Segoe UI">
    <w:panose1 w:val="020B0502040204020203"/>
    <w:charset w:val="00"/>
    <w:family w:val="swiss"/>
    <w:pitch w:val="variable"/>
    <w:sig w:usb0="E4002EFF" w:usb1="C000E47F" w:usb2="00000009" w:usb3="00000000" w:csb0="000001FF" w:csb1="00000000"/>
  </w:font>
  <w:font w:name="Fujitsu Infinity Pro Bold">
    <w:altName w:val="Fujitsu Infinity Pro"/>
    <w:charset w:val="00"/>
    <w:family w:val="auto"/>
    <w:pitch w:val="variable"/>
    <w:sig w:usb0="A000004F" w:usb1="0000005B" w:usb2="00000000" w:usb3="00000000" w:csb0="00000093" w:csb1="00000000"/>
    <w:embedRegular r:id="rId3" w:subsetted="1" w:fontKey="{852194B1-8DEC-470E-846B-F0C17B01F4F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8A773" w14:textId="77777777" w:rsidR="00BC7C6E" w:rsidRDefault="00BC7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8474A" w14:textId="77777777" w:rsidR="00081BE3" w:rsidRDefault="00FD6F20" w:rsidP="005E0E0B">
    <w:pPr>
      <w:pStyle w:val="FJFooter"/>
      <w:spacing w:before="60"/>
    </w:pPr>
    <w:sdt>
      <w:sdtPr>
        <w:rPr>
          <w:rStyle w:val="FJFooterChar"/>
        </w:rPr>
        <w:alias w:val="FUJITSU CLASSIFICATION"/>
        <w:tag w:val="CLASSIFICATION"/>
        <w:id w:val="-867060734"/>
        <w:lock w:val="sdtLocked"/>
        <w:placeholder>
          <w:docPart w:val="07AA4424F2B649D88DC0F4A53A799DBE"/>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CB6B78" w:rsidRPr="000F5301">
          <w:rPr>
            <w:rStyle w:val="FJFooterChar"/>
          </w:rPr>
          <w:t>Select a Classification.</w:t>
        </w:r>
      </w:sdtContent>
    </w:sdt>
    <w:r w:rsidR="006F0ABD" w:rsidRPr="009B2223">
      <w:tab/>
    </w:r>
    <w:r w:rsidR="006F0ABD" w:rsidRPr="009B2223">
      <w:fldChar w:fldCharType="begin"/>
    </w:r>
    <w:r w:rsidR="006F0ABD" w:rsidRPr="009B2223">
      <w:instrText xml:space="preserve"> PAGE   \* MERGEFORMAT </w:instrText>
    </w:r>
    <w:r w:rsidR="006F0ABD" w:rsidRPr="009B2223">
      <w:fldChar w:fldCharType="separate"/>
    </w:r>
    <w:r w:rsidR="006F0ABD">
      <w:t>1</w:t>
    </w:r>
    <w:r w:rsidR="006F0ABD" w:rsidRPr="009B2223">
      <w:fldChar w:fldCharType="end"/>
    </w:r>
    <w:r w:rsidR="006F0ABD" w:rsidRPr="009B2223">
      <w:tab/>
    </w:r>
    <w:r w:rsidR="006F0ABD" w:rsidRPr="00B65D3D">
      <w:t xml:space="preserve">© </w:t>
    </w:r>
    <w:bookmarkStart w:id="0" w:name="_Hlk88726047"/>
    <w:r w:rsidR="005B4F87">
      <w:fldChar w:fldCharType="begin"/>
    </w:r>
    <w:r w:rsidR="005B4F87">
      <w:instrText xml:space="preserve"> DATE  \@ "YYYY"  \* MERGEFORMAT </w:instrText>
    </w:r>
    <w:r w:rsidR="005B4F87">
      <w:fldChar w:fldCharType="separate"/>
    </w:r>
    <w:r>
      <w:rPr>
        <w:noProof/>
      </w:rPr>
      <w:t>2025</w:t>
    </w:r>
    <w:r w:rsidR="005B4F87">
      <w:fldChar w:fldCharType="end"/>
    </w:r>
    <w:r w:rsidR="005B4F87">
      <w:t xml:space="preserve"> </w:t>
    </w:r>
    <w:sdt>
      <w:sdtPr>
        <w:rPr>
          <w:rStyle w:val="FJFooterChar"/>
        </w:rPr>
        <w:alias w:val="Company"/>
        <w:tag w:val="Company"/>
        <w:id w:val="1355534679"/>
        <w:lock w:val="sdtLocked"/>
        <w:placeholder>
          <w:docPart w:val="97EFDD293BAA45EA96B0811AF9FE8C10"/>
        </w:placeholder>
        <w:showingPlcHdr/>
        <w:dataBinding w:prefixMappings="xmlns:ns0='http://schemas.openxmlformats.org/officeDocument/2006/extended-properties' " w:xpath="/ns0:Properties[1]/ns0:Company[1]" w:storeItemID="{6668398D-A668-4E3E-A5EB-62B293D839F1}"/>
        <w:dropDownList w:lastValue="">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rPr>
      </w:sdtEndPr>
      <w:sdtContent>
        <w:r w:rsidR="00CB6B78">
          <w:rPr>
            <w:rStyle w:val="FJFooterChar"/>
          </w:rPr>
          <w:t>Select a Company.</w:t>
        </w:r>
      </w:sdtContent>
    </w:sdt>
    <w:bookmarkEnd w:id="0"/>
    <w:r w:rsidR="006F0ABD" w:rsidRPr="00B65D3D">
      <w:t xml:space="preserve"> </w:t>
    </w:r>
  </w:p>
  <w:p w14:paraId="2DD3CAEF" w14:textId="77777777" w:rsidR="009B2EDC" w:rsidRPr="006F0ABD" w:rsidRDefault="009B2EDC" w:rsidP="006F0ABD">
    <w:pPr>
      <w:pStyle w:val="FJFooter"/>
    </w:pPr>
    <w:r>
      <w:t>V</w:t>
    </w:r>
    <w:r w:rsidR="003607E6">
      <w:t>ERSION</w:t>
    </w:r>
    <w:r w:rsidRPr="009B2EDC">
      <w:t xml:space="preserve"> </w:t>
    </w:r>
    <w:sdt>
      <w:sdtPr>
        <w:rPr>
          <w:rStyle w:val="FJFooterChar"/>
        </w:rPr>
        <w:alias w:val="Version Status"/>
        <w:tag w:val="Version Status"/>
        <w:id w:val="1018883068"/>
        <w:lock w:val="sdtLocked"/>
        <w:placeholder>
          <w:docPart w:val="0956183B50CD41AF8A4C14A9709A36BC"/>
        </w:placeholder>
        <w:dataBinding w:prefixMappings="xmlns:ns0='http://purl.org/dc/elements/1.1/' xmlns:ns1='http://schemas.openxmlformats.org/package/2006/metadata/core-properties' " w:xpath="/ns1:coreProperties[1]/ns1:contentStatus[1]" w:storeItemID="{6C3C8BC8-F283-45AE-878A-BAB7291924A1}"/>
        <w:text/>
      </w:sdtPr>
      <w:sdtEndPr>
        <w:rPr>
          <w:rStyle w:val="FJFooterChar"/>
        </w:rPr>
      </w:sdtEndPr>
      <w:sdtContent>
        <w:r w:rsidR="00154BAC">
          <w:rPr>
            <w:rStyle w:val="FJFooterChar"/>
          </w:rPr>
          <w:t>0.0 – (DRAFT)</w:t>
        </w:r>
      </w:sdtContent>
    </w:sdt>
    <w:r>
      <w:t xml:space="preserve"> -</w:t>
    </w:r>
    <w:r w:rsidR="00FE095A">
      <w:t xml:space="preserve"> </w:t>
    </w:r>
    <w:sdt>
      <w:sdtPr>
        <w:rPr>
          <w:rStyle w:val="FJFooterChar"/>
        </w:rPr>
        <w:alias w:val="Published Date"/>
        <w:tag w:val="Published Date"/>
        <w:id w:val="1476029326"/>
        <w:lock w:val="sdtLocked"/>
        <w:placeholder/>
        <w:showingPlcHdr/>
        <w:dataBinding w:prefixMappings="xmlns:ns0='http://schemas.microsoft.com/office/2006/coverPageProps' " w:xpath="/ns0:CoverPageProperties[1]/ns0:PublishDate[1]" w:storeItemID="{55AF091B-3C7A-41E3-B477-F2FDAA23CFDA}"/>
        <w:date w:fullDate="2021-11-22T00:00:00Z">
          <w:dateFormat w:val="d/MM/yyyy"/>
          <w:lid w:val="en-NZ"/>
          <w:storeMappedDataAs w:val="dateTime"/>
          <w:calendar w:val="gregorian"/>
        </w:date>
      </w:sdtPr>
      <w:sdtEndPr>
        <w:rPr>
          <w:rStyle w:val="DefaultParagraphFont"/>
          <w:snapToGrid w:val="0"/>
        </w:rPr>
      </w:sdtEndPr>
      <w:sdtContent>
        <w:r w:rsidR="002C06DE" w:rsidRPr="00E1015A">
          <w:rPr>
            <w:rStyle w:val="PlaceholderText"/>
          </w:rPr>
          <w:t>Click or tap to enter a date.</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B680C" w14:textId="77777777" w:rsidR="002C06DE" w:rsidRDefault="00FD6F20" w:rsidP="0045688C">
    <w:pPr>
      <w:pStyle w:val="FJFooter"/>
      <w:spacing w:before="60"/>
    </w:pPr>
    <w:sdt>
      <w:sdtPr>
        <w:rPr>
          <w:rStyle w:val="FJFooterChar"/>
        </w:rPr>
        <w:alias w:val="FUJITSU CLASSIFICATION"/>
        <w:tag w:val="CLASSIFICATION"/>
        <w:id w:val="-2098701737"/>
        <w:lock w:val="sdtLocked"/>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CB6B78" w:rsidRPr="000F5301">
          <w:rPr>
            <w:rStyle w:val="FJFooterChar"/>
          </w:rPr>
          <w:t>Select a Classification.</w:t>
        </w:r>
      </w:sdtContent>
    </w:sdt>
    <w:r w:rsidR="002C06DE" w:rsidRPr="009B2223">
      <w:tab/>
    </w:r>
    <w:r w:rsidR="002C06DE" w:rsidRPr="009B2223">
      <w:fldChar w:fldCharType="begin"/>
    </w:r>
    <w:r w:rsidR="002C06DE" w:rsidRPr="009B2223">
      <w:instrText xml:space="preserve"> PAGE   \* MERGEFORMAT </w:instrText>
    </w:r>
    <w:r w:rsidR="002C06DE" w:rsidRPr="009B2223">
      <w:fldChar w:fldCharType="separate"/>
    </w:r>
    <w:r w:rsidR="002C06DE">
      <w:t>2</w:t>
    </w:r>
    <w:r w:rsidR="002C06DE" w:rsidRPr="009B2223">
      <w:fldChar w:fldCharType="end"/>
    </w:r>
    <w:r w:rsidR="002C06DE" w:rsidRPr="009B2223">
      <w:tab/>
    </w:r>
    <w:r w:rsidR="002C06DE" w:rsidRPr="00B65D3D">
      <w:t xml:space="preserve">© </w:t>
    </w:r>
    <w:r w:rsidR="005B4F87">
      <w:fldChar w:fldCharType="begin"/>
    </w:r>
    <w:r w:rsidR="005B4F87">
      <w:instrText xml:space="preserve"> DATE  \@ "YYYY"  \* MERGEFORMAT </w:instrText>
    </w:r>
    <w:r w:rsidR="005B4F87">
      <w:fldChar w:fldCharType="separate"/>
    </w:r>
    <w:r>
      <w:rPr>
        <w:noProof/>
      </w:rPr>
      <w:t>2025</w:t>
    </w:r>
    <w:r w:rsidR="005B4F87">
      <w:fldChar w:fldCharType="end"/>
    </w:r>
    <w:r w:rsidR="005B4F87">
      <w:t xml:space="preserve"> </w:t>
    </w:r>
    <w:sdt>
      <w:sdtPr>
        <w:rPr>
          <w:rStyle w:val="FJFooterChar"/>
        </w:rPr>
        <w:alias w:val="Company"/>
        <w:tag w:val="Company"/>
        <w:id w:val="-1342470097"/>
        <w:lock w:val="sdtLocked"/>
        <w:placeholder/>
        <w:showingPlcHdr/>
        <w:dataBinding w:prefixMappings="xmlns:ns0='http://schemas.openxmlformats.org/officeDocument/2006/extended-properties' " w:xpath="/ns0:Properties[1]/ns0:Company[1]" w:storeItemID="{6668398D-A668-4E3E-A5EB-62B293D839F1}"/>
        <w:dropDownList w:lastValue="">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rPr>
      </w:sdtEndPr>
      <w:sdtContent>
        <w:r w:rsidR="00CB6B78">
          <w:rPr>
            <w:rStyle w:val="FJFooterChar"/>
          </w:rPr>
          <w:t>Select a Company.</w:t>
        </w:r>
      </w:sdtContent>
    </w:sdt>
    <w:r w:rsidR="002C06DE" w:rsidRPr="00B65D3D">
      <w:t xml:space="preserve"> </w:t>
    </w:r>
  </w:p>
  <w:p w14:paraId="4F535805" w14:textId="77777777" w:rsidR="009B2EDC" w:rsidRPr="002C06DE" w:rsidRDefault="002C06DE" w:rsidP="002C06DE">
    <w:pPr>
      <w:pStyle w:val="FJFooter"/>
    </w:pPr>
    <w:r>
      <w:t>VERSION</w:t>
    </w:r>
    <w:r w:rsidRPr="009B2EDC">
      <w:t xml:space="preserve"> </w:t>
    </w:r>
    <w:sdt>
      <w:sdtPr>
        <w:rPr>
          <w:rStyle w:val="FJFooterChar"/>
        </w:rPr>
        <w:alias w:val="Version Status"/>
        <w:tag w:val="Version Status"/>
        <w:id w:val="2047404140"/>
        <w:lock w:val="sdtLocked"/>
        <w:placeholder>
          <w:docPart w:val="70DF9BA2D02941238717583AD7C4B748"/>
        </w:placeholder>
        <w:dataBinding w:prefixMappings="xmlns:ns0='http://purl.org/dc/elements/1.1/' xmlns:ns1='http://schemas.openxmlformats.org/package/2006/metadata/core-properties' " w:xpath="/ns1:coreProperties[1]/ns1:contentStatus[1]" w:storeItemID="{6C3C8BC8-F283-45AE-878A-BAB7291924A1}"/>
        <w:text/>
      </w:sdtPr>
      <w:sdtEndPr>
        <w:rPr>
          <w:rStyle w:val="FJFooterChar"/>
        </w:rPr>
      </w:sdtEndPr>
      <w:sdtContent>
        <w:r w:rsidR="00154BAC">
          <w:rPr>
            <w:rStyle w:val="FJFooterChar"/>
          </w:rPr>
          <w:t>0.0 – (DRAFT)</w:t>
        </w:r>
      </w:sdtContent>
    </w:sdt>
    <w:r>
      <w:t xml:space="preserve"> - </w:t>
    </w:r>
    <w:sdt>
      <w:sdtPr>
        <w:rPr>
          <w:rStyle w:val="FJFooterChar"/>
        </w:rPr>
        <w:id w:val="-1839147993"/>
        <w:lock w:val="sdtLocked"/>
        <w:placeholder/>
        <w:showingPlcHdr/>
        <w:dataBinding w:prefixMappings="xmlns:ns0='http://schemas.microsoft.com/office/2006/coverPageProps' " w:xpath="/ns0:CoverPageProperties[1]/ns0:PublishDate[1]" w:storeItemID="{55AF091B-3C7A-41E3-B477-F2FDAA23CFDA}"/>
        <w:date w:fullDate="2021-11-22T00:00:00Z">
          <w:dateFormat w:val="d/MM/yyyy"/>
          <w:lid w:val="en-NZ"/>
          <w:storeMappedDataAs w:val="dateTime"/>
          <w:calendar w:val="gregorian"/>
        </w:date>
      </w:sdtPr>
      <w:sdtEndPr>
        <w:rPr>
          <w:rStyle w:val="DefaultParagraphFont"/>
          <w:snapToGrid w:val="0"/>
        </w:rPr>
      </w:sdtEndPr>
      <w:sdtContent>
        <w:r w:rsidR="00CB6B78" w:rsidRPr="00E1015A">
          <w:rPr>
            <w:rStyle w:val="PlaceholderText"/>
          </w:rPr>
          <w:t>Click or tap to enter a date.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7DDE5" w14:textId="77777777" w:rsidR="00FD6F20" w:rsidRDefault="00FD6F20">
      <w:r>
        <w:separator/>
      </w:r>
    </w:p>
    <w:p w14:paraId="30487169" w14:textId="77777777" w:rsidR="00FD6F20" w:rsidRDefault="00FD6F20"/>
    <w:p w14:paraId="66338D1A" w14:textId="77777777" w:rsidR="00FD6F20" w:rsidRDefault="00FD6F20"/>
    <w:p w14:paraId="62B914FB" w14:textId="77777777" w:rsidR="00FD6F20" w:rsidRDefault="00FD6F20"/>
  </w:footnote>
  <w:footnote w:type="continuationSeparator" w:id="0">
    <w:p w14:paraId="0F2CCF51" w14:textId="77777777" w:rsidR="00FD6F20" w:rsidRDefault="00FD6F20">
      <w:r>
        <w:continuationSeparator/>
      </w:r>
    </w:p>
    <w:p w14:paraId="451A1AAF" w14:textId="77777777" w:rsidR="00FD6F20" w:rsidRDefault="00FD6F20"/>
    <w:p w14:paraId="157E97A0" w14:textId="77777777" w:rsidR="00FD6F20" w:rsidRDefault="00FD6F20"/>
    <w:p w14:paraId="348B85C1" w14:textId="77777777" w:rsidR="00FD6F20" w:rsidRDefault="00FD6F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62C6" w14:textId="77777777" w:rsidR="00BC7C6E" w:rsidRDefault="00BC7C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6B3FD" w14:textId="77777777" w:rsidR="003761AA" w:rsidRDefault="00FD6F20" w:rsidP="003761AA">
    <w:pPr>
      <w:pStyle w:val="Header"/>
      <w:rPr>
        <w:b/>
        <w:bCs/>
        <w:sz w:val="16"/>
        <w:szCs w:val="16"/>
      </w:rPr>
    </w:pPr>
    <w:sdt>
      <w:sdtPr>
        <w:rPr>
          <w:rStyle w:val="HeaderChar"/>
          <w:b/>
          <w:bCs/>
          <w:sz w:val="16"/>
          <w:szCs w:val="16"/>
        </w:rPr>
        <w:alias w:val="Title"/>
        <w:tag w:val="Title"/>
        <w:id w:val="-1669163102"/>
        <w:lock w:val="sdtLocked"/>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snapToGrid w:val="0"/>
        </w:rPr>
      </w:sdtEndPr>
      <w:sdtContent>
        <w:r w:rsidR="00017421" w:rsidRPr="00077306">
          <w:rPr>
            <w:b/>
            <w:bCs/>
            <w:sz w:val="16"/>
            <w:szCs w:val="16"/>
          </w:rPr>
          <w:t>Click or tap here to enter text.</w:t>
        </w:r>
      </w:sdtContent>
    </w:sdt>
    <w:r w:rsidR="003761AA" w:rsidRPr="00CB6B78">
      <w:rPr>
        <w:b/>
        <w:bCs/>
        <w:sz w:val="16"/>
        <w:szCs w:val="16"/>
      </w:rPr>
      <w:t xml:space="preserve"> </w:t>
    </w:r>
  </w:p>
  <w:p w14:paraId="6A93DF6D" w14:textId="77777777" w:rsidR="00BC7C6E" w:rsidRPr="00CB6B78" w:rsidRDefault="00BC7C6E" w:rsidP="003761AA">
    <w:pPr>
      <w:pStyle w:val="Header"/>
      <w:rPr>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D3DAD" w14:textId="77777777" w:rsidR="00BC7C6E" w:rsidRDefault="00BC7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E4EDA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3EE9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849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E056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509E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C274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AC58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6CB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00D4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C58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41F2F"/>
    <w:multiLevelType w:val="hybridMultilevel"/>
    <w:tmpl w:val="649C0D08"/>
    <w:lvl w:ilvl="0" w:tplc="33D035C8">
      <w:start w:val="1"/>
      <w:numFmt w:val="bullet"/>
      <w:lvlText w:val="•"/>
      <w:lvlJc w:val="left"/>
      <w:pPr>
        <w:ind w:left="720" w:hanging="360"/>
      </w:pPr>
      <w:rPr>
        <w:rFonts w:ascii="Fujitsu Infinity Pro" w:hAnsi="Fujitsu Infinity Pro" w:hint="default"/>
      </w:rPr>
    </w:lvl>
    <w:lvl w:ilvl="1" w:tplc="45265398">
      <w:start w:val="1"/>
      <w:numFmt w:val="bullet"/>
      <w:lvlText w:val="•"/>
      <w:lvlJc w:val="left"/>
      <w:pPr>
        <w:ind w:left="1440" w:hanging="360"/>
      </w:pPr>
      <w:rPr>
        <w:rFonts w:ascii="Fujitsu Infinity Pro" w:hAnsi="Fujitsu Infinity Pro" w:hint="default"/>
        <w:color w:val="6D6E70"/>
      </w:rPr>
    </w:lvl>
    <w:lvl w:ilvl="2" w:tplc="602AAC2A">
      <w:start w:val="1"/>
      <w:numFmt w:val="bullet"/>
      <w:pStyle w:val="FJBullets-Level3"/>
      <w:lvlText w:val="•"/>
      <w:lvlJc w:val="left"/>
      <w:pPr>
        <w:ind w:left="2160" w:hanging="360"/>
      </w:pPr>
      <w:rPr>
        <w:rFonts w:ascii="Fujitsu Infinity Pro" w:hAnsi="Fujitsu Infinity Pro" w:hint="default"/>
        <w:color w:val="A6A6A6" w:themeColor="background1" w:themeShade="A6"/>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282FED"/>
    <w:multiLevelType w:val="hybridMultilevel"/>
    <w:tmpl w:val="8E500C76"/>
    <w:lvl w:ilvl="0" w:tplc="47726264">
      <w:start w:val="1"/>
      <w:numFmt w:val="bullet"/>
      <w:lvlText w:val=""/>
      <w:lvlJc w:val="left"/>
      <w:pPr>
        <w:tabs>
          <w:tab w:val="num" w:pos="0"/>
        </w:tabs>
        <w:ind w:left="227" w:hanging="227"/>
      </w:pPr>
      <w:rPr>
        <w:rFonts w:ascii="Wingdings" w:hAnsi="Wingdings" w:hint="default"/>
        <w:color w:val="FF000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F66795F"/>
    <w:multiLevelType w:val="multilevel"/>
    <w:tmpl w:val="F22AF8C2"/>
    <w:lvl w:ilvl="0">
      <w:start w:val="1"/>
      <w:numFmt w:val="bullet"/>
      <w:lvlText w:val=""/>
      <w:lvlJc w:val="left"/>
      <w:pPr>
        <w:tabs>
          <w:tab w:val="num" w:pos="57"/>
        </w:tabs>
        <w:ind w:left="284" w:hanging="284"/>
      </w:pPr>
      <w:rPr>
        <w:rFonts w:ascii="Wingdings" w:hAnsi="Wingdings" w:hint="default"/>
        <w:color w:val="FF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6D0545F"/>
    <w:multiLevelType w:val="hybridMultilevel"/>
    <w:tmpl w:val="ABF20FD6"/>
    <w:lvl w:ilvl="0" w:tplc="33D035C8">
      <w:start w:val="1"/>
      <w:numFmt w:val="bullet"/>
      <w:lvlText w:val="•"/>
      <w:lvlJc w:val="left"/>
      <w:pPr>
        <w:ind w:left="720" w:hanging="360"/>
      </w:pPr>
      <w:rPr>
        <w:rFonts w:ascii="Fujitsu Infinity Pro" w:hAnsi="Fujitsu Infinity Pro" w:hint="default"/>
      </w:rPr>
    </w:lvl>
    <w:lvl w:ilvl="1" w:tplc="F92CB9D4">
      <w:start w:val="1"/>
      <w:numFmt w:val="lowerLetter"/>
      <w:pStyle w:val="FJNumberedBullets-Level2"/>
      <w:lvlText w:val="%2."/>
      <w:lvlJc w:val="left"/>
      <w:pPr>
        <w:ind w:left="1440" w:hanging="360"/>
      </w:pPr>
      <w:rPr>
        <w:rFonts w:hint="default"/>
        <w:color w:val="000000" w:themeColor="text1"/>
      </w:rPr>
    </w:lvl>
    <w:lvl w:ilvl="2" w:tplc="08090013">
      <w:start w:val="1"/>
      <w:numFmt w:val="upperRoman"/>
      <w:lvlText w:val="%3."/>
      <w:lvlJc w:val="righ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826828"/>
    <w:multiLevelType w:val="hybridMultilevel"/>
    <w:tmpl w:val="94B8CB86"/>
    <w:lvl w:ilvl="0" w:tplc="78DC31F8">
      <w:start w:val="1"/>
      <w:numFmt w:val="bullet"/>
      <w:pStyle w:val="FJBullets-Level2"/>
      <w:lvlText w:val="•"/>
      <w:lvlJc w:val="left"/>
      <w:pPr>
        <w:ind w:left="720" w:hanging="360"/>
      </w:pPr>
      <w:rPr>
        <w:rFonts w:ascii="Fujitsu Infinity Pro" w:hAnsi="Fujitsu Infinity Pro" w:hint="default"/>
        <w:color w:val="6D6E7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070D3E"/>
    <w:multiLevelType w:val="hybridMultilevel"/>
    <w:tmpl w:val="FB1C07CC"/>
    <w:lvl w:ilvl="0" w:tplc="D702202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4C549E2"/>
    <w:multiLevelType w:val="hybridMultilevel"/>
    <w:tmpl w:val="68644636"/>
    <w:lvl w:ilvl="0" w:tplc="3FE235FA">
      <w:start w:val="1"/>
      <w:numFmt w:val="bullet"/>
      <w:lvlText w:val=""/>
      <w:lvlJc w:val="left"/>
      <w:pPr>
        <w:tabs>
          <w:tab w:val="num" w:pos="57"/>
        </w:tabs>
        <w:ind w:left="340" w:hanging="283"/>
      </w:pPr>
      <w:rPr>
        <w:rFonts w:ascii="Wingdings" w:hAnsi="Wingdings" w:hint="default"/>
        <w:color w:val="FF000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98809AC"/>
    <w:multiLevelType w:val="hybridMultilevel"/>
    <w:tmpl w:val="CA34CA9A"/>
    <w:lvl w:ilvl="0" w:tplc="33D035C8">
      <w:start w:val="1"/>
      <w:numFmt w:val="bullet"/>
      <w:pStyle w:val="FJBullets-Level1"/>
      <w:lvlText w:val="•"/>
      <w:lvlJc w:val="left"/>
      <w:pPr>
        <w:ind w:left="720" w:hanging="360"/>
      </w:pPr>
      <w:rPr>
        <w:rFonts w:ascii="Fujitsu Infinity Pro" w:hAnsi="Fujitsu Infinity Pro" w:hint="default"/>
      </w:rPr>
    </w:lvl>
    <w:lvl w:ilvl="1" w:tplc="08090019">
      <w:start w:val="1"/>
      <w:numFmt w:val="bullet"/>
      <w:lvlText w:val="•"/>
      <w:lvlJc w:val="left"/>
      <w:pPr>
        <w:ind w:left="1440" w:hanging="360"/>
      </w:pPr>
      <w:rPr>
        <w:rFonts w:ascii="Fujitsu Infinity Pro" w:hAnsi="Fujitsu Infinity Pro" w:hint="default"/>
        <w:color w:val="6D6E70"/>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6F1281"/>
    <w:multiLevelType w:val="hybridMultilevel"/>
    <w:tmpl w:val="10141C44"/>
    <w:lvl w:ilvl="0" w:tplc="33D035C8">
      <w:start w:val="1"/>
      <w:numFmt w:val="bullet"/>
      <w:lvlText w:val="•"/>
      <w:lvlJc w:val="left"/>
      <w:pPr>
        <w:ind w:left="720" w:hanging="360"/>
      </w:pPr>
      <w:rPr>
        <w:rFonts w:ascii="Fujitsu Infinity Pro" w:hAnsi="Fujitsu Infinity Pro" w:hint="default"/>
      </w:rPr>
    </w:lvl>
    <w:lvl w:ilvl="1" w:tplc="08090019">
      <w:start w:val="1"/>
      <w:numFmt w:val="lowerLetter"/>
      <w:lvlText w:val="%2."/>
      <w:lvlJc w:val="left"/>
      <w:pPr>
        <w:ind w:left="1440" w:hanging="360"/>
      </w:pPr>
      <w:rPr>
        <w:rFonts w:hint="default"/>
        <w:color w:val="6D6E70"/>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7B1E92"/>
    <w:multiLevelType w:val="hybridMultilevel"/>
    <w:tmpl w:val="F8E4E71E"/>
    <w:lvl w:ilvl="0" w:tplc="33D035C8">
      <w:start w:val="1"/>
      <w:numFmt w:val="bullet"/>
      <w:lvlText w:val="•"/>
      <w:lvlJc w:val="left"/>
      <w:pPr>
        <w:ind w:left="720" w:hanging="360"/>
      </w:pPr>
      <w:rPr>
        <w:rFonts w:ascii="Fujitsu Infinity Pro" w:hAnsi="Fujitsu Infinity Pro" w:hint="default"/>
      </w:rPr>
    </w:lvl>
    <w:lvl w:ilvl="1" w:tplc="45265398">
      <w:start w:val="1"/>
      <w:numFmt w:val="bullet"/>
      <w:lvlText w:val="•"/>
      <w:lvlJc w:val="left"/>
      <w:pPr>
        <w:ind w:left="1440" w:hanging="360"/>
      </w:pPr>
      <w:rPr>
        <w:rFonts w:ascii="Fujitsu Infinity Pro" w:hAnsi="Fujitsu Infinity Pro" w:hint="default"/>
        <w:color w:val="6D6E70"/>
      </w:rPr>
    </w:lvl>
    <w:lvl w:ilvl="2" w:tplc="7FCAF744">
      <w:start w:val="1"/>
      <w:numFmt w:val="bullet"/>
      <w:lvlText w:val="•"/>
      <w:lvlJc w:val="left"/>
      <w:pPr>
        <w:ind w:left="2160" w:hanging="360"/>
      </w:pPr>
      <w:rPr>
        <w:rFonts w:ascii="Fujitsu Infinity Pro" w:hAnsi="Fujitsu Infinity Pro" w:hint="default"/>
        <w:color w:val="EFEFEF"/>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4D45FA"/>
    <w:multiLevelType w:val="multilevel"/>
    <w:tmpl w:val="2F4AA96C"/>
    <w:lvl w:ilvl="0">
      <w:start w:val="1"/>
      <w:numFmt w:val="bullet"/>
      <w:lvlText w:val="■"/>
      <w:lvlJc w:val="left"/>
      <w:pPr>
        <w:tabs>
          <w:tab w:val="num" w:pos="0"/>
        </w:tabs>
        <w:ind w:left="170" w:hanging="170"/>
      </w:pPr>
      <w:rPr>
        <w:rFonts w:ascii="Fujitsu Sans Light" w:eastAsia="MS PGothic" w:hAnsi="Fujitsu Sans Light" w:hint="default"/>
        <w:b w:val="0"/>
        <w:i w:val="0"/>
        <w:color w:val="E3000F"/>
        <w:sz w:val="18"/>
        <w:u w:color="FF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957637C"/>
    <w:multiLevelType w:val="hybridMultilevel"/>
    <w:tmpl w:val="E0965ED0"/>
    <w:lvl w:ilvl="0" w:tplc="33D035C8">
      <w:start w:val="1"/>
      <w:numFmt w:val="bullet"/>
      <w:lvlText w:val="•"/>
      <w:lvlJc w:val="left"/>
      <w:pPr>
        <w:ind w:left="720" w:hanging="360"/>
      </w:pPr>
      <w:rPr>
        <w:rFonts w:ascii="Fujitsu Infinity Pro" w:hAnsi="Fujitsu Infinity Pro" w:hint="default"/>
      </w:rPr>
    </w:lvl>
    <w:lvl w:ilvl="1" w:tplc="08090019">
      <w:start w:val="1"/>
      <w:numFmt w:val="lowerLetter"/>
      <w:lvlText w:val="%2."/>
      <w:lvlJc w:val="left"/>
      <w:pPr>
        <w:ind w:left="1440" w:hanging="360"/>
      </w:pPr>
      <w:rPr>
        <w:rFonts w:hint="default"/>
        <w:color w:val="6D6E70"/>
      </w:rPr>
    </w:lvl>
    <w:lvl w:ilvl="2" w:tplc="A4E08E88">
      <w:start w:val="1"/>
      <w:numFmt w:val="lowerRoman"/>
      <w:pStyle w:val="FJNumberedBullets-Level3"/>
      <w:lvlText w:val="%3."/>
      <w:lvlJc w:val="righ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9F55AE"/>
    <w:multiLevelType w:val="hybridMultilevel"/>
    <w:tmpl w:val="985EE568"/>
    <w:lvl w:ilvl="0" w:tplc="7A3A6188">
      <w:start w:val="1"/>
      <w:numFmt w:val="bullet"/>
      <w:lvlText w:val="•"/>
      <w:lvlJc w:val="left"/>
      <w:pPr>
        <w:ind w:left="2160" w:hanging="360"/>
      </w:pPr>
      <w:rPr>
        <w:rFonts w:ascii="Fujitsu Infinity Pro" w:hAnsi="Fujitsu Infinity Pro" w:hint="default"/>
        <w:color w:val="A6A6A6" w:themeColor="background1" w:themeShade="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DC0201"/>
    <w:multiLevelType w:val="hybridMultilevel"/>
    <w:tmpl w:val="CB0E558E"/>
    <w:lvl w:ilvl="0" w:tplc="33D035C8">
      <w:start w:val="1"/>
      <w:numFmt w:val="bullet"/>
      <w:lvlText w:val="•"/>
      <w:lvlJc w:val="left"/>
      <w:pPr>
        <w:ind w:left="720" w:hanging="360"/>
      </w:pPr>
      <w:rPr>
        <w:rFonts w:ascii="Fujitsu Infinity Pro" w:hAnsi="Fujitsu Infinity Pro" w:hint="default"/>
      </w:rPr>
    </w:lvl>
    <w:lvl w:ilvl="1" w:tplc="B9C2C20C">
      <w:start w:val="1"/>
      <w:numFmt w:val="bullet"/>
      <w:lvlText w:val="•"/>
      <w:lvlJc w:val="left"/>
      <w:pPr>
        <w:ind w:left="1440" w:hanging="360"/>
      </w:pPr>
      <w:rPr>
        <w:rFonts w:ascii="Fujitsu Infinity Pro" w:hAnsi="Fujitsu Infinity Pro" w:hint="default"/>
        <w:color w:val="6D6E70"/>
      </w:rPr>
    </w:lvl>
    <w:lvl w:ilvl="2" w:tplc="7A3A6188">
      <w:start w:val="1"/>
      <w:numFmt w:val="bullet"/>
      <w:lvlText w:val="•"/>
      <w:lvlJc w:val="left"/>
      <w:pPr>
        <w:ind w:left="2160" w:hanging="360"/>
      </w:pPr>
      <w:rPr>
        <w:rFonts w:ascii="Fujitsu Infinity Pro" w:hAnsi="Fujitsu Infinity Pro" w:hint="default"/>
        <w:color w:val="A6A6A6" w:themeColor="background1" w:themeShade="A6"/>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E51B52"/>
    <w:multiLevelType w:val="hybridMultilevel"/>
    <w:tmpl w:val="D9820894"/>
    <w:lvl w:ilvl="0" w:tplc="76ECD972">
      <w:start w:val="1"/>
      <w:numFmt w:val="decimal"/>
      <w:pStyle w:val="FJNumberedBullets-level1"/>
      <w:lvlText w:val="%1."/>
      <w:lvlJc w:val="left"/>
      <w:pPr>
        <w:ind w:left="720" w:hanging="360"/>
      </w:pPr>
      <w:rPr>
        <w:rFonts w:ascii="Fujitsu Infinity Pro" w:hAnsi="Fujitsu Infinity Pro" w:hint="default"/>
        <w:color w:val="000000" w:themeColor="text1"/>
      </w:rPr>
    </w:lvl>
    <w:lvl w:ilvl="1" w:tplc="B9C2C20C">
      <w:start w:val="1"/>
      <w:numFmt w:val="bullet"/>
      <w:lvlText w:val="•"/>
      <w:lvlJc w:val="left"/>
      <w:pPr>
        <w:ind w:left="1440" w:hanging="360"/>
      </w:pPr>
      <w:rPr>
        <w:rFonts w:ascii="Fujitsu Infinity Pro" w:hAnsi="Fujitsu Infinity Pro" w:hint="default"/>
        <w:color w:val="6D6E70"/>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1C5F1F"/>
    <w:multiLevelType w:val="hybridMultilevel"/>
    <w:tmpl w:val="F236A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93103CD"/>
    <w:multiLevelType w:val="multilevel"/>
    <w:tmpl w:val="8E500C76"/>
    <w:lvl w:ilvl="0">
      <w:start w:val="1"/>
      <w:numFmt w:val="bullet"/>
      <w:lvlText w:val=""/>
      <w:lvlJc w:val="left"/>
      <w:pPr>
        <w:tabs>
          <w:tab w:val="num" w:pos="0"/>
        </w:tabs>
        <w:ind w:left="227" w:hanging="227"/>
      </w:pPr>
      <w:rPr>
        <w:rFonts w:ascii="Wingdings" w:hAnsi="Wingdings" w:hint="default"/>
        <w:color w:val="FF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FA75BA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1106262"/>
    <w:multiLevelType w:val="hybridMultilevel"/>
    <w:tmpl w:val="1F5A49F2"/>
    <w:lvl w:ilvl="0" w:tplc="33D035C8">
      <w:start w:val="1"/>
      <w:numFmt w:val="bullet"/>
      <w:lvlText w:val="•"/>
      <w:lvlJc w:val="left"/>
      <w:pPr>
        <w:ind w:left="720" w:hanging="360"/>
      </w:pPr>
      <w:rPr>
        <w:rFonts w:ascii="Fujitsu Infinity Pro" w:hAnsi="Fujitsu Infinity Pro" w:hint="default"/>
      </w:rPr>
    </w:lvl>
    <w:lvl w:ilvl="1" w:tplc="0809000F">
      <w:start w:val="1"/>
      <w:numFmt w:val="decimal"/>
      <w:lvlText w:val="%2."/>
      <w:lvlJc w:val="left"/>
      <w:pPr>
        <w:ind w:left="1440" w:hanging="360"/>
      </w:pPr>
      <w:rPr>
        <w:rFonts w:hint="default"/>
        <w:color w:val="6D6E70"/>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E806C50"/>
    <w:multiLevelType w:val="multilevel"/>
    <w:tmpl w:val="68644636"/>
    <w:lvl w:ilvl="0">
      <w:start w:val="1"/>
      <w:numFmt w:val="bullet"/>
      <w:lvlText w:val=""/>
      <w:lvlJc w:val="left"/>
      <w:pPr>
        <w:tabs>
          <w:tab w:val="num" w:pos="57"/>
        </w:tabs>
        <w:ind w:left="340" w:hanging="283"/>
      </w:pPr>
      <w:rPr>
        <w:rFonts w:ascii="Wingdings" w:hAnsi="Wingdings" w:hint="default"/>
        <w:color w:val="FF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94357BF"/>
    <w:multiLevelType w:val="hybridMultilevel"/>
    <w:tmpl w:val="35EAAEBE"/>
    <w:lvl w:ilvl="0" w:tplc="90F81426">
      <w:start w:val="1"/>
      <w:numFmt w:val="bullet"/>
      <w:lvlText w:val="■"/>
      <w:lvlJc w:val="left"/>
      <w:pPr>
        <w:tabs>
          <w:tab w:val="num" w:pos="0"/>
        </w:tabs>
        <w:ind w:left="170" w:hanging="170"/>
      </w:pPr>
      <w:rPr>
        <w:rFonts w:ascii="Fujitsu Sans Light" w:eastAsia="MS PGothic" w:hAnsi="Fujitsu Sans Light" w:hint="default"/>
        <w:b w:val="0"/>
        <w:i w:val="0"/>
        <w:color w:val="FF0000"/>
        <w:sz w:val="18"/>
        <w:u w:color="FF000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F2C0F66"/>
    <w:multiLevelType w:val="hybridMultilevel"/>
    <w:tmpl w:val="F22AF8C2"/>
    <w:lvl w:ilvl="0" w:tplc="905CC04C">
      <w:start w:val="1"/>
      <w:numFmt w:val="bullet"/>
      <w:lvlText w:val=""/>
      <w:lvlJc w:val="left"/>
      <w:pPr>
        <w:tabs>
          <w:tab w:val="num" w:pos="57"/>
        </w:tabs>
        <w:ind w:left="284" w:hanging="284"/>
      </w:pPr>
      <w:rPr>
        <w:rFonts w:ascii="Wingdings" w:hAnsi="Wingdings" w:hint="default"/>
        <w:color w:val="FF000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60063198">
    <w:abstractNumId w:val="16"/>
  </w:num>
  <w:num w:numId="2" w16cid:durableId="1752122239">
    <w:abstractNumId w:val="29"/>
  </w:num>
  <w:num w:numId="3" w16cid:durableId="513232944">
    <w:abstractNumId w:val="31"/>
  </w:num>
  <w:num w:numId="4" w16cid:durableId="805053904">
    <w:abstractNumId w:val="12"/>
  </w:num>
  <w:num w:numId="5" w16cid:durableId="261762638">
    <w:abstractNumId w:val="11"/>
  </w:num>
  <w:num w:numId="6" w16cid:durableId="1678270428">
    <w:abstractNumId w:val="26"/>
  </w:num>
  <w:num w:numId="7" w16cid:durableId="494030209">
    <w:abstractNumId w:val="30"/>
  </w:num>
  <w:num w:numId="8" w16cid:durableId="1279870675">
    <w:abstractNumId w:val="27"/>
  </w:num>
  <w:num w:numId="9" w16cid:durableId="612593327">
    <w:abstractNumId w:val="20"/>
  </w:num>
  <w:num w:numId="10" w16cid:durableId="1351489345">
    <w:abstractNumId w:val="9"/>
  </w:num>
  <w:num w:numId="11" w16cid:durableId="2106537681">
    <w:abstractNumId w:val="7"/>
  </w:num>
  <w:num w:numId="12" w16cid:durableId="232157755">
    <w:abstractNumId w:val="6"/>
  </w:num>
  <w:num w:numId="13" w16cid:durableId="1775249484">
    <w:abstractNumId w:val="5"/>
  </w:num>
  <w:num w:numId="14" w16cid:durableId="294530605">
    <w:abstractNumId w:val="4"/>
  </w:num>
  <w:num w:numId="15" w16cid:durableId="1380202631">
    <w:abstractNumId w:val="30"/>
  </w:num>
  <w:num w:numId="16" w16cid:durableId="1815246289">
    <w:abstractNumId w:val="25"/>
  </w:num>
  <w:num w:numId="17" w16cid:durableId="1342395026">
    <w:abstractNumId w:val="15"/>
  </w:num>
  <w:num w:numId="18" w16cid:durableId="39021291">
    <w:abstractNumId w:val="8"/>
  </w:num>
  <w:num w:numId="19" w16cid:durableId="1804037788">
    <w:abstractNumId w:val="3"/>
  </w:num>
  <w:num w:numId="20" w16cid:durableId="1702896332">
    <w:abstractNumId w:val="2"/>
  </w:num>
  <w:num w:numId="21" w16cid:durableId="544099927">
    <w:abstractNumId w:val="1"/>
  </w:num>
  <w:num w:numId="22" w16cid:durableId="887955553">
    <w:abstractNumId w:val="0"/>
  </w:num>
  <w:num w:numId="23" w16cid:durableId="825050231">
    <w:abstractNumId w:val="17"/>
  </w:num>
  <w:num w:numId="24" w16cid:durableId="540093221">
    <w:abstractNumId w:val="19"/>
  </w:num>
  <w:num w:numId="25" w16cid:durableId="1702316197">
    <w:abstractNumId w:val="10"/>
  </w:num>
  <w:num w:numId="26" w16cid:durableId="1886329018">
    <w:abstractNumId w:val="23"/>
  </w:num>
  <w:num w:numId="27" w16cid:durableId="1731920117">
    <w:abstractNumId w:val="22"/>
  </w:num>
  <w:num w:numId="28" w16cid:durableId="605817633">
    <w:abstractNumId w:val="24"/>
  </w:num>
  <w:num w:numId="29" w16cid:durableId="2052802578">
    <w:abstractNumId w:val="28"/>
  </w:num>
  <w:num w:numId="30" w16cid:durableId="2002730409">
    <w:abstractNumId w:val="18"/>
  </w:num>
  <w:num w:numId="31" w16cid:durableId="1858232741">
    <w:abstractNumId w:val="13"/>
  </w:num>
  <w:num w:numId="32" w16cid:durableId="1127704087">
    <w:abstractNumId w:val="21"/>
  </w:num>
  <w:num w:numId="33" w16cid:durableId="17297228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embedTrueTypeFonts/>
  <w:saveSubsetFonts/>
  <w:bordersDoNotSurroundHeader/>
  <w:bordersDoNotSurroundFooter/>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840"/>
  <w:hyphenationZone w:val="425"/>
  <w:drawingGridHorizontalSpacing w:val="91"/>
  <w:drawingGridVerticalSpacing w:val="130"/>
  <w:displayHorizontalDrawingGridEvery w:val="2"/>
  <w:displayVerticalDrawingGridEvery w:val="2"/>
  <w:characterSpacingControl w:val="compressPunctuation"/>
  <w:hdrShapeDefaults>
    <o:shapedefaults v:ext="edit" spidmax="2050" style="mso-position-vertical-relative:line" fillcolor="#eee" stroke="f">
      <v:fill color="#eee"/>
      <v:stroke on="f"/>
      <v:textbox inset=".5mm,.5mm,.5mm,.5mm"/>
      <o:colormru v:ext="edit" colors="#a00,#d70000,red,#e8e1df,#ff8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20"/>
    <w:rsid w:val="00012508"/>
    <w:rsid w:val="00017421"/>
    <w:rsid w:val="00017473"/>
    <w:rsid w:val="0003109D"/>
    <w:rsid w:val="00050745"/>
    <w:rsid w:val="00056AD6"/>
    <w:rsid w:val="00065CD3"/>
    <w:rsid w:val="00077306"/>
    <w:rsid w:val="00077DC9"/>
    <w:rsid w:val="00081BE3"/>
    <w:rsid w:val="00096C5E"/>
    <w:rsid w:val="000D316E"/>
    <w:rsid w:val="000E0DD8"/>
    <w:rsid w:val="000F5301"/>
    <w:rsid w:val="000F6E57"/>
    <w:rsid w:val="00112F18"/>
    <w:rsid w:val="00130D27"/>
    <w:rsid w:val="00131D41"/>
    <w:rsid w:val="001338C1"/>
    <w:rsid w:val="00154BAC"/>
    <w:rsid w:val="00184A85"/>
    <w:rsid w:val="001C3A77"/>
    <w:rsid w:val="001E4712"/>
    <w:rsid w:val="00232FCF"/>
    <w:rsid w:val="002A5103"/>
    <w:rsid w:val="002C06DE"/>
    <w:rsid w:val="002E5549"/>
    <w:rsid w:val="002F134A"/>
    <w:rsid w:val="002F6CD0"/>
    <w:rsid w:val="0033478E"/>
    <w:rsid w:val="003362D4"/>
    <w:rsid w:val="00340B98"/>
    <w:rsid w:val="003607E6"/>
    <w:rsid w:val="003761AA"/>
    <w:rsid w:val="00430C21"/>
    <w:rsid w:val="004404DA"/>
    <w:rsid w:val="00452F29"/>
    <w:rsid w:val="00454945"/>
    <w:rsid w:val="0045688C"/>
    <w:rsid w:val="004568B6"/>
    <w:rsid w:val="00480BCA"/>
    <w:rsid w:val="00486B1F"/>
    <w:rsid w:val="004911D6"/>
    <w:rsid w:val="004B7901"/>
    <w:rsid w:val="004E7F1B"/>
    <w:rsid w:val="0050541D"/>
    <w:rsid w:val="0050587C"/>
    <w:rsid w:val="005325B6"/>
    <w:rsid w:val="0054461E"/>
    <w:rsid w:val="00544943"/>
    <w:rsid w:val="005632C3"/>
    <w:rsid w:val="00583AF8"/>
    <w:rsid w:val="00586617"/>
    <w:rsid w:val="005A324B"/>
    <w:rsid w:val="005B4F87"/>
    <w:rsid w:val="005C4621"/>
    <w:rsid w:val="005D2BDE"/>
    <w:rsid w:val="005D7DDC"/>
    <w:rsid w:val="005E0E0B"/>
    <w:rsid w:val="005F7CF7"/>
    <w:rsid w:val="00605506"/>
    <w:rsid w:val="006176B5"/>
    <w:rsid w:val="006F0ABD"/>
    <w:rsid w:val="00702CCD"/>
    <w:rsid w:val="00722B7F"/>
    <w:rsid w:val="00723999"/>
    <w:rsid w:val="00723C2F"/>
    <w:rsid w:val="0075597B"/>
    <w:rsid w:val="007C18B5"/>
    <w:rsid w:val="007D575D"/>
    <w:rsid w:val="00827BCA"/>
    <w:rsid w:val="00837DB4"/>
    <w:rsid w:val="008867B7"/>
    <w:rsid w:val="00886C55"/>
    <w:rsid w:val="00894063"/>
    <w:rsid w:val="008B76A9"/>
    <w:rsid w:val="008E252D"/>
    <w:rsid w:val="00950A2E"/>
    <w:rsid w:val="009B2223"/>
    <w:rsid w:val="009B2EDC"/>
    <w:rsid w:val="00A10E97"/>
    <w:rsid w:val="00A61F3B"/>
    <w:rsid w:val="00A71E68"/>
    <w:rsid w:val="00A73E92"/>
    <w:rsid w:val="00A7698A"/>
    <w:rsid w:val="00AA3550"/>
    <w:rsid w:val="00AA75C4"/>
    <w:rsid w:val="00AD1621"/>
    <w:rsid w:val="00B2213E"/>
    <w:rsid w:val="00B224C0"/>
    <w:rsid w:val="00B466B7"/>
    <w:rsid w:val="00B52190"/>
    <w:rsid w:val="00B56015"/>
    <w:rsid w:val="00B9471D"/>
    <w:rsid w:val="00BC7C6E"/>
    <w:rsid w:val="00BE5EFA"/>
    <w:rsid w:val="00BE7145"/>
    <w:rsid w:val="00BF2821"/>
    <w:rsid w:val="00C15D03"/>
    <w:rsid w:val="00C53EAE"/>
    <w:rsid w:val="00C872BE"/>
    <w:rsid w:val="00CA0270"/>
    <w:rsid w:val="00CA5727"/>
    <w:rsid w:val="00CB04D5"/>
    <w:rsid w:val="00CB6B78"/>
    <w:rsid w:val="00CD2489"/>
    <w:rsid w:val="00CE327B"/>
    <w:rsid w:val="00CF0956"/>
    <w:rsid w:val="00CF13BA"/>
    <w:rsid w:val="00D02D58"/>
    <w:rsid w:val="00D07CC1"/>
    <w:rsid w:val="00D20518"/>
    <w:rsid w:val="00D521E7"/>
    <w:rsid w:val="00D52781"/>
    <w:rsid w:val="00D57313"/>
    <w:rsid w:val="00D60CF7"/>
    <w:rsid w:val="00D64160"/>
    <w:rsid w:val="00D73253"/>
    <w:rsid w:val="00DC70D9"/>
    <w:rsid w:val="00DD7BEB"/>
    <w:rsid w:val="00DD7FF0"/>
    <w:rsid w:val="00E07204"/>
    <w:rsid w:val="00E30DB6"/>
    <w:rsid w:val="00E50627"/>
    <w:rsid w:val="00EA16B3"/>
    <w:rsid w:val="00EC7A03"/>
    <w:rsid w:val="00ED237A"/>
    <w:rsid w:val="00ED4B7A"/>
    <w:rsid w:val="00EE2512"/>
    <w:rsid w:val="00EF3819"/>
    <w:rsid w:val="00EF4357"/>
    <w:rsid w:val="00F03864"/>
    <w:rsid w:val="00F50D52"/>
    <w:rsid w:val="00F6141D"/>
    <w:rsid w:val="00FA6E19"/>
    <w:rsid w:val="00FC5C8D"/>
    <w:rsid w:val="00FD6F20"/>
    <w:rsid w:val="00FE095A"/>
    <w:rsid w:val="00FF3FE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position-vertical-relative:line" fillcolor="#eee" stroke="f">
      <v:fill color="#eee"/>
      <v:stroke on="f"/>
      <v:textbox inset=".5mm,.5mm,.5mm,.5mm"/>
      <o:colormru v:ext="edit" colors="#a00,#d70000,red,#e8e1df,#ff8000"/>
    </o:shapedefaults>
    <o:shapelayout v:ext="edit">
      <o:idmap v:ext="edit" data="2"/>
    </o:shapelayout>
  </w:shapeDefaults>
  <w:doNotEmbedSmartTags/>
  <w:decimalSymbol w:val="."/>
  <w:listSeparator w:val=","/>
  <w14:docId w14:val="7607AC0D"/>
  <w15:chartTrackingRefBased/>
  <w15:docId w15:val="{69CB5119-618C-4EBA-8650-34393958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CCD"/>
    <w:pPr>
      <w:adjustRightInd w:val="0"/>
      <w:snapToGrid w:val="0"/>
      <w:spacing w:after="120"/>
    </w:pPr>
    <w:rPr>
      <w:rFonts w:ascii="Fujitsu Infinity Pro" w:eastAsia="MS PGothic" w:hAnsi="Fujitsu Infinity Pro" w:cs="Arial"/>
      <w:snapToGrid w:val="0"/>
      <w:kern w:val="2"/>
      <w:position w:val="2"/>
      <w:sz w:val="22"/>
      <w:lang w:val="en-US" w:eastAsia="ja-JP"/>
    </w:rPr>
  </w:style>
  <w:style w:type="paragraph" w:styleId="Heading1">
    <w:name w:val="heading 1"/>
    <w:basedOn w:val="Normal"/>
    <w:next w:val="Normal"/>
    <w:link w:val="Heading1Char"/>
    <w:qFormat/>
    <w:pPr>
      <w:keepNext/>
      <w:outlineLvl w:val="0"/>
    </w:pPr>
    <w:rPr>
      <w:rFonts w:ascii="Arial" w:eastAsia="MS Gothic" w:hAnsi="Arial" w:cs="Times New Roman"/>
      <w:snapToGrid/>
      <w:spacing w:val="1"/>
      <w:position w:val="0"/>
      <w:sz w:val="24"/>
      <w:szCs w:val="24"/>
      <w:lang w:val="x-none" w:eastAsia="x-none"/>
    </w:rPr>
  </w:style>
  <w:style w:type="paragraph" w:styleId="Heading2">
    <w:name w:val="heading 2"/>
    <w:basedOn w:val="Normal"/>
    <w:next w:val="Normal"/>
    <w:qFormat/>
    <w:pPr>
      <w:keepNext/>
      <w:spacing w:before="240" w:after="60"/>
      <w:outlineLvl w:val="1"/>
    </w:pPr>
    <w:rPr>
      <w:rFonts w:ascii="Arial" w:hAnsi="Arial"/>
      <w:b/>
      <w:bCs/>
      <w:i/>
      <w:iCs/>
      <w:sz w:val="28"/>
      <w:szCs w:val="28"/>
    </w:rPr>
  </w:style>
  <w:style w:type="paragraph" w:styleId="Heading3">
    <w:name w:val="heading 3"/>
    <w:basedOn w:val="Normal"/>
    <w:next w:val="Normal"/>
    <w:qFormat/>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MS Gothic" w:hAnsi="Arial" w:cs="Times New Roman"/>
      <w:spacing w:val="1"/>
      <w:kern w:val="2"/>
      <w:sz w:val="24"/>
      <w:szCs w:val="24"/>
    </w:rPr>
  </w:style>
  <w:style w:type="paragraph" w:customStyle="1" w:styleId="FJDocumentName">
    <w:name w:val="FJ Document Name"/>
    <w:link w:val="FJDocumentNameChar"/>
    <w:qFormat/>
    <w:rsid w:val="009B2223"/>
    <w:pPr>
      <w:framePr w:wrap="around" w:vAnchor="text" w:hAnchor="margin" w:y="14"/>
    </w:pPr>
    <w:rPr>
      <w:rFonts w:ascii="Fujitsu Infinity Pro" w:eastAsia="MS PGothic" w:hAnsi="Fujitsu Infinity Pro" w:cs="Fujitsu Sans"/>
      <w:b/>
      <w:bCs/>
      <w:snapToGrid w:val="0"/>
      <w:color w:val="000000"/>
      <w:kern w:val="2"/>
      <w:position w:val="2"/>
      <w:sz w:val="16"/>
      <w:szCs w:val="14"/>
      <w:lang w:val="en-US" w:eastAsia="en-US"/>
    </w:rPr>
  </w:style>
  <w:style w:type="table" w:styleId="TableGrid">
    <w:name w:val="Table Grid"/>
    <w:basedOn w:val="TableNormal"/>
    <w:rsid w:val="002F6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JTopicDate">
    <w:name w:val="FJ Topic / Date"/>
    <w:basedOn w:val="FJDocumentName"/>
    <w:link w:val="FJTopicDateChar"/>
    <w:qFormat/>
    <w:rsid w:val="009B2223"/>
    <w:pPr>
      <w:framePr w:wrap="around"/>
    </w:pPr>
    <w:rPr>
      <w:color w:val="000000" w:themeColor="text1"/>
    </w:rPr>
  </w:style>
  <w:style w:type="paragraph" w:customStyle="1" w:styleId="FJSmallPrint">
    <w:name w:val="FJ Small Print"/>
    <w:link w:val="FJSmallPrintChar"/>
    <w:qFormat/>
    <w:rsid w:val="00FA6E19"/>
    <w:pPr>
      <w:framePr w:hSpace="181" w:wrap="around" w:vAnchor="text" w:hAnchor="margin" w:y="4357"/>
      <w:spacing w:after="60"/>
    </w:pPr>
    <w:rPr>
      <w:rFonts w:ascii="Fujitsu Infinity Pro" w:eastAsia="MS PGothic" w:hAnsi="Fujitsu Infinity Pro" w:cs="Fujitsu Sans Light"/>
      <w:snapToGrid w:val="0"/>
      <w:kern w:val="2"/>
      <w:position w:val="2"/>
      <w:sz w:val="15"/>
      <w:szCs w:val="24"/>
      <w:lang w:val="en-US" w:eastAsia="ja-JP"/>
    </w:rPr>
  </w:style>
  <w:style w:type="paragraph" w:customStyle="1" w:styleId="FJContactHeader">
    <w:name w:val="FJ Contact Header"/>
    <w:link w:val="FJContactHeaderChar"/>
    <w:qFormat/>
    <w:rsid w:val="00FA6E19"/>
    <w:pPr>
      <w:framePr w:hSpace="181" w:wrap="around" w:vAnchor="text" w:hAnchor="margin" w:y="4357"/>
      <w:spacing w:after="60"/>
    </w:pPr>
    <w:rPr>
      <w:rFonts w:ascii="Fujitsu Infinity Pro" w:eastAsia="MS PGothic" w:hAnsi="Fujitsu Infinity Pro" w:cs="Fujitsu Sans Light"/>
      <w:b/>
      <w:bCs/>
      <w:snapToGrid w:val="0"/>
      <w:kern w:val="2"/>
      <w:position w:val="2"/>
      <w:sz w:val="18"/>
      <w:lang w:val="en-US" w:eastAsia="ja-JP"/>
    </w:rPr>
  </w:style>
  <w:style w:type="character" w:customStyle="1" w:styleId="FJSmallPrintChar">
    <w:name w:val="FJ Small Print Char"/>
    <w:basedOn w:val="FJBodyChar"/>
    <w:link w:val="FJSmallPrint"/>
    <w:rsid w:val="00FA6E19"/>
    <w:rPr>
      <w:rFonts w:ascii="Fujitsu Infinity Pro" w:eastAsia="MS PGothic" w:hAnsi="Fujitsu Infinity Pro" w:cs="Fujitsu Sans Light"/>
      <w:snapToGrid w:val="0"/>
      <w:kern w:val="2"/>
      <w:position w:val="2"/>
      <w:sz w:val="15"/>
      <w:szCs w:val="24"/>
      <w:lang w:val="en-US" w:eastAsia="ja-JP"/>
    </w:rPr>
  </w:style>
  <w:style w:type="paragraph" w:customStyle="1" w:styleId="FJContactDetails">
    <w:name w:val="FJ Contact Details"/>
    <w:link w:val="FJContactDetailsChar"/>
    <w:qFormat/>
    <w:rsid w:val="00FA6E19"/>
    <w:pPr>
      <w:framePr w:hSpace="181" w:wrap="around" w:vAnchor="text" w:hAnchor="margin" w:y="4357"/>
      <w:spacing w:after="60"/>
    </w:pPr>
    <w:rPr>
      <w:rFonts w:ascii="Fujitsu Infinity Pro" w:eastAsia="MS PGothic" w:hAnsi="Fujitsu Infinity Pro" w:cs="Fujitsu Sans Light"/>
      <w:snapToGrid w:val="0"/>
      <w:kern w:val="2"/>
      <w:position w:val="2"/>
      <w:sz w:val="16"/>
      <w:szCs w:val="18"/>
      <w:lang w:val="en-US" w:eastAsia="ja-JP"/>
    </w:rPr>
  </w:style>
  <w:style w:type="character" w:customStyle="1" w:styleId="FJContactHeaderChar">
    <w:name w:val="FJ Contact Header Char"/>
    <w:basedOn w:val="FJBodyChar"/>
    <w:link w:val="FJContactHeader"/>
    <w:rsid w:val="00FA6E19"/>
    <w:rPr>
      <w:rFonts w:ascii="Fujitsu Infinity Pro" w:eastAsia="MS PGothic" w:hAnsi="Fujitsu Infinity Pro" w:cs="Fujitsu Sans Light"/>
      <w:b/>
      <w:bCs/>
      <w:snapToGrid w:val="0"/>
      <w:kern w:val="2"/>
      <w:position w:val="2"/>
      <w:sz w:val="18"/>
      <w:szCs w:val="24"/>
      <w:lang w:val="en-US" w:eastAsia="ja-JP"/>
    </w:rPr>
  </w:style>
  <w:style w:type="paragraph" w:customStyle="1" w:styleId="FJFooter">
    <w:name w:val="FJ Footer"/>
    <w:link w:val="FJFooterChar"/>
    <w:qFormat/>
    <w:rsid w:val="009B2223"/>
    <w:pPr>
      <w:tabs>
        <w:tab w:val="center" w:pos="5390"/>
        <w:tab w:val="right" w:pos="10737"/>
      </w:tabs>
    </w:pPr>
    <w:rPr>
      <w:rFonts w:ascii="Fujitsu Infinity Pro" w:eastAsia="MS PGothic" w:hAnsi="Fujitsu Infinity Pro" w:cs="Fujitsu Sans Light"/>
      <w:snapToGrid w:val="0"/>
      <w:color w:val="000000" w:themeColor="text1"/>
      <w:kern w:val="2"/>
      <w:position w:val="2"/>
      <w:sz w:val="16"/>
      <w:szCs w:val="16"/>
      <w:lang w:val="en-US" w:eastAsia="ja-JP"/>
    </w:rPr>
  </w:style>
  <w:style w:type="character" w:customStyle="1" w:styleId="FJDocumentNameChar">
    <w:name w:val="FJ Document Name Char"/>
    <w:basedOn w:val="DefaultParagraphFont"/>
    <w:link w:val="FJDocumentName"/>
    <w:rsid w:val="009B2223"/>
    <w:rPr>
      <w:rFonts w:ascii="Fujitsu Infinity Pro" w:eastAsia="MS PGothic" w:hAnsi="Fujitsu Infinity Pro" w:cs="Fujitsu Sans"/>
      <w:b/>
      <w:bCs/>
      <w:snapToGrid w:val="0"/>
      <w:color w:val="000000"/>
      <w:kern w:val="2"/>
      <w:position w:val="2"/>
      <w:sz w:val="16"/>
      <w:szCs w:val="14"/>
      <w:lang w:val="en-US" w:eastAsia="en-US"/>
    </w:rPr>
  </w:style>
  <w:style w:type="character" w:customStyle="1" w:styleId="FJContactDetailsChar">
    <w:name w:val="FJ Contact Details Char"/>
    <w:basedOn w:val="FJBodyChar"/>
    <w:link w:val="FJContactDetails"/>
    <w:rsid w:val="00FA6E19"/>
    <w:rPr>
      <w:rFonts w:ascii="Fujitsu Infinity Pro" w:eastAsia="MS PGothic" w:hAnsi="Fujitsu Infinity Pro" w:cs="Fujitsu Sans Light"/>
      <w:snapToGrid w:val="0"/>
      <w:kern w:val="2"/>
      <w:position w:val="2"/>
      <w:sz w:val="16"/>
      <w:szCs w:val="18"/>
      <w:lang w:val="en-US" w:eastAsia="ja-JP"/>
    </w:rPr>
  </w:style>
  <w:style w:type="paragraph" w:customStyle="1" w:styleId="FJBreakoutBody">
    <w:name w:val="FJ Breakout Body"/>
    <w:basedOn w:val="FJBody"/>
    <w:link w:val="FJBreakoutBodyChar"/>
    <w:qFormat/>
    <w:rsid w:val="009B2223"/>
    <w:rPr>
      <w:lang w:val="en-GB"/>
    </w:rPr>
  </w:style>
  <w:style w:type="paragraph" w:customStyle="1" w:styleId="FJSubheadline1">
    <w:name w:val="FJ Subheadline 1"/>
    <w:link w:val="FJSubheadline1Char"/>
    <w:qFormat/>
    <w:rsid w:val="00D57313"/>
    <w:pPr>
      <w:tabs>
        <w:tab w:val="left" w:pos="3107"/>
      </w:tabs>
      <w:spacing w:before="320" w:after="30"/>
    </w:pPr>
    <w:rPr>
      <w:rFonts w:ascii="Fujitsu Infinity Pro" w:eastAsia="MS PGothic" w:hAnsi="Fujitsu Infinity Pro" w:cs="Fujitsu Sans Medium"/>
      <w:b/>
      <w:bCs/>
      <w:noProof/>
      <w:kern w:val="2"/>
      <w:position w:val="2"/>
      <w:sz w:val="23"/>
      <w:szCs w:val="23"/>
      <w:lang w:eastAsia="ja-JP"/>
    </w:rPr>
  </w:style>
  <w:style w:type="character" w:customStyle="1" w:styleId="FJTopicDateChar">
    <w:name w:val="FJ Topic / Date Char"/>
    <w:basedOn w:val="FJDocumentNameChar"/>
    <w:link w:val="FJTopicDate"/>
    <w:rsid w:val="009B2223"/>
    <w:rPr>
      <w:rFonts w:ascii="Fujitsu Infinity Pro" w:eastAsia="MS PGothic" w:hAnsi="Fujitsu Infinity Pro" w:cs="Fujitsu Sans"/>
      <w:b/>
      <w:bCs/>
      <w:snapToGrid w:val="0"/>
      <w:color w:val="000000" w:themeColor="text1"/>
      <w:kern w:val="2"/>
      <w:position w:val="2"/>
      <w:sz w:val="16"/>
      <w:szCs w:val="14"/>
      <w:lang w:val="en-US" w:eastAsia="en-US"/>
    </w:rPr>
  </w:style>
  <w:style w:type="character" w:customStyle="1" w:styleId="FJFooterChar">
    <w:name w:val="FJ Footer Char"/>
    <w:basedOn w:val="DefaultParagraphFont"/>
    <w:link w:val="FJFooter"/>
    <w:rsid w:val="00FA6E19"/>
    <w:rPr>
      <w:rFonts w:ascii="Fujitsu Infinity Pro" w:eastAsia="MS PGothic" w:hAnsi="Fujitsu Infinity Pro" w:cs="Fujitsu Sans Light"/>
      <w:snapToGrid w:val="0"/>
      <w:color w:val="000000" w:themeColor="text1"/>
      <w:kern w:val="2"/>
      <w:position w:val="2"/>
      <w:sz w:val="16"/>
      <w:szCs w:val="16"/>
      <w:lang w:val="en-US" w:eastAsia="ja-JP"/>
    </w:rPr>
  </w:style>
  <w:style w:type="paragraph" w:styleId="TOC3">
    <w:name w:val="toc 3"/>
    <w:basedOn w:val="Normal"/>
    <w:next w:val="Normal"/>
    <w:autoRedefine/>
    <w:semiHidden/>
    <w:pPr>
      <w:ind w:left="360"/>
    </w:pPr>
  </w:style>
  <w:style w:type="character" w:customStyle="1" w:styleId="FJSubheadline1Char">
    <w:name w:val="FJ Subheadline 1 Char"/>
    <w:link w:val="FJSubheadline1"/>
    <w:rsid w:val="00D57313"/>
    <w:rPr>
      <w:rFonts w:ascii="Fujitsu Infinity Pro" w:eastAsia="MS PGothic" w:hAnsi="Fujitsu Infinity Pro" w:cs="Fujitsu Sans Medium"/>
      <w:b/>
      <w:bCs/>
      <w:noProof/>
      <w:kern w:val="2"/>
      <w:position w:val="2"/>
      <w:sz w:val="23"/>
      <w:szCs w:val="23"/>
      <w:lang w:eastAsia="ja-JP"/>
    </w:rPr>
  </w:style>
  <w:style w:type="paragraph" w:customStyle="1" w:styleId="FJQuote1">
    <w:name w:val="FJ Quote 1"/>
    <w:link w:val="FJQuote1Char"/>
    <w:qFormat/>
    <w:rsid w:val="0050541D"/>
    <w:pPr>
      <w:spacing w:before="240" w:after="240"/>
      <w:ind w:left="476" w:right="533" w:hanging="113"/>
    </w:pPr>
    <w:rPr>
      <w:rFonts w:ascii="Fujitsu Infinity Pro" w:eastAsia="MS PGothic" w:hAnsi="Fujitsu Infinity Pro" w:cs="Fujitsu Sans Medium"/>
      <w:b/>
      <w:noProof/>
      <w:snapToGrid w:val="0"/>
      <w:kern w:val="2"/>
      <w:position w:val="2"/>
      <w:sz w:val="24"/>
      <w:szCs w:val="22"/>
      <w:lang w:eastAsia="ja-JP"/>
    </w:rPr>
  </w:style>
  <w:style w:type="paragraph" w:customStyle="1" w:styleId="FJIntroduction">
    <w:name w:val="FJ Introduction"/>
    <w:basedOn w:val="FJQuote1"/>
    <w:link w:val="FJIntroductionChar"/>
    <w:qFormat/>
    <w:rsid w:val="0050541D"/>
    <w:pPr>
      <w:ind w:left="0" w:right="-5" w:firstLine="0"/>
    </w:pPr>
    <w:rPr>
      <w:sz w:val="28"/>
      <w:szCs w:val="24"/>
    </w:rPr>
  </w:style>
  <w:style w:type="character" w:customStyle="1" w:styleId="FJQuote1Char">
    <w:name w:val="FJ Quote 1 Char"/>
    <w:link w:val="FJQuote1"/>
    <w:rsid w:val="0050541D"/>
    <w:rPr>
      <w:rFonts w:ascii="Fujitsu Infinity Pro" w:eastAsia="MS PGothic" w:hAnsi="Fujitsu Infinity Pro" w:cs="Fujitsu Sans Medium"/>
      <w:b/>
      <w:noProof/>
      <w:snapToGrid w:val="0"/>
      <w:kern w:val="2"/>
      <w:position w:val="2"/>
      <w:sz w:val="24"/>
      <w:szCs w:val="22"/>
      <w:lang w:eastAsia="ja-JP"/>
    </w:rPr>
  </w:style>
  <w:style w:type="paragraph" w:customStyle="1" w:styleId="FJBody">
    <w:name w:val="FJ Body"/>
    <w:link w:val="FJBodyChar"/>
    <w:qFormat/>
    <w:rsid w:val="00B56015"/>
    <w:pPr>
      <w:spacing w:after="120"/>
    </w:pPr>
    <w:rPr>
      <w:rFonts w:ascii="Fujitsu Infinity Pro" w:eastAsia="MS PGothic" w:hAnsi="Fujitsu Infinity Pro" w:cs="Fujitsu Sans Light"/>
      <w:snapToGrid w:val="0"/>
      <w:kern w:val="2"/>
      <w:position w:val="2"/>
      <w:sz w:val="22"/>
      <w:szCs w:val="24"/>
      <w:lang w:val="en-US" w:eastAsia="ja-JP"/>
    </w:rPr>
  </w:style>
  <w:style w:type="character" w:customStyle="1" w:styleId="FJIntroductionChar">
    <w:name w:val="FJ Introduction Char"/>
    <w:link w:val="FJIntroduction"/>
    <w:rsid w:val="0050541D"/>
    <w:rPr>
      <w:rFonts w:ascii="Fujitsu Infinity Pro" w:eastAsia="MS PGothic" w:hAnsi="Fujitsu Infinity Pro" w:cs="Fujitsu Sans Medium"/>
      <w:b/>
      <w:noProof/>
      <w:snapToGrid w:val="0"/>
      <w:kern w:val="2"/>
      <w:position w:val="2"/>
      <w:sz w:val="28"/>
      <w:szCs w:val="24"/>
      <w:lang w:eastAsia="ja-JP"/>
    </w:rPr>
  </w:style>
  <w:style w:type="paragraph" w:customStyle="1" w:styleId="FJBullets-Level1">
    <w:name w:val="FJ Bullets - Level 1"/>
    <w:basedOn w:val="FJBody"/>
    <w:link w:val="FJBullets-Level1Char"/>
    <w:qFormat/>
    <w:rsid w:val="000D316E"/>
    <w:pPr>
      <w:numPr>
        <w:numId w:val="23"/>
      </w:numPr>
      <w:spacing w:before="60" w:after="0"/>
      <w:ind w:left="527" w:hanging="170"/>
    </w:pPr>
  </w:style>
  <w:style w:type="character" w:customStyle="1" w:styleId="FJBodyChar">
    <w:name w:val="FJ Body Char"/>
    <w:link w:val="FJBody"/>
    <w:rsid w:val="00B56015"/>
    <w:rPr>
      <w:rFonts w:ascii="Fujitsu Infinity Pro" w:eastAsia="MS PGothic" w:hAnsi="Fujitsu Infinity Pro" w:cs="Fujitsu Sans Light"/>
      <w:snapToGrid w:val="0"/>
      <w:kern w:val="2"/>
      <w:position w:val="2"/>
      <w:sz w:val="22"/>
      <w:szCs w:val="24"/>
      <w:lang w:val="en-US" w:eastAsia="ja-JP"/>
    </w:rPr>
  </w:style>
  <w:style w:type="character" w:customStyle="1" w:styleId="FJBreakoutBodyChar">
    <w:name w:val="FJ Breakout Body Char"/>
    <w:basedOn w:val="FJBodyChar"/>
    <w:link w:val="FJBreakoutBody"/>
    <w:rsid w:val="009B2223"/>
    <w:rPr>
      <w:rFonts w:ascii="Fujitsu Infinity Pro" w:eastAsia="MS PGothic" w:hAnsi="Fujitsu Infinity Pro" w:cs="Fujitsu Sans Light"/>
      <w:snapToGrid w:val="0"/>
      <w:kern w:val="2"/>
      <w:position w:val="2"/>
      <w:sz w:val="22"/>
      <w:szCs w:val="24"/>
      <w:lang w:val="en-US" w:eastAsia="ja-JP"/>
    </w:rPr>
  </w:style>
  <w:style w:type="character" w:customStyle="1" w:styleId="FJBullets-Level1Char">
    <w:name w:val="FJ Bullets - Level 1 Char"/>
    <w:link w:val="FJBullets-Level1"/>
    <w:rsid w:val="000D316E"/>
    <w:rPr>
      <w:rFonts w:ascii="Fujitsu Infinity Pro" w:eastAsia="MS PGothic" w:hAnsi="Fujitsu Infinity Pro" w:cs="Fujitsu Sans Light"/>
      <w:snapToGrid w:val="0"/>
      <w:kern w:val="2"/>
      <w:position w:val="2"/>
      <w:sz w:val="22"/>
      <w:szCs w:val="24"/>
      <w:lang w:val="en-US" w:eastAsia="ja-JP"/>
    </w:rPr>
  </w:style>
  <w:style w:type="paragraph" w:customStyle="1" w:styleId="FJQuote2">
    <w:name w:val="FJ Quote 2"/>
    <w:link w:val="FJQuote2Char"/>
    <w:qFormat/>
    <w:rsid w:val="0050541D"/>
    <w:pPr>
      <w:ind w:left="98" w:hanging="98"/>
    </w:pPr>
    <w:rPr>
      <w:rFonts w:ascii="Fujitsu Infinity Pro" w:eastAsia="MS PGothic" w:hAnsi="Fujitsu Infinity Pro" w:cs="Fujitsu Sans Medium"/>
      <w:b/>
      <w:noProof/>
      <w:snapToGrid w:val="0"/>
      <w:kern w:val="2"/>
      <w:position w:val="2"/>
      <w:sz w:val="24"/>
      <w:szCs w:val="22"/>
      <w:lang w:eastAsia="ja-JP"/>
    </w:rPr>
  </w:style>
  <w:style w:type="paragraph" w:customStyle="1" w:styleId="FJQuoteAuthor">
    <w:name w:val="FJ Quote Author"/>
    <w:link w:val="FJQuoteAuthorChar"/>
    <w:qFormat/>
    <w:rsid w:val="0050541D"/>
    <w:pPr>
      <w:spacing w:before="120"/>
      <w:ind w:left="112"/>
    </w:pPr>
    <w:rPr>
      <w:rFonts w:ascii="Fujitsu Infinity Pro" w:eastAsia="MS PGothic" w:hAnsi="Fujitsu Infinity Pro" w:cs="Segoe UI"/>
      <w:b/>
      <w:snapToGrid w:val="0"/>
      <w:kern w:val="2"/>
      <w:position w:val="2"/>
      <w:sz w:val="18"/>
      <w:szCs w:val="16"/>
      <w:lang w:val="en-US" w:eastAsia="ja-JP"/>
    </w:rPr>
  </w:style>
  <w:style w:type="character" w:customStyle="1" w:styleId="FJQuote2Char">
    <w:name w:val="FJ Quote 2 Char"/>
    <w:basedOn w:val="FJQuote1Char"/>
    <w:link w:val="FJQuote2"/>
    <w:rsid w:val="0050541D"/>
    <w:rPr>
      <w:rFonts w:ascii="Fujitsu Infinity Pro" w:eastAsia="MS PGothic" w:hAnsi="Fujitsu Infinity Pro" w:cs="Fujitsu Sans Medium"/>
      <w:b/>
      <w:noProof/>
      <w:snapToGrid w:val="0"/>
      <w:kern w:val="2"/>
      <w:position w:val="2"/>
      <w:sz w:val="24"/>
      <w:szCs w:val="22"/>
      <w:lang w:eastAsia="ja-JP"/>
    </w:rPr>
  </w:style>
  <w:style w:type="paragraph" w:customStyle="1" w:styleId="FJDocumentHeader">
    <w:name w:val="FJ Document Header"/>
    <w:link w:val="FJDocumentHeaderChar"/>
    <w:qFormat/>
    <w:rsid w:val="00894063"/>
    <w:pPr>
      <w:framePr w:wrap="around" w:vAnchor="text" w:hAnchor="margin" w:y="14"/>
      <w:spacing w:line="216" w:lineRule="auto"/>
    </w:pPr>
    <w:rPr>
      <w:rFonts w:ascii="Fujitsu Infinity Pro Bold" w:eastAsia="MS PGothic" w:hAnsi="Fujitsu Infinity Pro Bold" w:cs="Fujitsu Sans Light"/>
      <w:bCs/>
      <w:noProof/>
      <w:snapToGrid w:val="0"/>
      <w:color w:val="FFFFFF" w:themeColor="background1"/>
      <w:kern w:val="2"/>
      <w:position w:val="2"/>
      <w:sz w:val="48"/>
      <w:szCs w:val="48"/>
      <w:lang w:val="en-US" w:eastAsia="ja-JP"/>
    </w:rPr>
  </w:style>
  <w:style w:type="character" w:customStyle="1" w:styleId="FJQuoteAuthorChar">
    <w:name w:val="FJ Quote Author Char"/>
    <w:link w:val="FJQuoteAuthor"/>
    <w:rsid w:val="0050541D"/>
    <w:rPr>
      <w:rFonts w:ascii="Fujitsu Infinity Pro" w:eastAsia="MS PGothic" w:hAnsi="Fujitsu Infinity Pro" w:cs="Segoe UI"/>
      <w:b/>
      <w:snapToGrid w:val="0"/>
      <w:kern w:val="2"/>
      <w:position w:val="2"/>
      <w:sz w:val="18"/>
      <w:szCs w:val="16"/>
      <w:lang w:val="en-US" w:eastAsia="ja-JP"/>
    </w:rPr>
  </w:style>
  <w:style w:type="paragraph" w:customStyle="1" w:styleId="FJDocumentSubheader">
    <w:name w:val="FJ Document Subheader"/>
    <w:next w:val="FJIntroduction"/>
    <w:link w:val="FJDocumentSubheaderChar"/>
    <w:qFormat/>
    <w:rsid w:val="00D60CF7"/>
    <w:pPr>
      <w:framePr w:wrap="around" w:vAnchor="text" w:hAnchor="margin" w:y="14"/>
      <w:spacing w:line="216" w:lineRule="auto"/>
    </w:pPr>
    <w:rPr>
      <w:rFonts w:ascii="Fujitsu Infinity Pro" w:eastAsia="MS PGothic" w:hAnsi="Fujitsu Infinity Pro" w:cs="Segoe UI"/>
      <w:noProof/>
      <w:snapToGrid w:val="0"/>
      <w:color w:val="FFFFFF" w:themeColor="background1"/>
      <w:kern w:val="2"/>
      <w:position w:val="2"/>
      <w:sz w:val="48"/>
      <w:szCs w:val="48"/>
      <w:lang w:val="en-US" w:eastAsia="ja-JP"/>
    </w:rPr>
  </w:style>
  <w:style w:type="character" w:customStyle="1" w:styleId="FJDocumentHeaderChar">
    <w:name w:val="FJ Document Header Char"/>
    <w:basedOn w:val="DefaultParagraphFont"/>
    <w:link w:val="FJDocumentHeader"/>
    <w:rsid w:val="00894063"/>
    <w:rPr>
      <w:rFonts w:ascii="Fujitsu Infinity Pro Bold" w:eastAsia="MS PGothic" w:hAnsi="Fujitsu Infinity Pro Bold" w:cs="Fujitsu Sans Light"/>
      <w:bCs/>
      <w:noProof/>
      <w:snapToGrid w:val="0"/>
      <w:color w:val="FFFFFF" w:themeColor="background1"/>
      <w:kern w:val="2"/>
      <w:position w:val="2"/>
      <w:sz w:val="48"/>
      <w:szCs w:val="48"/>
      <w:lang w:val="en-US" w:eastAsia="ja-JP"/>
    </w:rPr>
  </w:style>
  <w:style w:type="paragraph" w:customStyle="1" w:styleId="FJBreakoutSubheadline1">
    <w:name w:val="FJ Breakout Subheadline 1"/>
    <w:link w:val="FJBreakoutSubheadline1Char"/>
    <w:qFormat/>
    <w:rsid w:val="009B2223"/>
    <w:rPr>
      <w:rFonts w:ascii="Fujitsu Infinity Pro" w:eastAsia="MS PGothic" w:hAnsi="Fujitsu Infinity Pro" w:cs="Fujitsu Sans Medium"/>
      <w:b/>
      <w:bCs/>
      <w:noProof/>
      <w:kern w:val="2"/>
      <w:position w:val="2"/>
      <w:sz w:val="23"/>
      <w:szCs w:val="23"/>
      <w:lang w:eastAsia="ja-JP"/>
    </w:rPr>
  </w:style>
  <w:style w:type="character" w:customStyle="1" w:styleId="FJDocumentSubheaderChar">
    <w:name w:val="FJ Document Subheader Char"/>
    <w:basedOn w:val="DefaultParagraphFont"/>
    <w:link w:val="FJDocumentSubheader"/>
    <w:rsid w:val="00D60CF7"/>
    <w:rPr>
      <w:rFonts w:ascii="Fujitsu Infinity Pro" w:eastAsia="MS PGothic" w:hAnsi="Fujitsu Infinity Pro" w:cs="Segoe UI"/>
      <w:noProof/>
      <w:snapToGrid w:val="0"/>
      <w:color w:val="FFFFFF" w:themeColor="background1"/>
      <w:kern w:val="2"/>
      <w:position w:val="2"/>
      <w:sz w:val="48"/>
      <w:szCs w:val="48"/>
      <w:lang w:val="en-US" w:eastAsia="ja-JP"/>
    </w:rPr>
  </w:style>
  <w:style w:type="paragraph" w:customStyle="1" w:styleId="FJBreakoutHeadline">
    <w:name w:val="FJ Breakout Headline"/>
    <w:link w:val="FJBreakoutHeadlineChar"/>
    <w:qFormat/>
    <w:rsid w:val="006176B5"/>
    <w:pPr>
      <w:keepNext/>
      <w:keepLines/>
    </w:pPr>
    <w:rPr>
      <w:rFonts w:ascii="Fujitsu Infinity Pro" w:eastAsia="MS PGothic" w:hAnsi="Fujitsu Infinity Pro" w:cs="Fujitsu Sans Medium"/>
      <w:b/>
      <w:snapToGrid w:val="0"/>
      <w:kern w:val="2"/>
      <w:position w:val="2"/>
      <w:sz w:val="26"/>
      <w:szCs w:val="26"/>
      <w:lang w:val="en-US" w:eastAsia="ja-JP"/>
    </w:rPr>
  </w:style>
  <w:style w:type="character" w:customStyle="1" w:styleId="FJBreakoutSubheadline1Char">
    <w:name w:val="FJ Breakout Subheadline 1 Char"/>
    <w:basedOn w:val="FJSubheadline1Char"/>
    <w:link w:val="FJBreakoutSubheadline1"/>
    <w:rsid w:val="009B2223"/>
    <w:rPr>
      <w:rFonts w:ascii="Fujitsu Infinity Pro" w:eastAsia="MS PGothic" w:hAnsi="Fujitsu Infinity Pro" w:cs="Fujitsu Sans Medium"/>
      <w:b/>
      <w:bCs/>
      <w:noProof/>
      <w:kern w:val="2"/>
      <w:position w:val="2"/>
      <w:sz w:val="23"/>
      <w:szCs w:val="23"/>
      <w:lang w:eastAsia="ja-JP"/>
    </w:rPr>
  </w:style>
  <w:style w:type="paragraph" w:customStyle="1" w:styleId="FJBullets-Level2">
    <w:name w:val="FJ Bullets - Level 2"/>
    <w:link w:val="FJBullets-Level2Char"/>
    <w:qFormat/>
    <w:rsid w:val="00B466B7"/>
    <w:pPr>
      <w:numPr>
        <w:numId w:val="33"/>
      </w:numPr>
      <w:ind w:hanging="132"/>
    </w:pPr>
    <w:rPr>
      <w:rFonts w:ascii="Fujitsu Infinity Pro" w:eastAsia="MS PGothic" w:hAnsi="Fujitsu Infinity Pro" w:cs="Fujitsu Sans Light"/>
      <w:snapToGrid w:val="0"/>
      <w:kern w:val="2"/>
      <w:position w:val="2"/>
      <w:lang w:val="en-US" w:eastAsia="ja-JP"/>
    </w:rPr>
  </w:style>
  <w:style w:type="character" w:customStyle="1" w:styleId="FJBreakoutHeadlineChar">
    <w:name w:val="FJ Breakout Headline Char"/>
    <w:basedOn w:val="DefaultParagraphFont"/>
    <w:link w:val="FJBreakoutHeadline"/>
    <w:rsid w:val="006176B5"/>
    <w:rPr>
      <w:rFonts w:ascii="Fujitsu Infinity Pro" w:eastAsia="MS PGothic" w:hAnsi="Fujitsu Infinity Pro" w:cs="Fujitsu Sans Medium"/>
      <w:b/>
      <w:snapToGrid w:val="0"/>
      <w:kern w:val="2"/>
      <w:position w:val="2"/>
      <w:sz w:val="26"/>
      <w:szCs w:val="26"/>
      <w:lang w:val="en-US" w:eastAsia="ja-JP"/>
    </w:rPr>
  </w:style>
  <w:style w:type="paragraph" w:customStyle="1" w:styleId="FJBullets-Level3">
    <w:name w:val="FJ Bullets - Level 3"/>
    <w:basedOn w:val="FJBullets-Level2"/>
    <w:link w:val="FJBullets-Level3Char"/>
    <w:rsid w:val="00B466B7"/>
    <w:pPr>
      <w:numPr>
        <w:ilvl w:val="2"/>
        <w:numId w:val="25"/>
      </w:numPr>
      <w:ind w:left="994" w:hanging="158"/>
    </w:pPr>
    <w:rPr>
      <w:sz w:val="18"/>
      <w:szCs w:val="18"/>
    </w:rPr>
  </w:style>
  <w:style w:type="character" w:customStyle="1" w:styleId="FJBullets-Level2Char">
    <w:name w:val="FJ Bullets - Level 2 Char"/>
    <w:basedOn w:val="FJBullets-Level1Char"/>
    <w:link w:val="FJBullets-Level2"/>
    <w:rsid w:val="00B466B7"/>
    <w:rPr>
      <w:rFonts w:ascii="Fujitsu Infinity Pro" w:eastAsia="MS PGothic" w:hAnsi="Fujitsu Infinity Pro" w:cs="Fujitsu Sans Light"/>
      <w:snapToGrid w:val="0"/>
      <w:kern w:val="2"/>
      <w:position w:val="2"/>
      <w:sz w:val="22"/>
      <w:szCs w:val="24"/>
      <w:lang w:val="en-US" w:eastAsia="ja-JP"/>
    </w:rPr>
  </w:style>
  <w:style w:type="character" w:customStyle="1" w:styleId="FJBullets-Level3Char">
    <w:name w:val="FJ Bullets - Level 3 Char"/>
    <w:basedOn w:val="FJBullets-Level2Char"/>
    <w:link w:val="FJBullets-Level3"/>
    <w:rsid w:val="00B466B7"/>
    <w:rPr>
      <w:rFonts w:ascii="Fujitsu Infinity Pro" w:eastAsia="MS PGothic" w:hAnsi="Fujitsu Infinity Pro" w:cs="Fujitsu Sans Light"/>
      <w:snapToGrid w:val="0"/>
      <w:kern w:val="2"/>
      <w:position w:val="2"/>
      <w:sz w:val="18"/>
      <w:szCs w:val="18"/>
      <w:lang w:val="en-US" w:eastAsia="ja-JP"/>
    </w:rPr>
  </w:style>
  <w:style w:type="paragraph" w:customStyle="1" w:styleId="FJNumberedBullets-level1">
    <w:name w:val="FJ Numbered Bullets - level 1"/>
    <w:basedOn w:val="FJBullets-Level1"/>
    <w:link w:val="FJNumberedBullets-level1Char"/>
    <w:qFormat/>
    <w:rsid w:val="00B466B7"/>
    <w:pPr>
      <w:numPr>
        <w:numId w:val="28"/>
      </w:numPr>
      <w:spacing w:before="40" w:after="40"/>
      <w:ind w:left="555" w:hanging="198"/>
    </w:pPr>
  </w:style>
  <w:style w:type="paragraph" w:customStyle="1" w:styleId="FJNumberedBullets-Level2">
    <w:name w:val="FJ Numbered Bullets - Level 2"/>
    <w:basedOn w:val="FJBullets-Level1"/>
    <w:link w:val="FJNumberedBullets-Level2Char"/>
    <w:qFormat/>
    <w:rsid w:val="00B466B7"/>
    <w:pPr>
      <w:numPr>
        <w:ilvl w:val="1"/>
        <w:numId w:val="31"/>
      </w:numPr>
      <w:spacing w:before="40" w:after="40"/>
      <w:ind w:left="924" w:hanging="221"/>
    </w:pPr>
  </w:style>
  <w:style w:type="character" w:customStyle="1" w:styleId="FJNumberedBullets-level1Char">
    <w:name w:val="FJ Numbered Bullets - level 1 Char"/>
    <w:basedOn w:val="FJBullets-Level1Char"/>
    <w:link w:val="FJNumberedBullets-level1"/>
    <w:rsid w:val="00B466B7"/>
    <w:rPr>
      <w:rFonts w:ascii="Fujitsu Infinity Pro" w:eastAsia="MS PGothic" w:hAnsi="Fujitsu Infinity Pro" w:cs="Fujitsu Sans Light"/>
      <w:snapToGrid w:val="0"/>
      <w:kern w:val="2"/>
      <w:position w:val="2"/>
      <w:sz w:val="22"/>
      <w:szCs w:val="24"/>
      <w:lang w:val="en-US" w:eastAsia="ja-JP"/>
    </w:rPr>
  </w:style>
  <w:style w:type="paragraph" w:customStyle="1" w:styleId="FJNumberedBullets-Level3">
    <w:name w:val="FJ Numbered Bullets - Level 3"/>
    <w:basedOn w:val="FJBullets-Level2"/>
    <w:link w:val="FJNumberedBullets-Level3Char"/>
    <w:qFormat/>
    <w:rsid w:val="00B466B7"/>
    <w:pPr>
      <w:numPr>
        <w:ilvl w:val="2"/>
        <w:numId w:val="32"/>
      </w:numPr>
      <w:spacing w:before="40" w:after="40"/>
      <w:ind w:left="1259" w:hanging="91"/>
    </w:pPr>
  </w:style>
  <w:style w:type="character" w:customStyle="1" w:styleId="FJNumberedBullets-Level2Char">
    <w:name w:val="FJ Numbered Bullets - Level 2 Char"/>
    <w:basedOn w:val="FJBullets-Level1Char"/>
    <w:link w:val="FJNumberedBullets-Level2"/>
    <w:rsid w:val="00B466B7"/>
    <w:rPr>
      <w:rFonts w:ascii="Fujitsu Infinity Pro" w:eastAsia="MS PGothic" w:hAnsi="Fujitsu Infinity Pro" w:cs="Fujitsu Sans Light"/>
      <w:snapToGrid w:val="0"/>
      <w:kern w:val="2"/>
      <w:position w:val="2"/>
      <w:sz w:val="22"/>
      <w:szCs w:val="24"/>
      <w:lang w:val="en-US" w:eastAsia="ja-JP"/>
    </w:rPr>
  </w:style>
  <w:style w:type="character" w:customStyle="1" w:styleId="FJNumberedBullets-Level3Char">
    <w:name w:val="FJ Numbered Bullets - Level 3 Char"/>
    <w:basedOn w:val="FJBullets-Level2Char"/>
    <w:link w:val="FJNumberedBullets-Level3"/>
    <w:rsid w:val="00B466B7"/>
    <w:rPr>
      <w:rFonts w:ascii="Fujitsu Infinity Pro" w:eastAsia="MS PGothic" w:hAnsi="Fujitsu Infinity Pro" w:cs="Fujitsu Sans Light"/>
      <w:snapToGrid w:val="0"/>
      <w:kern w:val="2"/>
      <w:position w:val="2"/>
      <w:sz w:val="22"/>
      <w:szCs w:val="24"/>
      <w:lang w:val="en-US" w:eastAsia="ja-JP"/>
    </w:rPr>
  </w:style>
  <w:style w:type="paragraph" w:styleId="Header">
    <w:name w:val="header"/>
    <w:basedOn w:val="Normal"/>
    <w:link w:val="HeaderChar"/>
    <w:rsid w:val="00430C21"/>
    <w:pPr>
      <w:tabs>
        <w:tab w:val="center" w:pos="4513"/>
        <w:tab w:val="right" w:pos="9026"/>
      </w:tabs>
    </w:pPr>
  </w:style>
  <w:style w:type="character" w:customStyle="1" w:styleId="HeaderChar">
    <w:name w:val="Header Char"/>
    <w:basedOn w:val="DefaultParagraphFont"/>
    <w:link w:val="Header"/>
    <w:rsid w:val="00430C21"/>
    <w:rPr>
      <w:rFonts w:ascii="Fujitsu Infinity Pro" w:eastAsia="MS PGothic" w:hAnsi="Fujitsu Infinity Pro" w:cs="Arial"/>
      <w:snapToGrid w:val="0"/>
      <w:kern w:val="2"/>
      <w:position w:val="2"/>
      <w:sz w:val="22"/>
      <w:lang w:val="en-US" w:eastAsia="ja-JP"/>
    </w:rPr>
  </w:style>
  <w:style w:type="paragraph" w:styleId="Footer">
    <w:name w:val="footer"/>
    <w:basedOn w:val="Normal"/>
    <w:link w:val="FooterChar"/>
    <w:rsid w:val="005632C3"/>
    <w:pPr>
      <w:tabs>
        <w:tab w:val="center" w:pos="4513"/>
        <w:tab w:val="right" w:pos="9026"/>
      </w:tabs>
      <w:spacing w:after="0"/>
    </w:pPr>
  </w:style>
  <w:style w:type="character" w:customStyle="1" w:styleId="FooterChar">
    <w:name w:val="Footer Char"/>
    <w:basedOn w:val="DefaultParagraphFont"/>
    <w:link w:val="Footer"/>
    <w:rsid w:val="005632C3"/>
    <w:rPr>
      <w:rFonts w:ascii="Fujitsu Infinity Pro" w:eastAsia="MS PGothic" w:hAnsi="Fujitsu Infinity Pro" w:cs="Arial"/>
      <w:snapToGrid w:val="0"/>
      <w:kern w:val="2"/>
      <w:position w:val="2"/>
      <w:sz w:val="22"/>
      <w:lang w:val="en-US" w:eastAsia="ja-JP"/>
    </w:rPr>
  </w:style>
  <w:style w:type="character" w:styleId="PlaceholderText">
    <w:name w:val="Placeholder Text"/>
    <w:basedOn w:val="DefaultParagraphFont"/>
    <w:uiPriority w:val="99"/>
    <w:unhideWhenUsed/>
    <w:rsid w:val="006F0ABD"/>
    <w:rPr>
      <w:color w:val="808080"/>
    </w:rPr>
  </w:style>
  <w:style w:type="character" w:styleId="Hyperlink">
    <w:name w:val="Hyperlink"/>
    <w:basedOn w:val="DefaultParagraphFont"/>
    <w:uiPriority w:val="99"/>
    <w:rsid w:val="00CD2489"/>
    <w:rPr>
      <w:color w:val="0000FF"/>
      <w:u w:val="single"/>
    </w:rPr>
  </w:style>
  <w:style w:type="paragraph" w:customStyle="1" w:styleId="FJTableBullets">
    <w:name w:val="FJ Table Bullets"/>
    <w:basedOn w:val="FJBullets-Level1"/>
    <w:link w:val="FJTableBulletsChar"/>
    <w:qFormat/>
    <w:rsid w:val="00056AD6"/>
    <w:pPr>
      <w:spacing w:before="30" w:after="30"/>
      <w:ind w:left="139" w:hanging="128"/>
    </w:pPr>
  </w:style>
  <w:style w:type="paragraph" w:customStyle="1" w:styleId="FJTableHeaderLeft">
    <w:name w:val="FJ Table Header (Left)"/>
    <w:basedOn w:val="Normal"/>
    <w:link w:val="FJTableHeaderLeftChar"/>
    <w:qFormat/>
    <w:rsid w:val="00056AD6"/>
    <w:pPr>
      <w:adjustRightInd/>
      <w:snapToGrid/>
      <w:spacing w:after="0" w:line="276" w:lineRule="auto"/>
    </w:pPr>
    <w:rPr>
      <w:rFonts w:ascii="Fujitsu Infinity Pro Bold" w:hAnsi="Fujitsu Infinity Pro Bold" w:cs="Fujitsu Sans Light"/>
      <w:color w:val="FFFFFF" w:themeColor="background1"/>
      <w:szCs w:val="24"/>
      <w:lang w:val="pt-BR"/>
    </w:rPr>
  </w:style>
  <w:style w:type="character" w:customStyle="1" w:styleId="FJTableBulletsChar">
    <w:name w:val="FJ Table Bullets Char"/>
    <w:basedOn w:val="FJBullets-Level1Char"/>
    <w:link w:val="FJTableBullets"/>
    <w:rsid w:val="00056AD6"/>
    <w:rPr>
      <w:rFonts w:ascii="Fujitsu Infinity Pro" w:eastAsia="MS PGothic" w:hAnsi="Fujitsu Infinity Pro" w:cs="Fujitsu Sans Light"/>
      <w:snapToGrid w:val="0"/>
      <w:kern w:val="2"/>
      <w:position w:val="2"/>
      <w:sz w:val="22"/>
      <w:szCs w:val="24"/>
      <w:lang w:val="en-US" w:eastAsia="ja-JP"/>
    </w:rPr>
  </w:style>
  <w:style w:type="paragraph" w:styleId="Caption">
    <w:name w:val="caption"/>
    <w:basedOn w:val="Normal"/>
    <w:next w:val="Normal"/>
    <w:unhideWhenUsed/>
    <w:qFormat/>
    <w:rsid w:val="00056AD6"/>
    <w:pPr>
      <w:spacing w:after="200"/>
    </w:pPr>
    <w:rPr>
      <w:color w:val="000000" w:themeColor="text1"/>
      <w:sz w:val="18"/>
      <w:szCs w:val="18"/>
    </w:rPr>
  </w:style>
  <w:style w:type="character" w:customStyle="1" w:styleId="FJTableHeaderLeftChar">
    <w:name w:val="FJ Table Header (Left) Char"/>
    <w:basedOn w:val="DefaultParagraphFont"/>
    <w:link w:val="FJTableHeaderLeft"/>
    <w:rsid w:val="00056AD6"/>
    <w:rPr>
      <w:rFonts w:ascii="Fujitsu Infinity Pro Bold" w:eastAsia="MS PGothic" w:hAnsi="Fujitsu Infinity Pro Bold" w:cs="Fujitsu Sans Light"/>
      <w:snapToGrid w:val="0"/>
      <w:color w:val="FFFFFF" w:themeColor="background1"/>
      <w:kern w:val="2"/>
      <w:position w:val="2"/>
      <w:sz w:val="22"/>
      <w:szCs w:val="24"/>
      <w:lang w:val="pt-BR" w:eastAsia="ja-JP"/>
    </w:rPr>
  </w:style>
  <w:style w:type="paragraph" w:customStyle="1" w:styleId="FJTableBodyLeft">
    <w:name w:val="FJ Table Body (Left)"/>
    <w:basedOn w:val="Normal"/>
    <w:link w:val="FJTableBodyLeftChar"/>
    <w:qFormat/>
    <w:rsid w:val="00056AD6"/>
    <w:pPr>
      <w:adjustRightInd/>
      <w:snapToGrid/>
      <w:spacing w:after="60"/>
    </w:pPr>
    <w:rPr>
      <w:rFonts w:cs="Fujitsu Sans Light"/>
      <w:szCs w:val="24"/>
    </w:rPr>
  </w:style>
  <w:style w:type="character" w:customStyle="1" w:styleId="FJTableBodyLeftChar">
    <w:name w:val="FJ Table Body (Left) Char"/>
    <w:basedOn w:val="DefaultParagraphFont"/>
    <w:link w:val="FJTableBodyLeft"/>
    <w:rsid w:val="00056AD6"/>
    <w:rPr>
      <w:rFonts w:ascii="Fujitsu Infinity Pro" w:eastAsia="MS PGothic" w:hAnsi="Fujitsu Infinity Pro" w:cs="Fujitsu Sans Light"/>
      <w:snapToGrid w:val="0"/>
      <w:kern w:val="2"/>
      <w:position w:val="2"/>
      <w:sz w:val="22"/>
      <w:szCs w:val="24"/>
      <w:lang w:val="en-US" w:eastAsia="ja-JP"/>
    </w:rPr>
  </w:style>
  <w:style w:type="table" w:customStyle="1" w:styleId="FJStandardTable">
    <w:name w:val="FJ Standard Table"/>
    <w:basedOn w:val="TableNormal"/>
    <w:uiPriority w:val="99"/>
    <w:rsid w:val="00C872BE"/>
    <w:rPr>
      <w:rFonts w:ascii="Fujitsu Infinity Pro" w:hAnsi="Fujitsu Infinity Pro"/>
      <w:sz w:val="22"/>
    </w:rPr>
    <w:tblPr>
      <w:tblBorders>
        <w:left w:val="single" w:sz="4" w:space="0" w:color="00E7EF"/>
        <w:bottom w:val="single" w:sz="4" w:space="0" w:color="00E7EF"/>
        <w:right w:val="single" w:sz="4" w:space="0" w:color="00E7EF"/>
        <w:insideH w:val="single" w:sz="4" w:space="0" w:color="00E7EF"/>
        <w:insideV w:val="single" w:sz="4" w:space="0" w:color="00E7EF"/>
      </w:tblBorders>
      <w:tblCellMar>
        <w:top w:w="28" w:type="dxa"/>
        <w:left w:w="57" w:type="dxa"/>
        <w:bottom w:w="28" w:type="dxa"/>
        <w:right w:w="57" w:type="dxa"/>
      </w:tblCellMar>
    </w:tblPr>
    <w:tblStylePr w:type="firstRow">
      <w:rPr>
        <w:rFonts w:ascii="Fujitsu Infinity Pro" w:hAnsi="Fujitsu Infinity Pro"/>
        <w:b/>
        <w:color w:val="FFFFFF" w:themeColor="background1"/>
        <w:sz w:val="22"/>
      </w:rPr>
      <w:tblPr/>
      <w:tcPr>
        <w:tcBorders>
          <w:top w:val="nil"/>
          <w:left w:val="nil"/>
          <w:bottom w:val="single" w:sz="4" w:space="0" w:color="FFFFFF" w:themeColor="background1"/>
          <w:right w:val="nil"/>
          <w:insideH w:val="nil"/>
          <w:insideV w:val="single" w:sz="4" w:space="0" w:color="FFFFFF" w:themeColor="background1"/>
          <w:tl2br w:val="nil"/>
          <w:tr2bl w:val="nil"/>
        </w:tcBorders>
        <w:shd w:val="clear" w:color="auto" w:fill="2400B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foworld.oceania.fujitsu.local/FANZProcess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jitsuaus.sharepoint.com/sites/Oceania-collaboration/SitePages/Redirect-Security-Governance-Information-Classification-and-Management-Policy.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ben\OneDrive%20-%20FUJITSU\Documents\Templates\all%20templates\1%20Column%20Banner%20%20-%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AA4424F2B649D88DC0F4A53A799DBE"/>
        <w:category>
          <w:name w:val="General"/>
          <w:gallery w:val="placeholder"/>
        </w:category>
        <w:types>
          <w:type w:val="bbPlcHdr"/>
        </w:types>
        <w:behaviors>
          <w:behavior w:val="content"/>
        </w:behaviors>
        <w:guid w:val="{1D0B1FE4-E18C-4BDE-8886-457AED4C37BC}"/>
      </w:docPartPr>
      <w:docPartBody>
        <w:p w:rsidR="002A2477" w:rsidRDefault="002A2477">
          <w:pPr>
            <w:pStyle w:val="07AA4424F2B649D88DC0F4A53A799DBE"/>
          </w:pPr>
          <w:r w:rsidRPr="00056AD6">
            <w:t>[Title]</w:t>
          </w:r>
        </w:p>
      </w:docPartBody>
    </w:docPart>
    <w:docPart>
      <w:docPartPr>
        <w:name w:val="55A457CAD83A43B08DFC53AFDB2F3375"/>
        <w:category>
          <w:name w:val="General"/>
          <w:gallery w:val="placeholder"/>
        </w:category>
        <w:types>
          <w:type w:val="bbPlcHdr"/>
        </w:types>
        <w:behaviors>
          <w:behavior w:val="content"/>
        </w:behaviors>
        <w:guid w:val="{025B2A8B-47C0-4C08-9CEB-F6BC27C7DBA4}"/>
      </w:docPartPr>
      <w:docPartBody>
        <w:p w:rsidR="002A2477" w:rsidRDefault="002A2477">
          <w:pPr>
            <w:pStyle w:val="55A457CAD83A43B08DFC53AFDB2F3375"/>
          </w:pPr>
          <w:r w:rsidRPr="00056AD6">
            <w:t>[Subject]</w:t>
          </w:r>
        </w:p>
      </w:docPartBody>
    </w:docPart>
    <w:docPart>
      <w:docPartPr>
        <w:name w:val="5DAB9AE4FB304FE9951A5A6582FFBE3A"/>
        <w:category>
          <w:name w:val="General"/>
          <w:gallery w:val="placeholder"/>
        </w:category>
        <w:types>
          <w:type w:val="bbPlcHdr"/>
        </w:types>
        <w:behaviors>
          <w:behavior w:val="content"/>
        </w:behaviors>
        <w:guid w:val="{423CF463-260B-4EA8-802B-39A5AE73C231}"/>
      </w:docPartPr>
      <w:docPartBody>
        <w:p w:rsidR="002A2477" w:rsidRDefault="002A2477">
          <w:pPr>
            <w:pStyle w:val="5DAB9AE4FB304FE9951A5A6582FFBE3A"/>
          </w:pPr>
          <w:r>
            <w:rPr>
              <w:rStyle w:val="PlaceholderText"/>
            </w:rPr>
            <w:t>Select a Company</w:t>
          </w:r>
          <w:r w:rsidRPr="00A4401A">
            <w:rPr>
              <w:rStyle w:val="PlaceholderText"/>
            </w:rPr>
            <w:t>.</w:t>
          </w:r>
        </w:p>
      </w:docPartBody>
    </w:docPart>
    <w:docPart>
      <w:docPartPr>
        <w:name w:val="4AA48CECB9414726B248CFAD742337F0"/>
        <w:category>
          <w:name w:val="General"/>
          <w:gallery w:val="placeholder"/>
        </w:category>
        <w:types>
          <w:type w:val="bbPlcHdr"/>
        </w:types>
        <w:behaviors>
          <w:behavior w:val="content"/>
        </w:behaviors>
        <w:guid w:val="{C8E3D5D5-EC0F-4283-B5F1-1CAFCD2F5632}"/>
      </w:docPartPr>
      <w:docPartBody>
        <w:p w:rsidR="002A2477" w:rsidRDefault="002A2477">
          <w:pPr>
            <w:pStyle w:val="4AA48CECB9414726B248CFAD742337F0"/>
          </w:pPr>
          <w:r w:rsidRPr="00E1015A">
            <w:rPr>
              <w:rStyle w:val="PlaceholderText"/>
            </w:rPr>
            <w:t>Click or tap here to enter text.</w:t>
          </w:r>
        </w:p>
      </w:docPartBody>
    </w:docPart>
    <w:docPart>
      <w:docPartPr>
        <w:name w:val="0956183B50CD41AF8A4C14A9709A36BC"/>
        <w:category>
          <w:name w:val="General"/>
          <w:gallery w:val="placeholder"/>
        </w:category>
        <w:types>
          <w:type w:val="bbPlcHdr"/>
        </w:types>
        <w:behaviors>
          <w:behavior w:val="content"/>
        </w:behaviors>
        <w:guid w:val="{1336E45D-36CC-4E35-9BB9-1F81B383E66D}"/>
      </w:docPartPr>
      <w:docPartBody>
        <w:p w:rsidR="002A2477" w:rsidRDefault="002A2477">
          <w:pPr>
            <w:pStyle w:val="0956183B50CD41AF8A4C14A9709A36BC"/>
          </w:pPr>
          <w:r w:rsidRPr="00056AD6">
            <w:t>[Title]</w:t>
          </w:r>
        </w:p>
      </w:docPartBody>
    </w:docPart>
    <w:docPart>
      <w:docPartPr>
        <w:name w:val="EB0551ED4FA54993971B7EE75F52CC69"/>
        <w:category>
          <w:name w:val="General"/>
          <w:gallery w:val="placeholder"/>
        </w:category>
        <w:types>
          <w:type w:val="bbPlcHdr"/>
        </w:types>
        <w:behaviors>
          <w:behavior w:val="content"/>
        </w:behaviors>
        <w:guid w:val="{32D05D5E-66C4-4F8B-9166-D3618E26FF28}"/>
      </w:docPartPr>
      <w:docPartBody>
        <w:p w:rsidR="002A2477" w:rsidRDefault="002A2477">
          <w:pPr>
            <w:pStyle w:val="EB0551ED4FA54993971B7EE75F52CC69"/>
          </w:pPr>
          <w:r w:rsidRPr="00D94445">
            <w:rPr>
              <w:rStyle w:val="PlaceholderText"/>
            </w:rPr>
            <w:t>Click or tap here to enter text.</w:t>
          </w:r>
        </w:p>
      </w:docPartBody>
    </w:docPart>
    <w:docPart>
      <w:docPartPr>
        <w:name w:val="70DF9BA2D02941238717583AD7C4B748"/>
        <w:category>
          <w:name w:val="General"/>
          <w:gallery w:val="placeholder"/>
        </w:category>
        <w:types>
          <w:type w:val="bbPlcHdr"/>
        </w:types>
        <w:behaviors>
          <w:behavior w:val="content"/>
        </w:behaviors>
        <w:guid w:val="{7A19BBC4-B330-4A0D-9611-8843CA81E690}"/>
      </w:docPartPr>
      <w:docPartBody>
        <w:p w:rsidR="002A2477" w:rsidRDefault="002A2477">
          <w:pPr>
            <w:pStyle w:val="70DF9BA2D02941238717583AD7C4B748"/>
          </w:pPr>
          <w:r w:rsidRPr="00E1015A">
            <w:rPr>
              <w:rStyle w:val="PlaceholderText"/>
            </w:rPr>
            <w:t>Click or tap to enter a date.</w:t>
          </w:r>
        </w:p>
      </w:docPartBody>
    </w:docPart>
    <w:docPart>
      <w:docPartPr>
        <w:name w:val="AF5F9804BE9D40D8A7ABF6E41430F4D7"/>
        <w:category>
          <w:name w:val="General"/>
          <w:gallery w:val="placeholder"/>
        </w:category>
        <w:types>
          <w:type w:val="bbPlcHdr"/>
        </w:types>
        <w:behaviors>
          <w:behavior w:val="content"/>
        </w:behaviors>
        <w:guid w:val="{8703D8F5-FFCE-4958-A1B2-E4B500B28715}"/>
      </w:docPartPr>
      <w:docPartBody>
        <w:p w:rsidR="002A2477" w:rsidRDefault="002A2477">
          <w:pPr>
            <w:pStyle w:val="AF5F9804BE9D40D8A7ABF6E41430F4D7"/>
          </w:pPr>
          <w:r w:rsidRPr="00403BB3">
            <w:rPr>
              <w:rStyle w:val="PlaceholderText"/>
            </w:rPr>
            <w:t>[Author]</w:t>
          </w:r>
        </w:p>
      </w:docPartBody>
    </w:docPart>
    <w:docPart>
      <w:docPartPr>
        <w:name w:val="97EFDD293BAA45EA96B0811AF9FE8C10"/>
        <w:category>
          <w:name w:val="General"/>
          <w:gallery w:val="placeholder"/>
        </w:category>
        <w:types>
          <w:type w:val="bbPlcHdr"/>
        </w:types>
        <w:behaviors>
          <w:behavior w:val="content"/>
        </w:behaviors>
        <w:guid w:val="{7071693A-1443-4D7F-A85D-3B11950FE1D5}"/>
      </w:docPartPr>
      <w:docPartBody>
        <w:p w:rsidR="002A2477" w:rsidRDefault="002A2477">
          <w:pPr>
            <w:pStyle w:val="97EFDD293BAA45EA96B0811AF9FE8C10"/>
          </w:pPr>
          <w:r w:rsidRPr="00403BB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ujitsu Infinity Pro">
    <w:panose1 w:val="00000000000000000000"/>
    <w:charset w:val="00"/>
    <w:family w:val="auto"/>
    <w:pitch w:val="variable"/>
    <w:sig w:usb0="A000006F" w:usb1="00000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jitsu Sans Light">
    <w:altName w:val="Calibri"/>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ujitsu Sans">
    <w:altName w:val="Calibri"/>
    <w:charset w:val="00"/>
    <w:family w:val="swiss"/>
    <w:pitch w:val="variable"/>
    <w:sig w:usb0="A00000AF" w:usb1="0000206B" w:usb2="00000000" w:usb3="00000000" w:csb0="00000001" w:csb1="00000000"/>
  </w:font>
  <w:font w:name="Fujitsu Sans Medium">
    <w:altName w:val="Calibri"/>
    <w:charset w:val="00"/>
    <w:family w:val="swiss"/>
    <w:pitch w:val="variable"/>
    <w:sig w:usb0="A00000AF" w:usb1="0000206B" w:usb2="00000000" w:usb3="00000000" w:csb0="00000001" w:csb1="00000000"/>
  </w:font>
  <w:font w:name="Segoe UI">
    <w:panose1 w:val="020B0502040204020203"/>
    <w:charset w:val="00"/>
    <w:family w:val="swiss"/>
    <w:pitch w:val="variable"/>
    <w:sig w:usb0="E4002EFF" w:usb1="C000E47F" w:usb2="00000009" w:usb3="00000000" w:csb0="000001FF" w:csb1="00000000"/>
  </w:font>
  <w:font w:name="Fujitsu Infinity Pro Bold">
    <w:altName w:val="Fujitsu Infinity Pro"/>
    <w:charset w:val="00"/>
    <w:family w:val="auto"/>
    <w:pitch w:val="variable"/>
    <w:sig w:usb0="A000004F" w:usb1="00000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7"/>
    <w:rsid w:val="002A2477"/>
    <w:rsid w:val="00EF3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AA4424F2B649D88DC0F4A53A799DBE">
    <w:name w:val="07AA4424F2B649D88DC0F4A53A799DBE"/>
  </w:style>
  <w:style w:type="paragraph" w:customStyle="1" w:styleId="55A457CAD83A43B08DFC53AFDB2F3375">
    <w:name w:val="55A457CAD83A43B08DFC53AFDB2F3375"/>
  </w:style>
  <w:style w:type="character" w:styleId="PlaceholderText">
    <w:name w:val="Placeholder Text"/>
    <w:basedOn w:val="DefaultParagraphFont"/>
    <w:uiPriority w:val="99"/>
    <w:unhideWhenUsed/>
    <w:rPr>
      <w:color w:val="808080"/>
    </w:rPr>
  </w:style>
  <w:style w:type="paragraph" w:customStyle="1" w:styleId="5DAB9AE4FB304FE9951A5A6582FFBE3A">
    <w:name w:val="5DAB9AE4FB304FE9951A5A6582FFBE3A"/>
  </w:style>
  <w:style w:type="paragraph" w:customStyle="1" w:styleId="4AA48CECB9414726B248CFAD742337F0">
    <w:name w:val="4AA48CECB9414726B248CFAD742337F0"/>
  </w:style>
  <w:style w:type="paragraph" w:customStyle="1" w:styleId="0956183B50CD41AF8A4C14A9709A36BC">
    <w:name w:val="0956183B50CD41AF8A4C14A9709A36BC"/>
  </w:style>
  <w:style w:type="paragraph" w:customStyle="1" w:styleId="EB0551ED4FA54993971B7EE75F52CC69">
    <w:name w:val="EB0551ED4FA54993971B7EE75F52CC69"/>
  </w:style>
  <w:style w:type="paragraph" w:customStyle="1" w:styleId="70DF9BA2D02941238717583AD7C4B748">
    <w:name w:val="70DF9BA2D02941238717583AD7C4B748"/>
  </w:style>
  <w:style w:type="paragraph" w:customStyle="1" w:styleId="AF5F9804BE9D40D8A7ABF6E41430F4D7">
    <w:name w:val="AF5F9804BE9D40D8A7ABF6E41430F4D7"/>
  </w:style>
  <w:style w:type="paragraph" w:customStyle="1" w:styleId="97EFDD293BAA45EA96B0811AF9FE8C10">
    <w:name w:val="97EFDD293BAA45EA96B0811AF9FE8C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1 Column Banner  - Blue</Template>
  <TotalTime>1</TotalTime>
  <Pages>4</Pages>
  <Words>1064</Words>
  <Characters>6888</Characters>
  <Application>Microsoft Office Word</Application>
  <DocSecurity>0</DocSecurity>
  <Lines>153</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7895</CharactersWithSpaces>
  <SharedDoc>false</SharedDoc>
  <HLinks>
    <vt:vector size="24" baseType="variant">
      <vt:variant>
        <vt:i4>917557</vt:i4>
      </vt:variant>
      <vt:variant>
        <vt:i4>-1</vt:i4>
      </vt:variant>
      <vt:variant>
        <vt:i4>2068</vt:i4>
      </vt:variant>
      <vt:variant>
        <vt:i4>1</vt:i4>
      </vt:variant>
      <vt:variant>
        <vt:lpwstr>sm4cr</vt:lpwstr>
      </vt:variant>
      <vt:variant>
        <vt:lpwstr/>
      </vt:variant>
      <vt:variant>
        <vt:i4>917557</vt:i4>
      </vt:variant>
      <vt:variant>
        <vt:i4>-1</vt:i4>
      </vt:variant>
      <vt:variant>
        <vt:i4>2069</vt:i4>
      </vt:variant>
      <vt:variant>
        <vt:i4>1</vt:i4>
      </vt:variant>
      <vt:variant>
        <vt:lpwstr>sm4cr</vt:lpwstr>
      </vt:variant>
      <vt:variant>
        <vt:lpwstr/>
      </vt:variant>
      <vt:variant>
        <vt:i4>917557</vt:i4>
      </vt:variant>
      <vt:variant>
        <vt:i4>-1</vt:i4>
      </vt:variant>
      <vt:variant>
        <vt:i4>2070</vt:i4>
      </vt:variant>
      <vt:variant>
        <vt:i4>1</vt:i4>
      </vt:variant>
      <vt:variant>
        <vt:lpwstr>sm4cr</vt:lpwstr>
      </vt:variant>
      <vt:variant>
        <vt:lpwstr/>
      </vt:variant>
      <vt:variant>
        <vt:i4>5505040</vt:i4>
      </vt:variant>
      <vt:variant>
        <vt:i4>-1</vt:i4>
      </vt:variant>
      <vt:variant>
        <vt:i4>1040</vt:i4>
      </vt:variant>
      <vt:variant>
        <vt:i4>1</vt:i4>
      </vt:variant>
      <vt:variant>
        <vt:lpwstr>Symbol_Mark_4c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 Ben</dc:creator>
  <cp:keywords/>
  <dc:description/>
  <cp:lastModifiedBy>Kell, Ben</cp:lastModifiedBy>
  <cp:revision>1</cp:revision>
  <dcterms:created xsi:type="dcterms:W3CDTF">2025-10-13T22:15:00Z</dcterms:created>
  <dcterms:modified xsi:type="dcterms:W3CDTF">2025-10-13T22:16:00Z</dcterms:modified>
  <cp:category/>
  <cp:contentStatus>0.0 –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2021-12-08T11:24:59Z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e48557bd-afd1-4497-8e78-ab76a10483b7</vt:lpwstr>
  </property>
  <property fmtid="{D5CDD505-2E9C-101B-9397-08002B2CF9AE}" pid="8" name="MSIP_Label_a7295cc1-d279-42ac-ab4d-3b0f4fece050_ContentBits">
    <vt:lpwstr>0</vt:lpwstr>
  </property>
</Properties>
</file>