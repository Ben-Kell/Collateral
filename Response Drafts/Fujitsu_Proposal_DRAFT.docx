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0F08" w14:textId="089E3423" w:rsidR="002F41AA" w:rsidRPr="00CD46FB" w:rsidRDefault="009A3B72" w:rsidP="00590989">
      <w:pPr>
        <w:tabs>
          <w:tab w:val="left" w:pos="142"/>
        </w:tabs>
      </w:pPr>
      <w:bookmarkStart w:id="0" w:name="_Toc89491862"/>
      <w:bookmarkStart w:id="1" w:name="_Toc89491919"/>
      <w:r>
        <w:rPr>
          <w:noProof/>
          <w:lang w:eastAsia="en-GB"/>
        </w:rPr>
        <w:drawing>
          <wp:anchor distT="0" distB="0" distL="114300" distR="114300" simplePos="0" relativeHeight="251655168" behindDoc="1" locked="0" layoutInCell="1" allowOverlap="1" wp14:anchorId="3C680159" wp14:editId="7D0891F7">
            <wp:simplePos x="0" y="0"/>
            <wp:positionH relativeFrom="column">
              <wp:posOffset>-467887</wp:posOffset>
            </wp:positionH>
            <wp:positionV relativeFrom="page">
              <wp:posOffset>4527</wp:posOffset>
            </wp:positionV>
            <wp:extent cx="7558823" cy="106819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558823" cy="10681970"/>
                    </a:xfrm>
                    <a:prstGeom prst="rect">
                      <a:avLst/>
                    </a:prstGeom>
                  </pic:spPr>
                </pic:pic>
              </a:graphicData>
            </a:graphic>
            <wp14:sizeRelH relativeFrom="margin">
              <wp14:pctWidth>0</wp14:pctWidth>
            </wp14:sizeRelH>
            <wp14:sizeRelV relativeFrom="margin">
              <wp14:pctHeight>0</wp14:pctHeight>
            </wp14:sizeRelV>
          </wp:anchor>
        </w:drawing>
      </w:r>
      <w:r w:rsidR="00BC1AFE">
        <w:rPr>
          <w:noProof/>
          <w:lang w:eastAsia="en-GB"/>
        </w:rPr>
        <mc:AlternateContent>
          <mc:Choice Requires="wps">
            <w:drawing>
              <wp:anchor distT="0" distB="0" distL="114300" distR="114300" simplePos="0" relativeHeight="251657216" behindDoc="0" locked="0" layoutInCell="0" allowOverlap="1" wp14:anchorId="4CD49A61" wp14:editId="4D31BFF7">
                <wp:simplePos x="0" y="0"/>
                <wp:positionH relativeFrom="column">
                  <wp:posOffset>-37465</wp:posOffset>
                </wp:positionH>
                <wp:positionV relativeFrom="page">
                  <wp:posOffset>290830</wp:posOffset>
                </wp:positionV>
                <wp:extent cx="3519170" cy="3580130"/>
                <wp:effectExtent l="1905" t="0" r="3175" b="0"/>
                <wp:wrapNone/>
                <wp:docPr id="6684766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3580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F62CF" w14:textId="77777777" w:rsidR="00A55207" w:rsidRPr="00DF3FFA" w:rsidRDefault="00EA486E" w:rsidP="00DF3FFA">
                            <w:pPr>
                              <w:pStyle w:val="CoverHeadling"/>
                            </w:pPr>
                            <w:r w:rsidRPr="00DF3FFA">
                              <w:t>Headline</w:t>
                            </w:r>
                            <w:r w:rsidR="006C098F" w:rsidRPr="00DF3FFA">
                              <w:t xml:space="preserve"> goes</w:t>
                            </w:r>
                            <w:r w:rsidR="00692EB4" w:rsidRPr="00DF3FFA">
                              <w:t xml:space="preserve"> here, headline goes here, headline goes here, headline goes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D49A61" id="_x0000_t202" coordsize="21600,21600" o:spt="202" path="m,l,21600r21600,l21600,xe">
                <v:stroke joinstyle="miter"/>
                <v:path gradientshapeok="t" o:connecttype="rect"/>
              </v:shapetype>
              <v:shape id="Text Box 30" o:spid="_x0000_s1026" type="#_x0000_t202" style="position:absolute;margin-left:-2.95pt;margin-top:22.9pt;width:277.1pt;height:28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" o:allowincell="f" filled="f" stroked="f">
                <v:textbox style="mso-fit-shape-to-text:t" inset="0,0,0,0">
                  <w:txbxContent>
                    <w:p w14:paraId="64CF62CF" w14:textId="77777777" w:rsidR="00A55207" w:rsidRPr="00DF3FFA" w:rsidRDefault="00EA486E" w:rsidP="00DF3FFA">
                      <w:pPr>
                        <w:pStyle w:val="CoverHeadling"/>
                      </w:pPr>
                      <w:r w:rsidRPr="00DF3FFA">
                        <w:t>Headline</w:t>
                      </w:r>
                      <w:r w:rsidR="006C098F" w:rsidRPr="00DF3FFA">
                        <w:t xml:space="preserve"> goes</w:t>
                      </w:r>
                      <w:r w:rsidR="00692EB4" w:rsidRPr="00DF3FFA">
                        <w:t xml:space="preserve"> here, headline goes here, headline goes here, headline goes here</w:t>
                      </w:r>
                    </w:p>
                  </w:txbxContent>
                </v:textbox>
                <w10:wrap anchory="page"/>
              </v:shape>
            </w:pict>
          </mc:Fallback>
        </mc:AlternateContent>
      </w:r>
    </w:p>
    <w:p w14:paraId="4A816B70" w14:textId="77777777" w:rsidR="008C3741" w:rsidRDefault="008C3741" w:rsidP="00BB26A5">
      <w:pPr>
        <w:pStyle w:val="TableofContents"/>
      </w:pPr>
    </w:p>
    <w:p w14:paraId="6203971B" w14:textId="77777777" w:rsidR="008C3741" w:rsidRPr="008C3741" w:rsidRDefault="008C3741" w:rsidP="008C3741"/>
    <w:p w14:paraId="3EC8C478" w14:textId="77777777" w:rsidR="008C3741" w:rsidRPr="008C3741" w:rsidRDefault="008C3741" w:rsidP="008C3741"/>
    <w:p w14:paraId="37260B62" w14:textId="77777777" w:rsidR="008C3741" w:rsidRPr="008C3741" w:rsidRDefault="008C3741" w:rsidP="008C3741"/>
    <w:p w14:paraId="498F75A2" w14:textId="77777777" w:rsidR="008C3741" w:rsidRPr="008C3741" w:rsidRDefault="008C3741" w:rsidP="008C3741"/>
    <w:p w14:paraId="1FA0A930" w14:textId="4C8ED187" w:rsidR="008C3741" w:rsidRPr="008C3741" w:rsidRDefault="00BC1AFE" w:rsidP="008C3741">
      <w:r>
        <w:rPr>
          <w:noProof/>
        </w:rPr>
        <mc:AlternateContent>
          <mc:Choice Requires="wps">
            <w:drawing>
              <wp:anchor distT="0" distB="0" distL="114300" distR="114300" simplePos="0" relativeHeight="251662336" behindDoc="0" locked="0" layoutInCell="1" allowOverlap="1" wp14:anchorId="13335993" wp14:editId="3999639A">
                <wp:simplePos x="0" y="0"/>
                <wp:positionH relativeFrom="column">
                  <wp:posOffset>1087120</wp:posOffset>
                </wp:positionH>
                <wp:positionV relativeFrom="paragraph">
                  <wp:posOffset>366395</wp:posOffset>
                </wp:positionV>
                <wp:extent cx="3769995" cy="1495425"/>
                <wp:effectExtent l="0" t="0" r="0" b="0"/>
                <wp:wrapNone/>
                <wp:docPr id="2" name="Speech Bubble: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9995" cy="1495425"/>
                        </a:xfrm>
                        <a:prstGeom prst="wedgeRectCallout">
                          <a:avLst>
                            <a:gd name="adj1" fmla="val -21181"/>
                            <a:gd name="adj2" fmla="val 426"/>
                          </a:avLst>
                        </a:prstGeom>
                        <a:solidFill>
                          <a:srgbClr val="2400B0"/>
                        </a:solidFill>
                        <a:ln>
                          <a:noFill/>
                        </a:ln>
                      </wps:spPr>
                      <wps:txbx>
                        <w:txbxContent>
                          <w:p w14:paraId="6239ED45" w14:textId="77777777" w:rsidR="00335396" w:rsidRDefault="00335396" w:rsidP="00335396">
                            <w:pPr>
                              <w:spacing w:after="120"/>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6350618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color w:val="FFFFFF" w:themeColor="light1"/>
                                <w:kern w:val="24"/>
                                <w:sz w:val="16"/>
                                <w:szCs w:val="18"/>
                              </w:rPr>
                              <w:t>external audiences,</w:t>
                            </w:r>
                            <w:r>
                              <w:rPr>
                                <w:color w:val="FFFFFF" w:themeColor="light1"/>
                                <w:kern w:val="24"/>
                                <w:sz w:val="16"/>
                                <w:szCs w:val="18"/>
                              </w:rPr>
                              <w:t xml:space="preserve"> ensure the document is converted to pdf format.</w:t>
                            </w:r>
                          </w:p>
                          <w:p w14:paraId="1DB9A939" w14:textId="77777777" w:rsidR="00335396" w:rsidRPr="00F41B07" w:rsidRDefault="00335396" w:rsidP="00335396">
                            <w:pPr>
                              <w:spacing w:after="120"/>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769D9FE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33599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7" type="#_x0000_t61" style="position:absolute;margin-left:85.6pt;margin-top:28.85pt;width:296.8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" adj="6225,10892" fillcolor="#2400b0" stroked="f">
                <v:textbox>
                  <w:txbxContent>
                    <w:p w14:paraId="6239ED45" w14:textId="77777777" w:rsidR="00335396" w:rsidRDefault="00335396" w:rsidP="00335396">
                      <w:pPr>
                        <w:spacing w:after="120"/>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6350618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color w:val="FFFFFF" w:themeColor="light1"/>
                          <w:kern w:val="24"/>
                          <w:sz w:val="16"/>
                          <w:szCs w:val="18"/>
                        </w:rPr>
                        <w:t>external audiences,</w:t>
                      </w:r>
                      <w:r>
                        <w:rPr>
                          <w:color w:val="FFFFFF" w:themeColor="light1"/>
                          <w:kern w:val="24"/>
                          <w:sz w:val="16"/>
                          <w:szCs w:val="18"/>
                        </w:rPr>
                        <w:t xml:space="preserve"> ensure the document is converted to pdf format.</w:t>
                      </w:r>
                    </w:p>
                    <w:p w14:paraId="1DB9A939" w14:textId="77777777" w:rsidR="00335396" w:rsidRPr="00F41B07" w:rsidRDefault="00335396" w:rsidP="00335396">
                      <w:pPr>
                        <w:spacing w:after="120"/>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769D9FE2"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v:textbox>
              </v:shape>
            </w:pict>
          </mc:Fallback>
        </mc:AlternateContent>
      </w:r>
    </w:p>
    <w:p w14:paraId="7187480A" w14:textId="77777777" w:rsidR="008C3741" w:rsidRPr="008C3741" w:rsidRDefault="008C3741" w:rsidP="008C3741"/>
    <w:p w14:paraId="6DE38AE9" w14:textId="77777777" w:rsidR="008C3741" w:rsidRPr="00D2305C" w:rsidRDefault="008C3741" w:rsidP="008C3741">
      <w:pPr>
        <w:rPr>
          <w:rStyle w:val="Bold"/>
        </w:rPr>
      </w:pPr>
    </w:p>
    <w:p w14:paraId="4D550069" w14:textId="77777777" w:rsidR="008C3741" w:rsidRPr="008C3741" w:rsidRDefault="008C3741" w:rsidP="008C3741"/>
    <w:p w14:paraId="50FD880C" w14:textId="77777777" w:rsidR="008C3741" w:rsidRPr="008C3741" w:rsidRDefault="008C3741" w:rsidP="008C3741"/>
    <w:p w14:paraId="29590E46" w14:textId="77777777" w:rsidR="008C3741" w:rsidRPr="008C3741" w:rsidRDefault="008C3741" w:rsidP="008C3741"/>
    <w:p w14:paraId="58856C12" w14:textId="77777777" w:rsidR="008C3741" w:rsidRPr="008C3741" w:rsidRDefault="00692EB4" w:rsidP="00692EB4">
      <w:pPr>
        <w:tabs>
          <w:tab w:val="left" w:pos="7613"/>
        </w:tabs>
      </w:pPr>
      <w:r>
        <w:tab/>
      </w:r>
    </w:p>
    <w:p w14:paraId="118FC3D0" w14:textId="77777777" w:rsidR="008C3741" w:rsidRPr="008C3741" w:rsidRDefault="008C3741" w:rsidP="008C3741"/>
    <w:p w14:paraId="5357AACC" w14:textId="77777777" w:rsidR="008C3741" w:rsidRPr="008C3741" w:rsidRDefault="008C3741" w:rsidP="008C3741"/>
    <w:p w14:paraId="654042B4" w14:textId="77777777" w:rsidR="008C3741" w:rsidRPr="008C3741" w:rsidRDefault="008C3741" w:rsidP="008C3741"/>
    <w:p w14:paraId="6D4BD120" w14:textId="53669FCC" w:rsidR="008C3741" w:rsidRPr="008C3741" w:rsidRDefault="00BC1AFE" w:rsidP="008C3741">
      <w:r>
        <w:rPr>
          <w:noProof/>
          <w:lang w:eastAsia="en-GB"/>
        </w:rPr>
        <mc:AlternateContent>
          <mc:Choice Requires="wps">
            <w:drawing>
              <wp:anchor distT="0" distB="0" distL="114300" distR="114300" simplePos="0" relativeHeight="251659264" behindDoc="0" locked="0" layoutInCell="0" allowOverlap="1" wp14:anchorId="34002A2E" wp14:editId="0A50A8C1">
                <wp:simplePos x="0" y="0"/>
                <wp:positionH relativeFrom="column">
                  <wp:posOffset>114300</wp:posOffset>
                </wp:positionH>
                <wp:positionV relativeFrom="page">
                  <wp:posOffset>7895590</wp:posOffset>
                </wp:positionV>
                <wp:extent cx="3519170" cy="1403985"/>
                <wp:effectExtent l="1270" t="0" r="3810" b="0"/>
                <wp:wrapNone/>
                <wp:docPr id="1847533928"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140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A2CBD" w14:textId="77777777" w:rsidR="00692EB4" w:rsidRPr="00F55C5E" w:rsidRDefault="00692EB4" w:rsidP="00DF3FFA">
                            <w:pPr>
                              <w:pStyle w:val="CoverSubheading"/>
                            </w:pPr>
                            <w:r w:rsidRPr="00F55C5E">
                              <w:t>Subheadline goes here</w:t>
                            </w:r>
                            <w:r w:rsidRPr="00F55C5E">
                              <w:br/>
                              <w:t>subheadline goes here</w:t>
                            </w:r>
                            <w:r w:rsidRPr="00F55C5E">
                              <w:br/>
                              <w:t>subheadline goes here</w:t>
                            </w:r>
                            <w:r w:rsidRPr="00F55C5E">
                              <w:br/>
                              <w:t>subheadline goes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4002A2E" id="Text Box 57" o:spid="_x0000_s1028" type="#_x0000_t202" style="position:absolute;margin-left:9pt;margin-top:621.7pt;width:277.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" o:allowincell="f" filled="f" stroked="f">
                <v:textbox style="mso-fit-shape-to-text:t" inset="0,0,0,0">
                  <w:txbxContent>
                    <w:p w14:paraId="100A2CBD" w14:textId="77777777" w:rsidR="00692EB4" w:rsidRPr="00F55C5E" w:rsidRDefault="00692EB4" w:rsidP="00DF3FFA">
                      <w:pPr>
                        <w:pStyle w:val="CoverSubheading"/>
                      </w:pPr>
                      <w:r w:rsidRPr="00F55C5E">
                        <w:t>Subheadline goes here</w:t>
                      </w:r>
                      <w:r w:rsidRPr="00F55C5E">
                        <w:br/>
                        <w:t>subheadline goes here</w:t>
                      </w:r>
                      <w:r w:rsidRPr="00F55C5E">
                        <w:br/>
                        <w:t>subheadline goes here</w:t>
                      </w:r>
                      <w:r w:rsidRPr="00F55C5E">
                        <w:br/>
                        <w:t>subheadline goes here</w:t>
                      </w:r>
                    </w:p>
                  </w:txbxContent>
                </v:textbox>
                <w10:wrap anchory="page"/>
              </v:shape>
            </w:pict>
          </mc:Fallback>
        </mc:AlternateContent>
      </w:r>
    </w:p>
    <w:p w14:paraId="10A29B62" w14:textId="77777777" w:rsidR="008C3741" w:rsidRPr="008C3741" w:rsidRDefault="008C3741" w:rsidP="008C3741"/>
    <w:p w14:paraId="492FC1AA" w14:textId="77777777" w:rsidR="008C3741" w:rsidRPr="008C3741" w:rsidRDefault="008C3741" w:rsidP="008C3741"/>
    <w:p w14:paraId="4825600A" w14:textId="77777777" w:rsidR="008C3741" w:rsidRPr="008C3741" w:rsidRDefault="008C3741" w:rsidP="008C3741"/>
    <w:p w14:paraId="5CE22BD5" w14:textId="251ADE2D" w:rsidR="006A7AA4" w:rsidRDefault="00BC1AFE">
      <w:pPr>
        <w:rPr>
          <w:rFonts w:ascii="Fujitsu Infinity Pro Bold" w:eastAsia="Times New Roman" w:hAnsi="Fujitsu Infinity Pro Bold" w:cs="Arial"/>
          <w:bCs/>
          <w:noProof/>
          <w:sz w:val="28"/>
          <w:szCs w:val="28"/>
        </w:rPr>
      </w:pPr>
      <w:bookmarkStart w:id="2" w:name="_Toc82499153"/>
      <w:bookmarkStart w:id="3" w:name="_Toc82836408"/>
      <w:r>
        <w:rPr>
          <w:noProof/>
          <w:lang w:eastAsia="en-GB"/>
        </w:rPr>
        <mc:AlternateContent>
          <mc:Choice Requires="wps">
            <w:drawing>
              <wp:anchor distT="0" distB="0" distL="114300" distR="114300" simplePos="0" relativeHeight="251660288" behindDoc="0" locked="0" layoutInCell="0" allowOverlap="1" wp14:anchorId="055EEF05" wp14:editId="3DE8C002">
                <wp:simplePos x="0" y="0"/>
                <wp:positionH relativeFrom="column">
                  <wp:posOffset>114300</wp:posOffset>
                </wp:positionH>
                <wp:positionV relativeFrom="page">
                  <wp:posOffset>10034905</wp:posOffset>
                </wp:positionV>
                <wp:extent cx="3429000" cy="213995"/>
                <wp:effectExtent l="1270" t="0" r="0" b="0"/>
                <wp:wrapNone/>
                <wp:docPr id="214174250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6409E" w14:textId="77777777" w:rsidR="006A7AA4" w:rsidRPr="00F55C5E" w:rsidRDefault="00BC1AFE" w:rsidP="006A7AA4">
                            <w:pPr>
                              <w:pStyle w:val="FJFooter"/>
                              <w:tabs>
                                <w:tab w:val="clear" w:pos="5390"/>
                                <w:tab w:val="clear" w:pos="10737"/>
                                <w:tab w:val="right" w:pos="10429"/>
                              </w:tabs>
                            </w:pPr>
                            <w:sdt>
                              <w:sdtPr>
                                <w:rPr>
                                  <w:rStyle w:val="FJFooterChar"/>
                                </w:rPr>
                                <w:alias w:val="FUJITSU CLASSIFICATION"/>
                                <w:tag w:val="CLASSIFICATION"/>
                                <w:id w:val="-867060734"/>
                                <w:lock w:val="sdtLocked"/>
                                <w:placeholder>
                                  <w:docPart w:val="FE1075C2D7624B1EA095608B8A3C8688"/>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EF5EE9" w:rsidRPr="000F5301">
                                  <w:rPr>
                                    <w:rStyle w:val="FJFooterChar"/>
                                  </w:rPr>
                                  <w:t>Select a Classification.</w:t>
                                </w:r>
                              </w:sdtContent>
                            </w:sdt>
                            <w:r w:rsidR="00EF5EE9" w:rsidRPr="00B65D3D">
                              <w:t xml:space="preserve"> </w:t>
                            </w:r>
                            <w:r w:rsidR="00D53BA4" w:rsidRPr="00B65D3D">
                              <w:t xml:space="preserve">© </w:t>
                            </w:r>
                            <w:bookmarkStart w:id="4" w:name="_Hlk88725503"/>
                            <w:r w:rsidR="00D53BA4">
                              <w:fldChar w:fldCharType="begin"/>
                            </w:r>
                            <w:r w:rsidR="00D53BA4">
                              <w:instrText xml:space="preserve"> DATE  \@ "YYYY"  \* MERGEFORMAT </w:instrText>
                            </w:r>
                            <w:r w:rsidR="00D53BA4">
                              <w:fldChar w:fldCharType="separate"/>
                            </w:r>
                            <w:r>
                              <w:rPr>
                                <w:noProof/>
                              </w:rPr>
                              <w:t>2025</w:t>
                            </w:r>
                            <w:r w:rsidR="00D53BA4">
                              <w:fldChar w:fldCharType="end"/>
                            </w:r>
                            <w:r w:rsidR="00D53BA4">
                              <w:t xml:space="preserve"> </w:t>
                            </w:r>
                            <w:bookmarkStart w:id="5" w:name="_Hlk93058748"/>
                            <w:bookmarkEnd w:id="4"/>
                            <w:sdt>
                              <w:sdtPr>
                                <w:rPr>
                                  <w:rStyle w:val="FJFooterChar"/>
                                </w:rPr>
                                <w:alias w:val="Company"/>
                                <w:tag w:val="Company"/>
                                <w:id w:val="1355534679"/>
                                <w:lock w:val="sdtLocked"/>
                                <w:placeholder>
                                  <w:docPart w:val="246500A801E845AA8BF602BAD1D3D5BE"/>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5"/>
                          </w:p>
                        </w:txbxContent>
                      </wps:txbx>
                      <wps:bodyPr rot="0" vert="horz" wrap="square" lIns="0" tIns="0" rIns="0" bIns="0" anchor="b" anchorCtr="0" upright="1">
                        <a:spAutoFit/>
                      </wps:bodyPr>
                    </wps:wsp>
                  </a:graphicData>
                </a:graphic>
                <wp14:sizeRelH relativeFrom="page">
                  <wp14:pctWidth>0</wp14:pctWidth>
                </wp14:sizeRelH>
                <wp14:sizeRelV relativeFrom="page">
                  <wp14:pctHeight>0</wp14:pctHeight>
                </wp14:sizeRelV>
              </wp:anchor>
            </w:drawing>
          </mc:Choice>
          <mc:Fallback>
            <w:pict>
              <v:shape w14:anchorId="055EEF05" id="Text Box 60" o:spid="_x0000_s1029" type="#_x0000_t202" style="position:absolute;margin-left:9pt;margin-top:790.15pt;width:270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" o:allowincell="f" filled="f" stroked="f">
                <v:textbox style="mso-fit-shape-to-text:t" inset="0,0,0,0">
                  <w:txbxContent>
                    <w:p w14:paraId="01F6409E" w14:textId="77777777" w:rsidR="006A7AA4" w:rsidRPr="00F55C5E" w:rsidRDefault="00BC1AFE" w:rsidP="006A7AA4">
                      <w:pPr>
                        <w:pStyle w:val="FJFooter"/>
                        <w:tabs>
                          <w:tab w:val="clear" w:pos="5390"/>
                          <w:tab w:val="clear" w:pos="10737"/>
                          <w:tab w:val="right" w:pos="10429"/>
                        </w:tabs>
                      </w:pPr>
                      <w:sdt>
                        <w:sdtPr>
                          <w:rPr>
                            <w:rStyle w:val="FJFooterChar"/>
                          </w:rPr>
                          <w:alias w:val="FUJITSU CLASSIFICATION"/>
                          <w:tag w:val="CLASSIFICATION"/>
                          <w:id w:val="-867060734"/>
                          <w:lock w:val="sdtLocked"/>
                          <w:placeholder>
                            <w:docPart w:val="FE1075C2D7624B1EA095608B8A3C8688"/>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EF5EE9" w:rsidRPr="000F5301">
                            <w:rPr>
                              <w:rStyle w:val="FJFooterChar"/>
                            </w:rPr>
                            <w:t>Select a Classification.</w:t>
                          </w:r>
                        </w:sdtContent>
                      </w:sdt>
                      <w:r w:rsidR="00EF5EE9" w:rsidRPr="00B65D3D">
                        <w:t xml:space="preserve"> </w:t>
                      </w:r>
                      <w:r w:rsidR="00D53BA4" w:rsidRPr="00B65D3D">
                        <w:t xml:space="preserve">© </w:t>
                      </w:r>
                      <w:bookmarkStart w:id="6" w:name="_Hlk88725503"/>
                      <w:r w:rsidR="00D53BA4">
                        <w:fldChar w:fldCharType="begin"/>
                      </w:r>
                      <w:r w:rsidR="00D53BA4">
                        <w:instrText xml:space="preserve"> DATE  \@ "YYYY"  \* MERGEFORMAT </w:instrText>
                      </w:r>
                      <w:r w:rsidR="00D53BA4">
                        <w:fldChar w:fldCharType="separate"/>
                      </w:r>
                      <w:r>
                        <w:rPr>
                          <w:noProof/>
                        </w:rPr>
                        <w:t>2025</w:t>
                      </w:r>
                      <w:r w:rsidR="00D53BA4">
                        <w:fldChar w:fldCharType="end"/>
                      </w:r>
                      <w:r w:rsidR="00D53BA4">
                        <w:t xml:space="preserve"> </w:t>
                      </w:r>
                      <w:bookmarkStart w:id="7" w:name="_Hlk93058748"/>
                      <w:bookmarkEnd w:id="6"/>
                      <w:sdt>
                        <w:sdtPr>
                          <w:rPr>
                            <w:rStyle w:val="FJFooterChar"/>
                          </w:rPr>
                          <w:alias w:val="Company"/>
                          <w:tag w:val="Company"/>
                          <w:id w:val="1355534679"/>
                          <w:lock w:val="sdtLocked"/>
                          <w:placeholder>
                            <w:docPart w:val="246500A801E845AA8BF602BAD1D3D5BE"/>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7"/>
                    </w:p>
                  </w:txbxContent>
                </v:textbox>
                <w10:wrap anchory="page"/>
              </v:shape>
            </w:pict>
          </mc:Fallback>
        </mc:AlternateContent>
      </w:r>
      <w:r w:rsidR="006A7AA4">
        <w:br w:type="page"/>
      </w:r>
    </w:p>
    <w:p w14:paraId="6BB8802A" w14:textId="77777777" w:rsidR="002F41AA" w:rsidRPr="00D2305C" w:rsidRDefault="002F41AA" w:rsidP="00D2305C">
      <w:pPr>
        <w:pStyle w:val="ContentsHeading"/>
      </w:pPr>
      <w:r w:rsidRPr="00D2305C">
        <w:lastRenderedPageBreak/>
        <w:t>Contents</w:t>
      </w:r>
      <w:bookmarkEnd w:id="0"/>
      <w:bookmarkEnd w:id="1"/>
      <w:bookmarkEnd w:id="2"/>
      <w:bookmarkEnd w:id="3"/>
    </w:p>
    <w:p w14:paraId="2019B9C8" w14:textId="77777777" w:rsidR="00055134" w:rsidRDefault="0014541E" w:rsidP="00803C9C">
      <w:pPr>
        <w:pStyle w:val="TOC1"/>
        <w:rPr>
          <w:rFonts w:asciiTheme="minorHAnsi" w:eastAsiaTheme="minorEastAsia" w:hAnsiTheme="minorHAnsi" w:cstheme="minorBidi"/>
          <w:sz w:val="22"/>
          <w:szCs w:val="22"/>
          <w:lang w:val="en-GB" w:eastAsia="en-GB"/>
        </w:rPr>
      </w:pPr>
      <w:r w:rsidRPr="00A32D06">
        <w:rPr>
          <w:rFonts w:ascii="Fujitsu Sans 2020 Medium" w:hAnsi="Fujitsu Sans 2020 Medium"/>
          <w:noProof w:val="0"/>
          <w:sz w:val="22"/>
          <w:lang w:val="en-GB"/>
        </w:rPr>
        <w:fldChar w:fldCharType="begin"/>
      </w:r>
      <w:r w:rsidRPr="00A32D06">
        <w:rPr>
          <w:rFonts w:ascii="Fujitsu Sans 2020 Medium" w:hAnsi="Fujitsu Sans 2020 Medium"/>
          <w:noProof w:val="0"/>
          <w:lang w:val="en-GB"/>
        </w:rPr>
        <w:instrText xml:space="preserve"> TOC \o "1-3" \h \z \t "Annex 1,1,Annex 2,2,Annex 3,3" </w:instrText>
      </w:r>
      <w:r w:rsidRPr="00A32D06">
        <w:rPr>
          <w:rFonts w:ascii="Fujitsu Sans 2020 Medium" w:hAnsi="Fujitsu Sans 2020 Medium"/>
          <w:noProof w:val="0"/>
          <w:sz w:val="22"/>
          <w:lang w:val="en-GB"/>
        </w:rPr>
        <w:fldChar w:fldCharType="separate"/>
      </w:r>
      <w:hyperlink w:anchor="_Toc87001074" w:history="1">
        <w:r w:rsidR="00055134" w:rsidRPr="00DD283F">
          <w:rPr>
            <w:rStyle w:val="Hyperlink"/>
          </w:rPr>
          <w:t>1.</w:t>
        </w:r>
        <w:r w:rsidR="00055134">
          <w:rPr>
            <w:rFonts w:asciiTheme="minorHAnsi" w:eastAsiaTheme="minorEastAsia" w:hAnsiTheme="minorHAnsi" w:cstheme="minorBidi"/>
            <w:sz w:val="22"/>
            <w:szCs w:val="22"/>
            <w:lang w:val="en-GB" w:eastAsia="en-GB"/>
          </w:rPr>
          <w:tab/>
        </w:r>
        <w:r w:rsidR="00055134" w:rsidRPr="00DD283F">
          <w:rPr>
            <w:rStyle w:val="Hyperlink"/>
          </w:rPr>
          <w:t>Guidance for Editing</w:t>
        </w:r>
        <w:r w:rsidR="00055134">
          <w:rPr>
            <w:webHidden/>
          </w:rPr>
          <w:tab/>
        </w:r>
        <w:r w:rsidR="00055134">
          <w:rPr>
            <w:webHidden/>
          </w:rPr>
          <w:fldChar w:fldCharType="begin"/>
        </w:r>
        <w:r w:rsidR="00055134">
          <w:rPr>
            <w:webHidden/>
          </w:rPr>
          <w:instrText xml:space="preserve"> PAGEREF _Toc87001074 \h </w:instrText>
        </w:r>
        <w:r w:rsidR="00055134">
          <w:rPr>
            <w:webHidden/>
          </w:rPr>
        </w:r>
        <w:r w:rsidR="00055134">
          <w:rPr>
            <w:webHidden/>
          </w:rPr>
          <w:fldChar w:fldCharType="separate"/>
        </w:r>
        <w:r w:rsidR="00055134">
          <w:rPr>
            <w:webHidden/>
          </w:rPr>
          <w:t>3</w:t>
        </w:r>
        <w:r w:rsidR="00055134">
          <w:rPr>
            <w:webHidden/>
          </w:rPr>
          <w:fldChar w:fldCharType="end"/>
        </w:r>
      </w:hyperlink>
    </w:p>
    <w:p w14:paraId="15F8DE23"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75" w:history="1">
        <w:r w:rsidRPr="00DD283F">
          <w:rPr>
            <w:rStyle w:val="Hyperlink"/>
          </w:rPr>
          <w:t>2.</w:t>
        </w:r>
        <w:r>
          <w:rPr>
            <w:rFonts w:asciiTheme="minorHAnsi" w:eastAsiaTheme="minorEastAsia" w:hAnsiTheme="minorHAnsi" w:cstheme="minorBidi"/>
            <w:sz w:val="22"/>
            <w:szCs w:val="22"/>
            <w:lang w:val="en-GB" w:eastAsia="en-GB"/>
          </w:rPr>
          <w:tab/>
        </w:r>
        <w:r w:rsidRPr="00DD283F">
          <w:rPr>
            <w:rStyle w:val="Hyperlink"/>
          </w:rPr>
          <w:t>Headers and Footers</w:t>
        </w:r>
        <w:r>
          <w:rPr>
            <w:webHidden/>
          </w:rPr>
          <w:tab/>
        </w:r>
        <w:r>
          <w:rPr>
            <w:webHidden/>
          </w:rPr>
          <w:fldChar w:fldCharType="begin"/>
        </w:r>
        <w:r>
          <w:rPr>
            <w:webHidden/>
          </w:rPr>
          <w:instrText xml:space="preserve"> PAGEREF _Toc87001075 \h </w:instrText>
        </w:r>
        <w:r>
          <w:rPr>
            <w:webHidden/>
          </w:rPr>
        </w:r>
        <w:r>
          <w:rPr>
            <w:webHidden/>
          </w:rPr>
          <w:fldChar w:fldCharType="separate"/>
        </w:r>
        <w:r>
          <w:rPr>
            <w:webHidden/>
          </w:rPr>
          <w:t>5</w:t>
        </w:r>
        <w:r>
          <w:rPr>
            <w:webHidden/>
          </w:rPr>
          <w:fldChar w:fldCharType="end"/>
        </w:r>
      </w:hyperlink>
    </w:p>
    <w:p w14:paraId="076EAC33"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76" w:history="1">
        <w:r w:rsidRPr="00DD283F">
          <w:rPr>
            <w:rStyle w:val="Hyperlink"/>
          </w:rPr>
          <w:t>3.</w:t>
        </w:r>
        <w:r>
          <w:rPr>
            <w:rFonts w:asciiTheme="minorHAnsi" w:eastAsiaTheme="minorEastAsia" w:hAnsiTheme="minorHAnsi" w:cstheme="minorBidi"/>
            <w:sz w:val="22"/>
            <w:szCs w:val="22"/>
            <w:lang w:val="en-GB" w:eastAsia="en-GB"/>
          </w:rPr>
          <w:tab/>
        </w:r>
        <w:r w:rsidRPr="00DD283F">
          <w:rPr>
            <w:rStyle w:val="Hyperlink"/>
          </w:rPr>
          <w:t>Heading Level 2</w:t>
        </w:r>
        <w:r>
          <w:rPr>
            <w:webHidden/>
          </w:rPr>
          <w:tab/>
        </w:r>
        <w:r>
          <w:rPr>
            <w:webHidden/>
          </w:rPr>
          <w:fldChar w:fldCharType="begin"/>
        </w:r>
        <w:r>
          <w:rPr>
            <w:webHidden/>
          </w:rPr>
          <w:instrText xml:space="preserve"> PAGEREF _Toc87001076 \h </w:instrText>
        </w:r>
        <w:r>
          <w:rPr>
            <w:webHidden/>
          </w:rPr>
        </w:r>
        <w:r>
          <w:rPr>
            <w:webHidden/>
          </w:rPr>
          <w:fldChar w:fldCharType="separate"/>
        </w:r>
        <w:r>
          <w:rPr>
            <w:webHidden/>
          </w:rPr>
          <w:t>6</w:t>
        </w:r>
        <w:r>
          <w:rPr>
            <w:webHidden/>
          </w:rPr>
          <w:fldChar w:fldCharType="end"/>
        </w:r>
      </w:hyperlink>
    </w:p>
    <w:p w14:paraId="3BD0DEF1" w14:textId="77777777" w:rsidR="00055134" w:rsidRDefault="00055134" w:rsidP="00803C9C">
      <w:pPr>
        <w:pStyle w:val="TOC2"/>
        <w:rPr>
          <w:rFonts w:asciiTheme="minorHAnsi" w:eastAsiaTheme="minorEastAsia" w:hAnsiTheme="minorHAnsi" w:cstheme="minorBidi"/>
          <w:sz w:val="22"/>
          <w:szCs w:val="22"/>
          <w:lang w:eastAsia="en-GB"/>
        </w:rPr>
      </w:pPr>
      <w:hyperlink w:anchor="_Toc87001077" w:history="1">
        <w:r w:rsidRPr="00DD283F">
          <w:rPr>
            <w:rStyle w:val="Hyperlink"/>
          </w:rPr>
          <w:t>3.1</w:t>
        </w:r>
        <w:r>
          <w:rPr>
            <w:rFonts w:asciiTheme="minorHAnsi" w:eastAsiaTheme="minorEastAsia" w:hAnsiTheme="minorHAnsi" w:cstheme="minorBidi"/>
            <w:sz w:val="22"/>
            <w:szCs w:val="22"/>
            <w:lang w:eastAsia="en-GB"/>
          </w:rPr>
          <w:tab/>
        </w:r>
        <w:r w:rsidRPr="00803C9C">
          <w:rPr>
            <w:rStyle w:val="Hyperlink"/>
            <w:color w:val="auto"/>
            <w:u w:val="none"/>
          </w:rPr>
          <w:t>Heading</w:t>
        </w:r>
        <w:r w:rsidRPr="00DD283F">
          <w:rPr>
            <w:rStyle w:val="Hyperlink"/>
          </w:rPr>
          <w:t xml:space="preserve"> Level 2</w:t>
        </w:r>
        <w:r>
          <w:rPr>
            <w:webHidden/>
          </w:rPr>
          <w:tab/>
        </w:r>
        <w:r>
          <w:rPr>
            <w:webHidden/>
          </w:rPr>
          <w:fldChar w:fldCharType="begin"/>
        </w:r>
        <w:r>
          <w:rPr>
            <w:webHidden/>
          </w:rPr>
          <w:instrText xml:space="preserve"> PAGEREF _Toc87001077 \h </w:instrText>
        </w:r>
        <w:r>
          <w:rPr>
            <w:webHidden/>
          </w:rPr>
        </w:r>
        <w:r>
          <w:rPr>
            <w:webHidden/>
          </w:rPr>
          <w:fldChar w:fldCharType="separate"/>
        </w:r>
        <w:r>
          <w:rPr>
            <w:webHidden/>
          </w:rPr>
          <w:t>6</w:t>
        </w:r>
        <w:r>
          <w:rPr>
            <w:webHidden/>
          </w:rPr>
          <w:fldChar w:fldCharType="end"/>
        </w:r>
      </w:hyperlink>
    </w:p>
    <w:p w14:paraId="5705A927" w14:textId="77777777" w:rsidR="00055134" w:rsidRDefault="00055134" w:rsidP="00803C9C">
      <w:pPr>
        <w:pStyle w:val="TOC3"/>
        <w:rPr>
          <w:rFonts w:asciiTheme="minorHAnsi" w:eastAsiaTheme="minorEastAsia" w:hAnsiTheme="minorHAnsi" w:cstheme="minorBidi"/>
          <w:sz w:val="22"/>
          <w:lang w:eastAsia="en-GB"/>
        </w:rPr>
      </w:pPr>
      <w:hyperlink w:anchor="_Toc87001078" w:history="1">
        <w:r w:rsidRPr="00DD283F">
          <w:rPr>
            <w:rStyle w:val="Hyperlink"/>
          </w:rPr>
          <w:t>3.1.1</w:t>
        </w:r>
        <w:r>
          <w:rPr>
            <w:rFonts w:asciiTheme="minorHAnsi" w:eastAsiaTheme="minorEastAsia" w:hAnsiTheme="minorHAnsi" w:cstheme="minorBidi"/>
            <w:sz w:val="22"/>
            <w:lang w:eastAsia="en-GB"/>
          </w:rPr>
          <w:tab/>
        </w:r>
        <w:r w:rsidRPr="00DD283F">
          <w:rPr>
            <w:rStyle w:val="Hyperlink"/>
          </w:rPr>
          <w:t>Heading Level 3</w:t>
        </w:r>
        <w:r>
          <w:rPr>
            <w:webHidden/>
          </w:rPr>
          <w:tab/>
        </w:r>
        <w:r>
          <w:rPr>
            <w:webHidden/>
          </w:rPr>
          <w:fldChar w:fldCharType="begin"/>
        </w:r>
        <w:r>
          <w:rPr>
            <w:webHidden/>
          </w:rPr>
          <w:instrText xml:space="preserve"> PAGEREF _Toc87001078 \h </w:instrText>
        </w:r>
        <w:r>
          <w:rPr>
            <w:webHidden/>
          </w:rPr>
        </w:r>
        <w:r>
          <w:rPr>
            <w:webHidden/>
          </w:rPr>
          <w:fldChar w:fldCharType="separate"/>
        </w:r>
        <w:r>
          <w:rPr>
            <w:webHidden/>
          </w:rPr>
          <w:t>6</w:t>
        </w:r>
        <w:r>
          <w:rPr>
            <w:webHidden/>
          </w:rPr>
          <w:fldChar w:fldCharType="end"/>
        </w:r>
      </w:hyperlink>
    </w:p>
    <w:p w14:paraId="0F3722B3" w14:textId="77777777" w:rsidR="00055134" w:rsidRDefault="00055134" w:rsidP="00803C9C">
      <w:pPr>
        <w:pStyle w:val="TOC2"/>
        <w:rPr>
          <w:rFonts w:asciiTheme="minorHAnsi" w:eastAsiaTheme="minorEastAsia" w:hAnsiTheme="minorHAnsi" w:cstheme="minorBidi"/>
          <w:sz w:val="22"/>
          <w:szCs w:val="22"/>
          <w:lang w:eastAsia="en-GB"/>
        </w:rPr>
      </w:pPr>
      <w:hyperlink w:anchor="_Toc87001079" w:history="1">
        <w:r w:rsidRPr="00DD283F">
          <w:rPr>
            <w:rStyle w:val="Hyperlink"/>
          </w:rPr>
          <w:t>3.2</w:t>
        </w:r>
        <w:r>
          <w:rPr>
            <w:rFonts w:asciiTheme="minorHAnsi" w:eastAsiaTheme="minorEastAsia" w:hAnsiTheme="minorHAnsi" w:cstheme="minorBidi"/>
            <w:sz w:val="22"/>
            <w:szCs w:val="22"/>
            <w:lang w:eastAsia="en-GB"/>
          </w:rPr>
          <w:tab/>
        </w:r>
        <w:r w:rsidRPr="00DD283F">
          <w:rPr>
            <w:rStyle w:val="Hyperlink"/>
          </w:rPr>
          <w:t>Heading Level 2</w:t>
        </w:r>
        <w:r>
          <w:rPr>
            <w:webHidden/>
          </w:rPr>
          <w:tab/>
        </w:r>
        <w:r>
          <w:rPr>
            <w:webHidden/>
          </w:rPr>
          <w:fldChar w:fldCharType="begin"/>
        </w:r>
        <w:r>
          <w:rPr>
            <w:webHidden/>
          </w:rPr>
          <w:instrText xml:space="preserve"> PAGEREF _Toc87001079 \h </w:instrText>
        </w:r>
        <w:r>
          <w:rPr>
            <w:webHidden/>
          </w:rPr>
        </w:r>
        <w:r>
          <w:rPr>
            <w:webHidden/>
          </w:rPr>
          <w:fldChar w:fldCharType="separate"/>
        </w:r>
        <w:r>
          <w:rPr>
            <w:webHidden/>
          </w:rPr>
          <w:t>7</w:t>
        </w:r>
        <w:r>
          <w:rPr>
            <w:webHidden/>
          </w:rPr>
          <w:fldChar w:fldCharType="end"/>
        </w:r>
      </w:hyperlink>
    </w:p>
    <w:p w14:paraId="513AE539"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80" w:history="1">
        <w:r w:rsidRPr="00DD283F">
          <w:rPr>
            <w:rStyle w:val="Hyperlink"/>
          </w:rPr>
          <w:t>4.</w:t>
        </w:r>
        <w:r>
          <w:rPr>
            <w:rFonts w:asciiTheme="minorHAnsi" w:eastAsiaTheme="minorEastAsia" w:hAnsiTheme="minorHAnsi" w:cstheme="minorBidi"/>
            <w:sz w:val="22"/>
            <w:szCs w:val="22"/>
            <w:lang w:val="en-GB" w:eastAsia="en-GB"/>
          </w:rPr>
          <w:tab/>
        </w:r>
        <w:r w:rsidRPr="00DD283F">
          <w:rPr>
            <w:rStyle w:val="Hyperlink"/>
          </w:rPr>
          <w:t>Heading Level 1</w:t>
        </w:r>
        <w:r>
          <w:rPr>
            <w:webHidden/>
          </w:rPr>
          <w:tab/>
        </w:r>
        <w:r>
          <w:rPr>
            <w:webHidden/>
          </w:rPr>
          <w:fldChar w:fldCharType="begin"/>
        </w:r>
        <w:r>
          <w:rPr>
            <w:webHidden/>
          </w:rPr>
          <w:instrText xml:space="preserve"> PAGEREF _Toc87001080 \h </w:instrText>
        </w:r>
        <w:r>
          <w:rPr>
            <w:webHidden/>
          </w:rPr>
        </w:r>
        <w:r>
          <w:rPr>
            <w:webHidden/>
          </w:rPr>
          <w:fldChar w:fldCharType="separate"/>
        </w:r>
        <w:r>
          <w:rPr>
            <w:webHidden/>
          </w:rPr>
          <w:t>8</w:t>
        </w:r>
        <w:r>
          <w:rPr>
            <w:webHidden/>
          </w:rPr>
          <w:fldChar w:fldCharType="end"/>
        </w:r>
      </w:hyperlink>
    </w:p>
    <w:p w14:paraId="5B789E63"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81" w:history="1">
        <w:r w:rsidRPr="00DD283F">
          <w:rPr>
            <w:rStyle w:val="Hyperlink"/>
          </w:rPr>
          <w:t>A</w:t>
        </w:r>
        <w:r>
          <w:rPr>
            <w:rFonts w:asciiTheme="minorHAnsi" w:eastAsiaTheme="minorEastAsia" w:hAnsiTheme="minorHAnsi" w:cstheme="minorBidi"/>
            <w:sz w:val="22"/>
            <w:szCs w:val="22"/>
            <w:lang w:val="en-GB" w:eastAsia="en-GB"/>
          </w:rPr>
          <w:tab/>
        </w:r>
        <w:r w:rsidRPr="00DD283F">
          <w:rPr>
            <w:rStyle w:val="Hyperlink"/>
          </w:rPr>
          <w:t>Annex 1</w:t>
        </w:r>
        <w:r>
          <w:rPr>
            <w:webHidden/>
          </w:rPr>
          <w:tab/>
        </w:r>
        <w:r>
          <w:rPr>
            <w:webHidden/>
          </w:rPr>
          <w:fldChar w:fldCharType="begin"/>
        </w:r>
        <w:r>
          <w:rPr>
            <w:webHidden/>
          </w:rPr>
          <w:instrText xml:space="preserve"> PAGEREF _Toc87001081 \h </w:instrText>
        </w:r>
        <w:r>
          <w:rPr>
            <w:webHidden/>
          </w:rPr>
        </w:r>
        <w:r>
          <w:rPr>
            <w:webHidden/>
          </w:rPr>
          <w:fldChar w:fldCharType="separate"/>
        </w:r>
        <w:r>
          <w:rPr>
            <w:webHidden/>
          </w:rPr>
          <w:t>9</w:t>
        </w:r>
        <w:r>
          <w:rPr>
            <w:webHidden/>
          </w:rPr>
          <w:fldChar w:fldCharType="end"/>
        </w:r>
      </w:hyperlink>
    </w:p>
    <w:p w14:paraId="3D611E45" w14:textId="77777777" w:rsidR="00055134" w:rsidRDefault="00055134" w:rsidP="00803C9C">
      <w:pPr>
        <w:pStyle w:val="TOC2"/>
        <w:rPr>
          <w:rFonts w:asciiTheme="minorHAnsi" w:eastAsiaTheme="minorEastAsia" w:hAnsiTheme="minorHAnsi" w:cstheme="minorBidi"/>
          <w:sz w:val="22"/>
          <w:szCs w:val="22"/>
          <w:lang w:eastAsia="en-GB"/>
        </w:rPr>
      </w:pPr>
      <w:hyperlink w:anchor="_Toc87001082" w:history="1">
        <w:r w:rsidRPr="00DD283F">
          <w:rPr>
            <w:rStyle w:val="Hyperlink"/>
          </w:rPr>
          <w:t>A.1</w:t>
        </w:r>
        <w:r>
          <w:rPr>
            <w:rFonts w:asciiTheme="minorHAnsi" w:eastAsiaTheme="minorEastAsia" w:hAnsiTheme="minorHAnsi" w:cstheme="minorBidi"/>
            <w:sz w:val="22"/>
            <w:szCs w:val="22"/>
            <w:lang w:eastAsia="en-GB"/>
          </w:rPr>
          <w:tab/>
        </w:r>
        <w:r w:rsidRPr="00DD283F">
          <w:rPr>
            <w:rStyle w:val="Hyperlink"/>
          </w:rPr>
          <w:t>Annex 2</w:t>
        </w:r>
        <w:r>
          <w:rPr>
            <w:webHidden/>
          </w:rPr>
          <w:tab/>
        </w:r>
        <w:r>
          <w:rPr>
            <w:webHidden/>
          </w:rPr>
          <w:fldChar w:fldCharType="begin"/>
        </w:r>
        <w:r>
          <w:rPr>
            <w:webHidden/>
          </w:rPr>
          <w:instrText xml:space="preserve"> PAGEREF _Toc87001082 \h </w:instrText>
        </w:r>
        <w:r>
          <w:rPr>
            <w:webHidden/>
          </w:rPr>
        </w:r>
        <w:r>
          <w:rPr>
            <w:webHidden/>
          </w:rPr>
          <w:fldChar w:fldCharType="separate"/>
        </w:r>
        <w:r>
          <w:rPr>
            <w:webHidden/>
          </w:rPr>
          <w:t>9</w:t>
        </w:r>
        <w:r>
          <w:rPr>
            <w:webHidden/>
          </w:rPr>
          <w:fldChar w:fldCharType="end"/>
        </w:r>
      </w:hyperlink>
    </w:p>
    <w:p w14:paraId="51D322E5" w14:textId="77777777" w:rsidR="00055134" w:rsidRDefault="00055134" w:rsidP="00803C9C">
      <w:pPr>
        <w:pStyle w:val="TOC3"/>
        <w:rPr>
          <w:rFonts w:asciiTheme="minorHAnsi" w:eastAsiaTheme="minorEastAsia" w:hAnsiTheme="minorHAnsi" w:cstheme="minorBidi"/>
          <w:sz w:val="22"/>
          <w:lang w:eastAsia="en-GB"/>
        </w:rPr>
      </w:pPr>
      <w:hyperlink w:anchor="_Toc87001083" w:history="1">
        <w:r w:rsidRPr="00DD283F">
          <w:rPr>
            <w:rStyle w:val="Hyperlink"/>
          </w:rPr>
          <w:t>A.1.1</w:t>
        </w:r>
        <w:r>
          <w:rPr>
            <w:rFonts w:asciiTheme="minorHAnsi" w:eastAsiaTheme="minorEastAsia" w:hAnsiTheme="minorHAnsi" w:cstheme="minorBidi"/>
            <w:sz w:val="22"/>
            <w:lang w:eastAsia="en-GB"/>
          </w:rPr>
          <w:tab/>
        </w:r>
        <w:r w:rsidRPr="00DD283F">
          <w:rPr>
            <w:rStyle w:val="Hyperlink"/>
          </w:rPr>
          <w:t>Annex 3</w:t>
        </w:r>
        <w:r>
          <w:rPr>
            <w:webHidden/>
          </w:rPr>
          <w:tab/>
        </w:r>
        <w:r>
          <w:rPr>
            <w:webHidden/>
          </w:rPr>
          <w:fldChar w:fldCharType="begin"/>
        </w:r>
        <w:r>
          <w:rPr>
            <w:webHidden/>
          </w:rPr>
          <w:instrText xml:space="preserve"> PAGEREF _Toc87001083 \h </w:instrText>
        </w:r>
        <w:r>
          <w:rPr>
            <w:webHidden/>
          </w:rPr>
        </w:r>
        <w:r>
          <w:rPr>
            <w:webHidden/>
          </w:rPr>
          <w:fldChar w:fldCharType="separate"/>
        </w:r>
        <w:r>
          <w:rPr>
            <w:webHidden/>
          </w:rPr>
          <w:t>9</w:t>
        </w:r>
        <w:r>
          <w:rPr>
            <w:webHidden/>
          </w:rPr>
          <w:fldChar w:fldCharType="end"/>
        </w:r>
      </w:hyperlink>
    </w:p>
    <w:p w14:paraId="2BEE7F43" w14:textId="77777777" w:rsidR="00717EFC" w:rsidRPr="00A32D06" w:rsidRDefault="0014541E" w:rsidP="007402EB">
      <w:pPr>
        <w:pStyle w:val="BodyText"/>
      </w:pPr>
      <w:r w:rsidRPr="00A32D06">
        <w:fldChar w:fldCharType="end"/>
      </w:r>
    </w:p>
    <w:p w14:paraId="7794FF88" w14:textId="77777777" w:rsidR="00717EFC" w:rsidRPr="00CD46FB" w:rsidRDefault="00717EFC" w:rsidP="00590989">
      <w:pPr>
        <w:tabs>
          <w:tab w:val="left" w:pos="142"/>
        </w:tabs>
      </w:pPr>
    </w:p>
    <w:p w14:paraId="2A1C0E93" w14:textId="77777777" w:rsidR="00717EFC" w:rsidRPr="00CD46FB" w:rsidRDefault="00717EFC" w:rsidP="00590989">
      <w:pPr>
        <w:tabs>
          <w:tab w:val="left" w:pos="142"/>
        </w:tabs>
      </w:pPr>
    </w:p>
    <w:p w14:paraId="1167F526" w14:textId="77777777" w:rsidR="00717EFC" w:rsidRPr="00CD46FB" w:rsidRDefault="00717EFC" w:rsidP="00590989">
      <w:pPr>
        <w:tabs>
          <w:tab w:val="left" w:pos="142"/>
        </w:tabs>
      </w:pPr>
    </w:p>
    <w:p w14:paraId="5C345AD1" w14:textId="77777777" w:rsidR="00717EFC" w:rsidRPr="00CD46FB" w:rsidRDefault="00717EFC" w:rsidP="00590989">
      <w:pPr>
        <w:tabs>
          <w:tab w:val="left" w:pos="142"/>
        </w:tabs>
      </w:pPr>
    </w:p>
    <w:p w14:paraId="5F8CDD9D" w14:textId="77777777" w:rsidR="00717EFC" w:rsidRPr="00CD46FB" w:rsidRDefault="00717EFC" w:rsidP="00590989">
      <w:pPr>
        <w:tabs>
          <w:tab w:val="left" w:pos="142"/>
        </w:tabs>
      </w:pPr>
    </w:p>
    <w:p w14:paraId="3A1EBA22" w14:textId="77777777" w:rsidR="00717EFC" w:rsidRPr="00CD46FB" w:rsidRDefault="00717EFC" w:rsidP="00590989">
      <w:pPr>
        <w:tabs>
          <w:tab w:val="left" w:pos="142"/>
        </w:tabs>
      </w:pPr>
    </w:p>
    <w:p w14:paraId="47D78BFC" w14:textId="77777777" w:rsidR="00717EFC" w:rsidRPr="00CD46FB" w:rsidRDefault="00717EFC" w:rsidP="00590989">
      <w:pPr>
        <w:tabs>
          <w:tab w:val="left" w:pos="142"/>
        </w:tabs>
      </w:pPr>
    </w:p>
    <w:p w14:paraId="33221006" w14:textId="77777777" w:rsidR="00717EFC" w:rsidRPr="00CD46FB" w:rsidRDefault="00717EFC" w:rsidP="00590989">
      <w:pPr>
        <w:tabs>
          <w:tab w:val="left" w:pos="142"/>
        </w:tabs>
      </w:pPr>
    </w:p>
    <w:p w14:paraId="3CCD88FA" w14:textId="77777777" w:rsidR="00717EFC" w:rsidRPr="00CD46FB" w:rsidRDefault="00717EFC" w:rsidP="00590989">
      <w:pPr>
        <w:tabs>
          <w:tab w:val="left" w:pos="142"/>
        </w:tabs>
      </w:pPr>
    </w:p>
    <w:p w14:paraId="340CADA5" w14:textId="77777777" w:rsidR="00717EFC" w:rsidRPr="00CD46FB" w:rsidRDefault="00717EFC" w:rsidP="00590989">
      <w:pPr>
        <w:tabs>
          <w:tab w:val="left" w:pos="142"/>
        </w:tabs>
      </w:pPr>
    </w:p>
    <w:p w14:paraId="656E7013" w14:textId="77777777" w:rsidR="00717EFC" w:rsidRPr="00CD46FB" w:rsidRDefault="00717EFC" w:rsidP="00590989">
      <w:pPr>
        <w:tabs>
          <w:tab w:val="left" w:pos="142"/>
        </w:tabs>
      </w:pPr>
    </w:p>
    <w:p w14:paraId="58CE80A3" w14:textId="77777777" w:rsidR="00717EFC" w:rsidRPr="00CD46FB" w:rsidRDefault="00717EFC" w:rsidP="00590989">
      <w:pPr>
        <w:tabs>
          <w:tab w:val="left" w:pos="142"/>
        </w:tabs>
      </w:pPr>
    </w:p>
    <w:p w14:paraId="0529D119" w14:textId="77777777" w:rsidR="00717EFC" w:rsidRPr="00CD46FB" w:rsidRDefault="00D53BA4" w:rsidP="00D53BA4">
      <w:pPr>
        <w:tabs>
          <w:tab w:val="left" w:pos="1380"/>
          <w:tab w:val="right" w:pos="10433"/>
        </w:tabs>
      </w:pPr>
      <w:r>
        <w:tab/>
      </w:r>
      <w:r>
        <w:tab/>
      </w:r>
    </w:p>
    <w:p w14:paraId="3047646E" w14:textId="77777777" w:rsidR="002F41AA" w:rsidRPr="00CD46FB" w:rsidRDefault="00562326" w:rsidP="00D2305C">
      <w:pPr>
        <w:pStyle w:val="Heading1"/>
      </w:pPr>
      <w:bookmarkStart w:id="8" w:name="_Toc87001074"/>
      <w:r w:rsidRPr="00CD46FB">
        <w:lastRenderedPageBreak/>
        <w:t>Guidance</w:t>
      </w:r>
      <w:r w:rsidR="00181FA5" w:rsidRPr="00CD46FB">
        <w:t xml:space="preserve"> for </w:t>
      </w:r>
      <w:r w:rsidR="00DF3FFA">
        <w:t>e</w:t>
      </w:r>
      <w:r w:rsidRPr="00CD46FB">
        <w:t>diting</w:t>
      </w:r>
      <w:bookmarkEnd w:id="8"/>
      <w:r w:rsidRPr="00CD46FB">
        <w:t xml:space="preserve">  </w:t>
      </w:r>
    </w:p>
    <w:p w14:paraId="3DE49A37" w14:textId="77777777" w:rsidR="00E45FFA" w:rsidRPr="00CD46FB" w:rsidRDefault="00E45FFA" w:rsidP="007402EB">
      <w:pPr>
        <w:pStyle w:val="BodyText"/>
      </w:pPr>
      <w:r w:rsidRPr="00CD46FB">
        <w:t>In order to maintain a consistent visual standa</w:t>
      </w:r>
      <w:r w:rsidR="00767C30" w:rsidRPr="00767C30">
        <w:rPr>
          <w:noProof/>
        </w:rPr>
        <w:t xml:space="preserve"> </w:t>
      </w:r>
      <w:r w:rsidRPr="00CD46FB">
        <w:t xml:space="preserve">rd there are a number of </w:t>
      </w:r>
      <w:r w:rsidR="00181FA5" w:rsidRPr="00CD46FB">
        <w:t>T</w:t>
      </w:r>
      <w:r w:rsidRPr="00CD46FB">
        <w:t xml:space="preserve">ext </w:t>
      </w:r>
      <w:r w:rsidR="00181FA5" w:rsidRPr="00CD46FB">
        <w:t>S</w:t>
      </w:r>
      <w:r w:rsidRPr="00CD46FB">
        <w:t>tyles accompany</w:t>
      </w:r>
      <w:r w:rsidR="008A1AA8" w:rsidRPr="00CD46FB">
        <w:t>ing this document. Please utilis</w:t>
      </w:r>
      <w:r w:rsidRPr="00CD46FB">
        <w:t>e these when formatting / making amends</w:t>
      </w:r>
      <w:r w:rsidR="00181FA5" w:rsidRPr="00CD46FB">
        <w:t xml:space="preserve"> while using this template</w:t>
      </w:r>
      <w:r w:rsidRPr="00CD46FB">
        <w:t xml:space="preserve">. </w:t>
      </w:r>
    </w:p>
    <w:p w14:paraId="05FD0A0C" w14:textId="77777777" w:rsidR="00181FA5" w:rsidRPr="00CD46FB" w:rsidRDefault="00E45FFA" w:rsidP="007402EB">
      <w:pPr>
        <w:pStyle w:val="BodyText"/>
      </w:pPr>
      <w:r w:rsidRPr="00CD46FB">
        <w:t xml:space="preserve">The </w:t>
      </w:r>
      <w:r w:rsidR="00181FA5" w:rsidRPr="00CD46FB">
        <w:t>Text S</w:t>
      </w:r>
      <w:r w:rsidRPr="00CD46FB">
        <w:t xml:space="preserve">tyles are accessible via the Style Gallery Window, see </w:t>
      </w:r>
      <w:r w:rsidR="00310CEE" w:rsidRPr="00CD46FB">
        <w:t xml:space="preserve">image </w:t>
      </w:r>
      <w:r w:rsidRPr="00CD46FB">
        <w:t xml:space="preserve">below, this gives you quick access to </w:t>
      </w:r>
      <w:r w:rsidR="00181FA5" w:rsidRPr="00CD46FB">
        <w:t xml:space="preserve">your more commonly used </w:t>
      </w:r>
      <w:r w:rsidRPr="00CD46FB">
        <w:t xml:space="preserve">styles </w:t>
      </w:r>
      <w:r w:rsidR="00310CEE" w:rsidRPr="00CD46FB">
        <w:t xml:space="preserve">including a </w:t>
      </w:r>
      <w:r w:rsidRPr="00CD46FB">
        <w:t>visual represent</w:t>
      </w:r>
      <w:r w:rsidR="00310CEE" w:rsidRPr="00CD46FB">
        <w:t>ation</w:t>
      </w:r>
      <w:r w:rsidR="00181FA5" w:rsidRPr="00CD46FB">
        <w:t xml:space="preserve"> of the applied style</w:t>
      </w:r>
      <w:r w:rsidR="00310CEE" w:rsidRPr="00CD46FB">
        <w:t xml:space="preserve">. </w:t>
      </w:r>
    </w:p>
    <w:p w14:paraId="57772E92" w14:textId="77777777" w:rsidR="009F0995" w:rsidRPr="00CD46FB" w:rsidRDefault="009F0995" w:rsidP="007402EB">
      <w:pPr>
        <w:pStyle w:val="BodyText"/>
      </w:pPr>
      <w:r>
        <w:rPr>
          <w:noProof/>
        </w:rPr>
        <w:drawing>
          <wp:inline distT="0" distB="0" distL="0" distR="0" wp14:anchorId="26045129" wp14:editId="0EAA4A2B">
            <wp:extent cx="5776595" cy="948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646" cy="966841"/>
                    </a:xfrm>
                    <a:prstGeom prst="rect">
                      <a:avLst/>
                    </a:prstGeom>
                  </pic:spPr>
                </pic:pic>
              </a:graphicData>
            </a:graphic>
          </wp:inline>
        </w:drawing>
      </w:r>
    </w:p>
    <w:p w14:paraId="12428A6F" w14:textId="77777777" w:rsidR="00310CEE" w:rsidRPr="00CD46FB" w:rsidRDefault="00181FA5" w:rsidP="007402EB">
      <w:pPr>
        <w:pStyle w:val="BodyText"/>
      </w:pPr>
      <w:r w:rsidRPr="00CD46FB">
        <w:rPr>
          <w:noProof/>
          <w:lang w:eastAsia="en-GB"/>
        </w:rPr>
        <w:drawing>
          <wp:anchor distT="0" distB="0" distL="114300" distR="114300" simplePos="0" relativeHeight="251656192" behindDoc="0" locked="0" layoutInCell="1" allowOverlap="1" wp14:anchorId="35EC16E8" wp14:editId="3842C82E">
            <wp:simplePos x="0" y="0"/>
            <wp:positionH relativeFrom="column">
              <wp:posOffset>4283075</wp:posOffset>
            </wp:positionH>
            <wp:positionV relativeFrom="paragraph">
              <wp:posOffset>186690</wp:posOffset>
            </wp:positionV>
            <wp:extent cx="2230755" cy="41217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6959"/>
                    <a:stretch/>
                  </pic:blipFill>
                  <pic:spPr bwMode="auto">
                    <a:xfrm>
                      <a:off x="0" y="0"/>
                      <a:ext cx="2230755" cy="412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46FB">
        <w:br/>
      </w:r>
      <w:r w:rsidR="00310CEE" w:rsidRPr="00CD46FB">
        <w:t>Alternatively</w:t>
      </w:r>
      <w:r w:rsidR="0089643B" w:rsidRPr="00CD46FB">
        <w:t>,</w:t>
      </w:r>
      <w:r w:rsidR="00310CEE" w:rsidRPr="00CD46FB">
        <w:t xml:space="preserve"> by selecting the arrow icon </w:t>
      </w:r>
      <w:r w:rsidR="00310CEE" w:rsidRPr="00CD46FB">
        <w:rPr>
          <w:noProof/>
          <w:lang w:eastAsia="en-GB"/>
        </w:rPr>
        <w:drawing>
          <wp:inline distT="0" distB="0" distL="0" distR="0" wp14:anchorId="1A13DB6F" wp14:editId="06D601E0">
            <wp:extent cx="167217" cy="143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513" t="13604" r="34339" b="37650"/>
                    <a:stretch/>
                  </pic:blipFill>
                  <pic:spPr bwMode="auto">
                    <a:xfrm>
                      <a:off x="0" y="0"/>
                      <a:ext cx="167710" cy="143933"/>
                    </a:xfrm>
                    <a:prstGeom prst="rect">
                      <a:avLst/>
                    </a:prstGeom>
                    <a:ln>
                      <a:noFill/>
                    </a:ln>
                    <a:extLst>
                      <a:ext uri="{53640926-AAD7-44D8-BBD7-CCE9431645EC}">
                        <a14:shadowObscured xmlns:a14="http://schemas.microsoft.com/office/drawing/2010/main"/>
                      </a:ext>
                    </a:extLst>
                  </pic:spPr>
                </pic:pic>
              </a:graphicData>
            </a:graphic>
          </wp:inline>
        </w:drawing>
      </w:r>
      <w:r w:rsidR="00310CEE" w:rsidRPr="00CD46FB">
        <w:t xml:space="preserve"> in the bottom right corner</w:t>
      </w:r>
      <w:r w:rsidRPr="00CD46FB">
        <w:t>,</w:t>
      </w:r>
      <w:r w:rsidR="00310CEE" w:rsidRPr="00CD46FB">
        <w:t xml:space="preserve"> a full list of available styles will appear with options for adding, editing and managing the styles</w:t>
      </w:r>
      <w:r w:rsidRPr="00CD46FB">
        <w:t>, see image to the right.</w:t>
      </w:r>
      <w:r w:rsidR="00310CEE" w:rsidRPr="00CD46FB">
        <w:t xml:space="preserve"> </w:t>
      </w:r>
    </w:p>
    <w:p w14:paraId="1DC56D50" w14:textId="77777777" w:rsidR="00181FA5" w:rsidRPr="00CD46FB" w:rsidRDefault="00181FA5" w:rsidP="007402EB">
      <w:pPr>
        <w:pStyle w:val="BodyText"/>
      </w:pPr>
      <w:r w:rsidRPr="00CD46FB">
        <w:t xml:space="preserve">Please note either of the above mentioned options, can be utilised individually or in tandem, provided the relevant styles are being applied there is no wrong method. </w:t>
      </w:r>
    </w:p>
    <w:p w14:paraId="39FF5740" w14:textId="77777777" w:rsidR="00310CEE" w:rsidRPr="00CD46FB" w:rsidRDefault="00310CEE" w:rsidP="007402EB">
      <w:pPr>
        <w:pStyle w:val="IntroductionText"/>
      </w:pPr>
    </w:p>
    <w:p w14:paraId="13C30D24" w14:textId="77777777" w:rsidR="00E45FFA" w:rsidRPr="00CD46FB" w:rsidRDefault="00310CEE" w:rsidP="007402EB">
      <w:pPr>
        <w:pStyle w:val="IntroductionText"/>
      </w:pPr>
      <w:r w:rsidRPr="00CD46FB">
        <w:t xml:space="preserve"> </w:t>
      </w:r>
    </w:p>
    <w:p w14:paraId="3CDBDE38" w14:textId="77777777" w:rsidR="00181FA5" w:rsidRPr="00CD46FB" w:rsidRDefault="00181FA5" w:rsidP="007402EB">
      <w:pPr>
        <w:pStyle w:val="IntroductionText"/>
      </w:pPr>
    </w:p>
    <w:p w14:paraId="59E8D067" w14:textId="77777777" w:rsidR="00181FA5" w:rsidRPr="00CD46FB" w:rsidRDefault="00181FA5" w:rsidP="007402EB">
      <w:pPr>
        <w:pStyle w:val="IntroductionText"/>
      </w:pPr>
    </w:p>
    <w:p w14:paraId="538FD2E3" w14:textId="77777777" w:rsidR="00181FA5" w:rsidRPr="00CD46FB" w:rsidRDefault="00181FA5" w:rsidP="007402EB">
      <w:pPr>
        <w:pStyle w:val="IntroductionText"/>
      </w:pPr>
    </w:p>
    <w:p w14:paraId="4F9A35A4" w14:textId="77777777" w:rsidR="00181FA5" w:rsidRPr="00CD46FB" w:rsidRDefault="00181FA5" w:rsidP="007402EB">
      <w:pPr>
        <w:pStyle w:val="IntroductionText"/>
      </w:pPr>
    </w:p>
    <w:p w14:paraId="6A08B2FC" w14:textId="77777777" w:rsidR="00181FA5" w:rsidRPr="00CD46FB" w:rsidRDefault="00181FA5" w:rsidP="007402EB">
      <w:pPr>
        <w:pStyle w:val="IntroductionText"/>
      </w:pPr>
    </w:p>
    <w:p w14:paraId="6AC768A7" w14:textId="77777777" w:rsidR="00181FA5" w:rsidRPr="00CD46FB" w:rsidRDefault="00181FA5" w:rsidP="007402EB">
      <w:pPr>
        <w:pStyle w:val="IntroductionText"/>
      </w:pPr>
    </w:p>
    <w:p w14:paraId="7F06B936" w14:textId="77777777" w:rsidR="00181FA5" w:rsidRPr="00CD46FB" w:rsidRDefault="00181FA5" w:rsidP="007402EB">
      <w:pPr>
        <w:pStyle w:val="IntroductionText"/>
      </w:pPr>
    </w:p>
    <w:p w14:paraId="3FFC5835" w14:textId="77777777" w:rsidR="00181FA5" w:rsidRPr="00CD46FB" w:rsidRDefault="00181FA5" w:rsidP="007402EB">
      <w:pPr>
        <w:pStyle w:val="IntroductionText"/>
      </w:pPr>
    </w:p>
    <w:p w14:paraId="4ED0D261" w14:textId="77777777" w:rsidR="00181FA5" w:rsidRPr="00CD46FB" w:rsidRDefault="00181FA5" w:rsidP="007402EB">
      <w:pPr>
        <w:pStyle w:val="IntroductionText"/>
      </w:pPr>
    </w:p>
    <w:p w14:paraId="3C23A702" w14:textId="77777777" w:rsidR="00181FA5" w:rsidRPr="00CD46FB" w:rsidRDefault="00181FA5" w:rsidP="007402EB">
      <w:pPr>
        <w:pStyle w:val="IntroductionText"/>
      </w:pPr>
    </w:p>
    <w:p w14:paraId="3ECAD46A" w14:textId="77777777" w:rsidR="00181FA5" w:rsidRPr="00CD46FB" w:rsidRDefault="00181FA5" w:rsidP="007402EB">
      <w:pPr>
        <w:pStyle w:val="IntroductionText"/>
      </w:pPr>
    </w:p>
    <w:p w14:paraId="0643B470" w14:textId="77777777" w:rsidR="00181FA5" w:rsidRPr="00CD46FB" w:rsidRDefault="00181FA5" w:rsidP="007402EB">
      <w:pPr>
        <w:pStyle w:val="IntroductionText"/>
      </w:pPr>
    </w:p>
    <w:p w14:paraId="6E6DDC90" w14:textId="77777777" w:rsidR="00181FA5" w:rsidRPr="00CD46FB" w:rsidRDefault="00181FA5" w:rsidP="007402EB">
      <w:pPr>
        <w:pStyle w:val="IntroductionText"/>
      </w:pPr>
    </w:p>
    <w:p w14:paraId="07B38324" w14:textId="77777777" w:rsidR="00181FA5" w:rsidRPr="00CD46FB" w:rsidRDefault="00181FA5" w:rsidP="007402EB">
      <w:pPr>
        <w:pStyle w:val="IntroductionText"/>
      </w:pPr>
    </w:p>
    <w:p w14:paraId="0CBAB540" w14:textId="77777777" w:rsidR="00F84EB4" w:rsidRPr="00D2305C" w:rsidRDefault="00431B48" w:rsidP="00D2305C">
      <w:pPr>
        <w:pStyle w:val="Heading1"/>
      </w:pPr>
      <w:bookmarkStart w:id="9" w:name="_Toc87001075"/>
      <w:r w:rsidRPr="00D2305C">
        <w:lastRenderedPageBreak/>
        <w:t xml:space="preserve">Headers and </w:t>
      </w:r>
      <w:r w:rsidR="00D2305C" w:rsidRPr="00D2305C">
        <w:t>f</w:t>
      </w:r>
      <w:r w:rsidR="00F84EB4" w:rsidRPr="00D2305C">
        <w:t>ooters</w:t>
      </w:r>
      <w:bookmarkEnd w:id="9"/>
      <w:r w:rsidR="00F84EB4" w:rsidRPr="00D2305C">
        <w:t xml:space="preserve"> </w:t>
      </w:r>
    </w:p>
    <w:p w14:paraId="71C8226D" w14:textId="77777777" w:rsidR="00F84EB4" w:rsidRPr="00CD46FB" w:rsidRDefault="00F84EB4" w:rsidP="007402EB">
      <w:pPr>
        <w:pStyle w:val="BodyText"/>
      </w:pPr>
      <w:r w:rsidRPr="00CD46FB">
        <w:t>Locate the header or footer to be updated and right click to open the edit mode. Close the edit mode by clicking the 'Close' button on the 'Header and Footer' toolbar.</w:t>
      </w:r>
    </w:p>
    <w:p w14:paraId="25DDA90F" w14:textId="77777777" w:rsidR="006A2568" w:rsidRDefault="006A2568" w:rsidP="006A2568">
      <w:pPr>
        <w:pStyle w:val="Bullet1"/>
      </w:pPr>
      <w:r w:rsidRPr="00EA1893">
        <w:t>The Document Title, Customer Name and Date will need updating in the Header</w:t>
      </w:r>
    </w:p>
    <w:p w14:paraId="43AB68DC" w14:textId="77777777" w:rsidR="006A2568" w:rsidRPr="00EA1893" w:rsidRDefault="006A2568" w:rsidP="006A2568">
      <w:pPr>
        <w:pStyle w:val="Bullet1"/>
      </w:pPr>
      <w:r>
        <w:t>The Company Name for the © Copyright needs to be select from the drop down in the Footer on cover and internal pages, and on the final page.</w:t>
      </w:r>
    </w:p>
    <w:p w14:paraId="21E2938B" w14:textId="77777777" w:rsidR="006A2568" w:rsidRPr="00EA1893" w:rsidRDefault="006A2568" w:rsidP="006A2568">
      <w:pPr>
        <w:pStyle w:val="Bullet1"/>
      </w:pPr>
      <w:r w:rsidRPr="003A62A2">
        <w:rPr>
          <w:lang w:val="en-GB"/>
        </w:rPr>
        <w:t>Classifications allow you to ensure that information is protected according to its sensitivity. The higher the classification level, the more carefully the information must be handled.</w:t>
      </w:r>
      <w:r w:rsidRPr="00EA1893">
        <w:t xml:space="preserve"> </w:t>
      </w:r>
      <w:r>
        <w:t>F</w:t>
      </w:r>
      <w:r w:rsidRPr="00EA1893">
        <w:t xml:space="preserve">or guidance on </w:t>
      </w:r>
      <w:r>
        <w:t>Oceania</w:t>
      </w:r>
      <w:r w:rsidRPr="00EA1893">
        <w:t xml:space="preserve"> Information Classifications please see </w:t>
      </w:r>
      <w:hyperlink r:id="rId15" w:history="1">
        <w:r>
          <w:rPr>
            <w:rStyle w:val="Hyperlink"/>
          </w:rPr>
          <w:t>DSPU Information Classifications</w:t>
        </w:r>
      </w:hyperlink>
      <w:r w:rsidRPr="00EA1893">
        <w:t xml:space="preserve"> site for guidance</w:t>
      </w:r>
      <w:r w:rsidRPr="00EA1893">
        <w:rPr>
          <w:rFonts w:cs="Fujitsu Sans Medium"/>
        </w:rPr>
        <w:t xml:space="preserve"> </w:t>
      </w:r>
      <w:r w:rsidRPr="00EA1893">
        <w:t>(Internal Link). After you have chosen</w:t>
      </w:r>
      <w:r>
        <w:t xml:space="preserve"> a </w:t>
      </w:r>
      <w:r w:rsidRPr="00EA1893">
        <w:t>suitable classification, please select this from the drop down in the Footer</w:t>
      </w:r>
      <w:r>
        <w:t xml:space="preserve"> on the cover and internal pages</w:t>
      </w:r>
      <w:r w:rsidRPr="00EA1893">
        <w:t>.</w:t>
      </w:r>
    </w:p>
    <w:p w14:paraId="0C430A40" w14:textId="77777777" w:rsidR="006A2568" w:rsidRDefault="006A2568" w:rsidP="006A2568">
      <w:pPr>
        <w:pStyle w:val="Sub-heading"/>
        <w:rPr>
          <w:rStyle w:val="FujitsuInfinityProBold"/>
        </w:rPr>
      </w:pPr>
    </w:p>
    <w:p w14:paraId="02ECE90F" w14:textId="77777777" w:rsidR="002446AA" w:rsidRDefault="002446AA" w:rsidP="007402EB">
      <w:pPr>
        <w:pStyle w:val="Bullet2"/>
        <w:numPr>
          <w:ilvl w:val="0"/>
          <w:numId w:val="0"/>
        </w:numPr>
        <w:ind w:left="1652"/>
      </w:pPr>
    </w:p>
    <w:p w14:paraId="55B59394" w14:textId="77777777" w:rsidR="002446AA" w:rsidRPr="00CD46FB" w:rsidRDefault="002446AA" w:rsidP="007402EB">
      <w:pPr>
        <w:pStyle w:val="Bullet2"/>
        <w:numPr>
          <w:ilvl w:val="0"/>
          <w:numId w:val="0"/>
        </w:numPr>
        <w:ind w:left="1652"/>
      </w:pPr>
    </w:p>
    <w:p w14:paraId="31EB7846" w14:textId="77777777" w:rsidR="00F84EB4" w:rsidRDefault="00F84EB4" w:rsidP="007402EB">
      <w:pPr>
        <w:pStyle w:val="Bullet1"/>
        <w:numPr>
          <w:ilvl w:val="0"/>
          <w:numId w:val="0"/>
        </w:numPr>
        <w:ind w:left="1985"/>
      </w:pPr>
    </w:p>
    <w:p w14:paraId="3171E84D" w14:textId="77777777" w:rsidR="00145FC5" w:rsidRPr="00145FC5" w:rsidRDefault="00145FC5" w:rsidP="00145FC5">
      <w:pPr>
        <w:rPr>
          <w:lang w:val="en-US" w:eastAsia="ja-JP"/>
        </w:rPr>
      </w:pPr>
    </w:p>
    <w:p w14:paraId="79E9A7C3" w14:textId="77777777" w:rsidR="00145FC5" w:rsidRPr="00145FC5" w:rsidRDefault="00145FC5" w:rsidP="00145FC5">
      <w:pPr>
        <w:rPr>
          <w:lang w:val="en-US" w:eastAsia="ja-JP"/>
        </w:rPr>
      </w:pPr>
    </w:p>
    <w:p w14:paraId="13D5E339" w14:textId="77777777" w:rsidR="00145FC5" w:rsidRPr="00145FC5" w:rsidRDefault="00145FC5" w:rsidP="00145FC5">
      <w:pPr>
        <w:rPr>
          <w:lang w:val="en-US" w:eastAsia="ja-JP"/>
        </w:rPr>
      </w:pPr>
    </w:p>
    <w:p w14:paraId="0F7AAD18" w14:textId="77777777" w:rsidR="00145FC5" w:rsidRPr="00145FC5" w:rsidRDefault="00145FC5" w:rsidP="00145FC5">
      <w:pPr>
        <w:rPr>
          <w:lang w:val="en-US" w:eastAsia="ja-JP"/>
        </w:rPr>
      </w:pPr>
    </w:p>
    <w:p w14:paraId="704F2BB6" w14:textId="77777777" w:rsidR="00145FC5" w:rsidRPr="00145FC5" w:rsidRDefault="00145FC5" w:rsidP="00145FC5">
      <w:pPr>
        <w:rPr>
          <w:lang w:val="en-US" w:eastAsia="ja-JP"/>
        </w:rPr>
      </w:pPr>
    </w:p>
    <w:p w14:paraId="284CD596" w14:textId="77777777" w:rsidR="00145FC5" w:rsidRPr="00145FC5" w:rsidRDefault="00145FC5" w:rsidP="00145FC5">
      <w:pPr>
        <w:rPr>
          <w:lang w:val="en-US" w:eastAsia="ja-JP"/>
        </w:rPr>
      </w:pPr>
    </w:p>
    <w:p w14:paraId="26AAA7B2" w14:textId="77777777" w:rsidR="00145FC5" w:rsidRPr="00145FC5" w:rsidRDefault="00145FC5" w:rsidP="00145FC5">
      <w:pPr>
        <w:rPr>
          <w:lang w:val="en-US" w:eastAsia="ja-JP"/>
        </w:rPr>
      </w:pPr>
    </w:p>
    <w:p w14:paraId="7BF02716" w14:textId="77777777" w:rsidR="00145FC5" w:rsidRPr="00145FC5" w:rsidRDefault="00145FC5" w:rsidP="00145FC5">
      <w:pPr>
        <w:rPr>
          <w:lang w:val="en-US" w:eastAsia="ja-JP"/>
        </w:rPr>
      </w:pPr>
    </w:p>
    <w:p w14:paraId="47186583" w14:textId="77777777" w:rsidR="00145FC5" w:rsidRPr="00145FC5" w:rsidRDefault="00145FC5" w:rsidP="00145FC5">
      <w:pPr>
        <w:rPr>
          <w:lang w:val="en-US" w:eastAsia="ja-JP"/>
        </w:rPr>
      </w:pPr>
    </w:p>
    <w:p w14:paraId="0DFB296F" w14:textId="77777777" w:rsidR="00145FC5" w:rsidRPr="00145FC5" w:rsidRDefault="00145FC5" w:rsidP="00145FC5">
      <w:pPr>
        <w:rPr>
          <w:lang w:val="en-US" w:eastAsia="ja-JP"/>
        </w:rPr>
      </w:pPr>
    </w:p>
    <w:p w14:paraId="77714ECE" w14:textId="77777777" w:rsidR="00145FC5" w:rsidRPr="00145FC5" w:rsidRDefault="00145FC5" w:rsidP="00145FC5">
      <w:pPr>
        <w:rPr>
          <w:lang w:val="en-US" w:eastAsia="ja-JP"/>
        </w:rPr>
      </w:pPr>
    </w:p>
    <w:p w14:paraId="50E9199D" w14:textId="77777777" w:rsidR="00145FC5" w:rsidRPr="00145FC5" w:rsidRDefault="00145FC5" w:rsidP="00145FC5">
      <w:pPr>
        <w:rPr>
          <w:lang w:val="en-US" w:eastAsia="ja-JP"/>
        </w:rPr>
      </w:pPr>
    </w:p>
    <w:p w14:paraId="198881B7" w14:textId="77777777" w:rsidR="00145FC5" w:rsidRPr="00145FC5" w:rsidRDefault="00145FC5" w:rsidP="00145FC5">
      <w:pPr>
        <w:rPr>
          <w:lang w:val="en-US" w:eastAsia="ja-JP"/>
        </w:rPr>
      </w:pPr>
    </w:p>
    <w:p w14:paraId="24E50F9E" w14:textId="77777777" w:rsidR="00145FC5" w:rsidRPr="00145FC5" w:rsidRDefault="00145FC5" w:rsidP="00145FC5">
      <w:pPr>
        <w:tabs>
          <w:tab w:val="left" w:pos="6450"/>
        </w:tabs>
        <w:rPr>
          <w:lang w:val="en-US" w:eastAsia="ja-JP"/>
        </w:rPr>
      </w:pPr>
      <w:r>
        <w:rPr>
          <w:lang w:val="en-US" w:eastAsia="ja-JP"/>
        </w:rPr>
        <w:tab/>
      </w:r>
    </w:p>
    <w:p w14:paraId="0294D47A" w14:textId="77777777" w:rsidR="00145FC5" w:rsidRPr="00145FC5" w:rsidRDefault="00145FC5" w:rsidP="00145FC5">
      <w:pPr>
        <w:rPr>
          <w:lang w:val="en-US" w:eastAsia="ja-JP"/>
        </w:rPr>
      </w:pPr>
    </w:p>
    <w:p w14:paraId="22A80904" w14:textId="77777777" w:rsidR="00865EFC" w:rsidRPr="00CD46FB" w:rsidRDefault="002144B8" w:rsidP="00D2305C">
      <w:pPr>
        <w:pStyle w:val="Heading1"/>
      </w:pPr>
      <w:bookmarkStart w:id="10" w:name="_Toc87001076"/>
      <w:r w:rsidRPr="00CD46FB">
        <w:lastRenderedPageBreak/>
        <w:t>Heading Level 2</w:t>
      </w:r>
      <w:bookmarkEnd w:id="10"/>
      <w:r w:rsidRPr="00CD46FB">
        <w:t xml:space="preserve"> </w:t>
      </w:r>
    </w:p>
    <w:p w14:paraId="236E96E1" w14:textId="77777777" w:rsidR="002144B8" w:rsidRPr="00CD46FB" w:rsidRDefault="002144B8" w:rsidP="007402EB">
      <w:pPr>
        <w:pStyle w:val="BodyText"/>
      </w:pPr>
      <w:r w:rsidRPr="00CD46FB">
        <w:t xml:space="preserve">Paragraph - Body </w:t>
      </w:r>
      <w:r w:rsidR="003A62A2">
        <w:t>t</w:t>
      </w:r>
      <w:r w:rsidRPr="00CD46FB">
        <w:t xml:space="preserve">ext. </w:t>
      </w:r>
    </w:p>
    <w:p w14:paraId="649EF799" w14:textId="77777777" w:rsidR="00865EFC" w:rsidRPr="00CD46FB" w:rsidRDefault="00F84EB4" w:rsidP="007402EB">
      <w:pPr>
        <w:pStyle w:val="Sub-heading"/>
      </w:pPr>
      <w:r w:rsidRPr="00CD46FB">
        <w:t>Sub</w:t>
      </w:r>
      <w:r w:rsidR="003A62A2">
        <w:t>h</w:t>
      </w:r>
      <w:r w:rsidRPr="00CD46FB">
        <w:t>eading</w:t>
      </w:r>
    </w:p>
    <w:p w14:paraId="418D9BD2"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709FAF10" w14:textId="77777777" w:rsidR="00F84EB4" w:rsidRPr="00767C30" w:rsidRDefault="00F84EB4" w:rsidP="007402EB">
      <w:pPr>
        <w:pStyle w:val="Bullet2"/>
        <w:rPr>
          <w:rStyle w:val="FujitsuInfinityProBold"/>
          <w:rFonts w:ascii="Fujitsu Infinity Pro" w:hAnsi="Fujitsu Infinity Pro"/>
        </w:rPr>
      </w:pPr>
      <w:r w:rsidRPr="00767C30">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67C30">
        <w:rPr>
          <w:rStyle w:val="FujitsuInfinityProBold"/>
          <w:rFonts w:ascii="Fujitsu Infinity Pro" w:hAnsi="Fujitsu Infinity Pro"/>
        </w:rPr>
        <w:t>ist – Bullet 2</w:t>
      </w:r>
    </w:p>
    <w:p w14:paraId="390BE89B"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18E75C73"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7ED26EF5" w14:textId="77777777" w:rsidR="00F84EB4" w:rsidRPr="00767C30" w:rsidRDefault="00F84EB4" w:rsidP="007402EB">
      <w:pPr>
        <w:pStyle w:val="Bullet2"/>
        <w:rPr>
          <w:rStyle w:val="FujitsuInfinityProBold"/>
          <w:rFonts w:ascii="Fujitsu Infinity Pro" w:hAnsi="Fujitsu Infinity Pro"/>
        </w:rPr>
      </w:pPr>
      <w:r w:rsidRPr="00767C30">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67C30">
        <w:rPr>
          <w:rStyle w:val="FujitsuInfinityProBold"/>
          <w:rFonts w:ascii="Fujitsu Infinity Pro" w:hAnsi="Fujitsu Infinity Pro"/>
        </w:rPr>
        <w:t>ist – Bullet 2</w:t>
      </w:r>
    </w:p>
    <w:p w14:paraId="69F79C45" w14:textId="77777777" w:rsidR="00F84EB4" w:rsidRPr="007C2257" w:rsidRDefault="00F84EB4" w:rsidP="007C2257">
      <w:pPr>
        <w:pStyle w:val="Bullet3"/>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3</w:t>
      </w:r>
    </w:p>
    <w:p w14:paraId="5B32F93A" w14:textId="77777777" w:rsidR="002144B8"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r w:rsidR="00431B48" w:rsidRPr="007C2257">
        <w:rPr>
          <w:rStyle w:val="FujitsuInfinityProBold"/>
          <w:rFonts w:ascii="Fujitsu Infinity Pro" w:hAnsi="Fujitsu Infinity Pro"/>
        </w:rPr>
        <w:t>.</w:t>
      </w:r>
    </w:p>
    <w:p w14:paraId="4D901111" w14:textId="77777777" w:rsidR="00865EFC" w:rsidRPr="00CD46FB" w:rsidRDefault="002144B8" w:rsidP="007402EB">
      <w:pPr>
        <w:pStyle w:val="BodyText"/>
      </w:pPr>
      <w:r w:rsidRPr="00CD46FB">
        <w:t>Noster conclusionemque ad vel. Ea antiopam corrumpit per, nemore probatus mandamus in sed, eu ius dolores epicurei atomorum. Veri scaevola delicata vel ad. An saperet nostrum aliquando cum, adipisci percipitur vix ut. Postea vivendo praesent ius ex, mei ne inermis facilisis, an dolor omittantur cum. Usu eripuit principes ut, has an iuvaret dolorem luptatum, tollit repudiandae cu sed</w:t>
      </w:r>
      <w:r w:rsidR="00865EFC" w:rsidRPr="00CD46FB">
        <w:t>.</w:t>
      </w:r>
    </w:p>
    <w:p w14:paraId="2AEBA1B4" w14:textId="77777777" w:rsidR="0079352E" w:rsidRPr="00CD46FB" w:rsidRDefault="0079352E" w:rsidP="007402EB">
      <w:pPr>
        <w:pStyle w:val="BodyText"/>
      </w:pPr>
    </w:p>
    <w:p w14:paraId="2CA738C7" w14:textId="77777777" w:rsidR="0079352E" w:rsidRPr="007E51CA" w:rsidRDefault="0079352E" w:rsidP="007E51CA">
      <w:pPr>
        <w:pStyle w:val="CustomerQuestion"/>
      </w:pPr>
      <w:r w:rsidRPr="007E51CA">
        <w:t xml:space="preserve">Customer </w:t>
      </w:r>
      <w:r w:rsidR="00D13E35" w:rsidRPr="007E51CA">
        <w:t>q</w:t>
      </w:r>
      <w:r w:rsidRPr="007E51CA">
        <w:t>uestion</w:t>
      </w:r>
    </w:p>
    <w:p w14:paraId="263A0196" w14:textId="77777777" w:rsidR="00F84EB4" w:rsidRPr="00CD46FB" w:rsidRDefault="00F84EB4" w:rsidP="007402EB">
      <w:pPr>
        <w:pStyle w:val="BodyText"/>
      </w:pPr>
    </w:p>
    <w:p w14:paraId="1A5BA26C" w14:textId="77777777" w:rsidR="0079352E" w:rsidRPr="007C2257" w:rsidRDefault="0079352E" w:rsidP="007E51CA">
      <w:pPr>
        <w:pStyle w:val="CustomerQuestionBullet"/>
      </w:pPr>
      <w:r w:rsidRPr="007C2257">
        <w:t xml:space="preserve">Customer </w:t>
      </w:r>
      <w:r w:rsidR="00D13E35">
        <w:t>q</w:t>
      </w:r>
      <w:r w:rsidRPr="007C2257">
        <w:t xml:space="preserve">uestion </w:t>
      </w:r>
      <w:r w:rsidR="00D13E35">
        <w:t>b</w:t>
      </w:r>
      <w:r w:rsidRPr="007C2257">
        <w:t>ullet</w:t>
      </w:r>
    </w:p>
    <w:p w14:paraId="4872D549" w14:textId="77777777" w:rsidR="0079352E" w:rsidRPr="00CD46FB" w:rsidRDefault="0079352E" w:rsidP="007402EB">
      <w:pPr>
        <w:pStyle w:val="BodyText"/>
      </w:pPr>
    </w:p>
    <w:p w14:paraId="786D395E" w14:textId="77777777" w:rsidR="0079352E" w:rsidRPr="007E51CA" w:rsidRDefault="0079352E" w:rsidP="0079352E">
      <w:pPr>
        <w:pStyle w:val="Customerstatement"/>
        <w:tabs>
          <w:tab w:val="left" w:pos="3293"/>
          <w:tab w:val="center" w:pos="5925"/>
        </w:tabs>
        <w:jc w:val="left"/>
        <w:rPr>
          <w:rFonts w:ascii="Fujitsu Infinity Pro Italic" w:hAnsi="Fujitsu Infinity Pro Italic"/>
          <w:i w:val="0"/>
          <w:iCs w:val="0"/>
        </w:rPr>
      </w:pPr>
      <w:r w:rsidRPr="007E51CA">
        <w:rPr>
          <w:rFonts w:ascii="Fujitsu Infinity Pro Italic" w:hAnsi="Fujitsu Infinity Pro Italic"/>
          <w:i w:val="0"/>
          <w:iCs w:val="0"/>
        </w:rPr>
        <w:tab/>
      </w:r>
      <w:r w:rsidRPr="007E51CA">
        <w:rPr>
          <w:rFonts w:ascii="Fujitsu Infinity Pro Italic" w:hAnsi="Fujitsu Infinity Pro Italic"/>
          <w:i w:val="0"/>
          <w:iCs w:val="0"/>
        </w:rPr>
        <w:tab/>
        <w:t xml:space="preserve">Customer </w:t>
      </w:r>
      <w:r w:rsidR="003A62A2">
        <w:rPr>
          <w:rFonts w:ascii="Fujitsu Infinity Pro Italic" w:hAnsi="Fujitsu Infinity Pro Italic"/>
          <w:i w:val="0"/>
          <w:iCs w:val="0"/>
        </w:rPr>
        <w:t>s</w:t>
      </w:r>
      <w:r w:rsidRPr="007E51CA">
        <w:rPr>
          <w:rFonts w:ascii="Fujitsu Infinity Pro Italic" w:hAnsi="Fujitsu Infinity Pro Italic"/>
          <w:i w:val="0"/>
          <w:iCs w:val="0"/>
        </w:rPr>
        <w:t>tatement</w:t>
      </w:r>
    </w:p>
    <w:p w14:paraId="113EC1EA" w14:textId="77777777" w:rsidR="007E6EA1" w:rsidRPr="00CD46FB" w:rsidRDefault="007E6EA1" w:rsidP="00D2305C">
      <w:pPr>
        <w:pStyle w:val="Heading3"/>
        <w:numPr>
          <w:ilvl w:val="0"/>
          <w:numId w:val="0"/>
        </w:numPr>
        <w:ind w:left="1162"/>
      </w:pPr>
    </w:p>
    <w:p w14:paraId="2FA1DDBD" w14:textId="77777777" w:rsidR="0079352E" w:rsidRPr="00CD46FB" w:rsidRDefault="007E6EA1" w:rsidP="00D2305C">
      <w:pPr>
        <w:pStyle w:val="Heading2"/>
      </w:pPr>
      <w:bookmarkStart w:id="11" w:name="_Toc87001077"/>
      <w:r w:rsidRPr="00CD46FB">
        <w:t xml:space="preserve">Heading </w:t>
      </w:r>
      <w:r w:rsidR="003A62A2">
        <w:t>l</w:t>
      </w:r>
      <w:r w:rsidRPr="00CD46FB">
        <w:t>evel 2</w:t>
      </w:r>
      <w:bookmarkEnd w:id="11"/>
    </w:p>
    <w:p w14:paraId="6FC46A2F" w14:textId="77777777" w:rsidR="00865EFC" w:rsidRPr="00CD46FB" w:rsidRDefault="002144B8" w:rsidP="00D2305C">
      <w:pPr>
        <w:pStyle w:val="Heading3"/>
      </w:pPr>
      <w:bookmarkStart w:id="12" w:name="_Toc87001078"/>
      <w:r w:rsidRPr="00D2305C">
        <w:t>H</w:t>
      </w:r>
      <w:r w:rsidR="00281C72" w:rsidRPr="00D2305C">
        <w:t>eading</w:t>
      </w:r>
      <w:r w:rsidR="00281C72" w:rsidRPr="00CD46FB">
        <w:t xml:space="preserve"> </w:t>
      </w:r>
      <w:r w:rsidR="003A62A2">
        <w:t>l</w:t>
      </w:r>
      <w:r w:rsidR="00281C72" w:rsidRPr="00CD46FB">
        <w:t>evel 3</w:t>
      </w:r>
      <w:bookmarkEnd w:id="12"/>
    </w:p>
    <w:p w14:paraId="5D2A74B3" w14:textId="77777777" w:rsidR="002144B8" w:rsidRPr="00CD46FB" w:rsidRDefault="002144B8" w:rsidP="007402EB">
      <w:pPr>
        <w:pStyle w:val="BodyTextleft"/>
      </w:pPr>
      <w:r w:rsidRPr="00CD46FB">
        <w:t>Ea antiopam corrumpit per, nemore probatus mandamus in sed, eu ius dolores epicurei atomorum. Veri scaevola delicata vel ad. An saperet nostrum aliquando cum, adipisci percipitur vix ut. Postea vivendo praesent ius ex, mei ne inermis facilisis, an dolor omittantur cum. Usu eripuit principes ut, has an iuvaret dolorem luptatum, tollit repudiandae cu sed.</w:t>
      </w:r>
    </w:p>
    <w:p w14:paraId="40CBD8F5" w14:textId="77777777" w:rsidR="00865EFC" w:rsidRPr="00CD46FB" w:rsidRDefault="002144B8" w:rsidP="007402EB">
      <w:pPr>
        <w:pStyle w:val="BodyTextleft"/>
      </w:pPr>
      <w:r w:rsidRPr="00CD46FB">
        <w:t>Lorem ipsum dolor sit amet</w:t>
      </w:r>
      <w:r w:rsidR="00865EFC" w:rsidRPr="00CD46FB">
        <w:t>:</w:t>
      </w:r>
    </w:p>
    <w:p w14:paraId="674F185A" w14:textId="77777777" w:rsidR="002144B8" w:rsidRPr="00767C30" w:rsidRDefault="002144B8" w:rsidP="007402EB">
      <w:pPr>
        <w:pStyle w:val="Bullet1"/>
        <w:rPr>
          <w:rStyle w:val="FujitsuInfinityProBold"/>
          <w:rFonts w:ascii="Fujitsu Infinity Pro" w:hAnsi="Fujitsu Infinity Pro"/>
        </w:rPr>
      </w:pPr>
      <w:r w:rsidRPr="00767C30">
        <w:rPr>
          <w:rStyle w:val="FujitsuInfinityProBold"/>
          <w:rFonts w:ascii="Fujitsu Infinity Pro" w:hAnsi="Fujitsu Infinity Pro"/>
        </w:rPr>
        <w:t>Bullet List – Bullet 1. Summo audire feugait at duo, ad eos audiam aliquip appareat. Ei ius mazim iusto vivendum, per in ornatus fabellas defi</w:t>
      </w:r>
      <w:r w:rsidR="00431B48" w:rsidRPr="00767C30">
        <w:rPr>
          <w:rStyle w:val="FujitsuInfinityProBold"/>
          <w:rFonts w:ascii="Fujitsu Infinity Pro" w:hAnsi="Fujitsu Infinity Pro"/>
        </w:rPr>
        <w:t>nitiones, mei ridens tamquam ad</w:t>
      </w:r>
    </w:p>
    <w:p w14:paraId="60661D5E" w14:textId="77777777" w:rsidR="002144B8" w:rsidRPr="00767C30" w:rsidRDefault="002144B8" w:rsidP="007402EB">
      <w:pPr>
        <w:pStyle w:val="Bullet1"/>
        <w:rPr>
          <w:rStyle w:val="FujitsuInfinityProBold"/>
          <w:rFonts w:ascii="Fujitsu Infinity Pro" w:hAnsi="Fujitsu Infinity Pro"/>
        </w:rPr>
      </w:pPr>
      <w:r w:rsidRPr="00767C30">
        <w:rPr>
          <w:rStyle w:val="FujitsuInfinityProBold"/>
          <w:rFonts w:ascii="Fujitsu Infinity Pro" w:hAnsi="Fujitsu Infinity Pro"/>
        </w:rPr>
        <w:t>Bullet List – Bullet 1. Summo audire feugait at duo, ad eos audiam aliquip appareat. Ei ius mazim iusto vivendum, per in ornatus fabellas definitiones, mei ridens tamquam ad.</w:t>
      </w:r>
    </w:p>
    <w:p w14:paraId="488195D6" w14:textId="77777777" w:rsidR="00F84EB4" w:rsidRPr="00CD46FB" w:rsidRDefault="00F84EB4" w:rsidP="00590989">
      <w:pPr>
        <w:tabs>
          <w:tab w:val="left" w:pos="142"/>
        </w:tabs>
        <w:rPr>
          <w:rStyle w:val="FujitsuInfinityProBold"/>
          <w:rFonts w:ascii="Fujitsu Sans 2020" w:eastAsia="Times New Roman" w:hAnsi="Fujitsu Sans 2020" w:cs="Times New Roman"/>
          <w:color w:val="000000"/>
        </w:rPr>
      </w:pPr>
      <w:r w:rsidRPr="00CD46FB">
        <w:rPr>
          <w:rStyle w:val="FujitsuInfinityProBold"/>
          <w:rFonts w:ascii="Fujitsu Sans 2020" w:hAnsi="Fujitsu Sans 2020"/>
        </w:rPr>
        <w:br w:type="page"/>
      </w:r>
    </w:p>
    <w:p w14:paraId="2E5E01CB" w14:textId="77777777" w:rsidR="00865EFC" w:rsidRPr="00CD46FB" w:rsidRDefault="00F84EB4" w:rsidP="00D2305C">
      <w:pPr>
        <w:pStyle w:val="Heading2"/>
      </w:pPr>
      <w:bookmarkStart w:id="13" w:name="_Toc87001079"/>
      <w:r w:rsidRPr="00CD46FB">
        <w:lastRenderedPageBreak/>
        <w:t>Hea</w:t>
      </w:r>
      <w:r w:rsidR="00E64C97" w:rsidRPr="00CD46FB">
        <w:t xml:space="preserve">ding </w:t>
      </w:r>
      <w:r w:rsidR="003A62A2">
        <w:t>l</w:t>
      </w:r>
      <w:r w:rsidR="00E64C97" w:rsidRPr="00CD46FB">
        <w:t>evel 2</w:t>
      </w:r>
      <w:bookmarkEnd w:id="13"/>
      <w:r w:rsidR="00E64C97" w:rsidRPr="00CD46FB">
        <w:t xml:space="preserve"> </w:t>
      </w:r>
    </w:p>
    <w:p w14:paraId="6777946C" w14:textId="77777777" w:rsidR="00BF3579" w:rsidRPr="00CD46FB" w:rsidRDefault="00346C69" w:rsidP="00A127E5">
      <w:pPr>
        <w:pStyle w:val="BodyText"/>
      </w:pPr>
      <w:r w:rsidRPr="00CD46FB">
        <w:t>P</w:t>
      </w:r>
      <w:r w:rsidR="00325476" w:rsidRPr="00CD46FB">
        <w:t>aragraph to lead in to table</w:t>
      </w:r>
      <w:r w:rsidRPr="00CD46FB">
        <w:t xml:space="preserve"> </w:t>
      </w:r>
      <w:r w:rsidR="00F84EB4" w:rsidRPr="00CD46FB">
        <w:t>–</w:t>
      </w:r>
      <w:r w:rsidRPr="00CD46FB">
        <w:t xml:space="preserve"> PreTable</w:t>
      </w:r>
      <w:r w:rsidR="00F84EB4" w:rsidRPr="00CD46FB">
        <w:t>.</w:t>
      </w:r>
      <w:r w:rsidRPr="00CD46FB">
        <w:t xml:space="preserve"> </w:t>
      </w:r>
      <w:r w:rsidR="00BF3579" w:rsidRPr="00CD46FB">
        <w:t xml:space="preserve"> </w:t>
      </w:r>
      <w:r w:rsidR="00F84EB4" w:rsidRPr="00CD46FB">
        <w:t xml:space="preserve">The table style is pre-defined and should appear </w:t>
      </w:r>
      <w:r w:rsidR="00906E44" w:rsidRPr="00CD46FB">
        <w:t>as a</w:t>
      </w:r>
      <w:r w:rsidR="00F84EB4" w:rsidRPr="00CD46FB">
        <w:t xml:space="preserve"> </w:t>
      </w:r>
      <w:r w:rsidR="00906E44" w:rsidRPr="00CD46FB">
        <w:t>custom table when go to change the format of the table.</w:t>
      </w:r>
      <w:r w:rsidR="00E76ABC" w:rsidRPr="00CD46FB">
        <w:t xml:space="preserve"> After inserting a new table you may need to adjust the indent at the top of the document, to make sure everything aligns correctly. All Text Styles for the table are available in the ‘Home’, ‘Styles’ ribbon. </w:t>
      </w:r>
    </w:p>
    <w:tbl>
      <w:tblPr>
        <w:tblStyle w:val="Fujitsu-Table"/>
        <w:tblW w:w="4973" w:type="pct"/>
        <w:tblInd w:w="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3140"/>
        <w:gridCol w:w="3003"/>
      </w:tblGrid>
      <w:tr w:rsidR="00EA1B87" w:rsidRPr="00CD46FB" w14:paraId="046B646C" w14:textId="77777777" w:rsidTr="00325864">
        <w:trPr>
          <w:cnfStyle w:val="100000000000" w:firstRow="1" w:lastRow="0" w:firstColumn="0" w:lastColumn="0" w:oddVBand="0" w:evenVBand="0" w:oddHBand="0" w:evenHBand="0" w:firstRowFirstColumn="0" w:firstRowLastColumn="0" w:lastRowFirstColumn="0" w:lastRowLastColumn="0"/>
          <w:trHeight w:val="340"/>
        </w:trPr>
        <w:tc>
          <w:tcPr>
            <w:tcW w:w="2040" w:type="pct"/>
            <w:tcBorders>
              <w:right w:val="single" w:sz="4" w:space="0" w:color="FFFFFF" w:themeColor="background1"/>
            </w:tcBorders>
          </w:tcPr>
          <w:p w14:paraId="7185DE9B"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c>
          <w:tcPr>
            <w:tcW w:w="1513" w:type="pct"/>
            <w:tcBorders>
              <w:left w:val="single" w:sz="4" w:space="0" w:color="FFFFFF" w:themeColor="background1"/>
              <w:right w:val="single" w:sz="4" w:space="0" w:color="FFFFFF" w:themeColor="background1"/>
            </w:tcBorders>
          </w:tcPr>
          <w:p w14:paraId="37B9C550"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c>
          <w:tcPr>
            <w:tcW w:w="1447" w:type="pct"/>
            <w:tcBorders>
              <w:left w:val="single" w:sz="4" w:space="0" w:color="FFFFFF" w:themeColor="background1"/>
            </w:tcBorders>
          </w:tcPr>
          <w:p w14:paraId="6CD36234"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r>
      <w:tr w:rsidR="00BF3579" w:rsidRPr="00CD46FB" w14:paraId="2B9F8D61" w14:textId="77777777" w:rsidTr="00325864">
        <w:trPr>
          <w:trHeight w:val="112"/>
        </w:trPr>
        <w:tc>
          <w:tcPr>
            <w:tcW w:w="2040" w:type="pct"/>
            <w:tcBorders>
              <w:bottom w:val="single" w:sz="4" w:space="0" w:color="2400B0"/>
              <w:right w:val="single" w:sz="4" w:space="0" w:color="2400B0"/>
            </w:tcBorders>
          </w:tcPr>
          <w:p w14:paraId="26F83CB5" w14:textId="77777777" w:rsidR="00BF3579" w:rsidRPr="006A255F" w:rsidRDefault="003A62A2" w:rsidP="007402EB">
            <w:pPr>
              <w:pStyle w:val="Table-BodyTextHighlight"/>
              <w:rPr>
                <w:rStyle w:val="Table-FirstColumn"/>
              </w:rPr>
            </w:pPr>
            <w:r w:rsidRPr="006A255F">
              <w:rPr>
                <w:rStyle w:val="Table-FirstColumn"/>
              </w:rPr>
              <w:t>Table text – f</w:t>
            </w:r>
            <w:r w:rsidR="00431B48" w:rsidRPr="006A255F">
              <w:rPr>
                <w:rStyle w:val="Table-FirstColumn"/>
              </w:rPr>
              <w:t>irs</w:t>
            </w:r>
            <w:r w:rsidRPr="006A255F">
              <w:rPr>
                <w:rStyle w:val="Table-FirstColumn"/>
              </w:rPr>
              <w:t>t column</w:t>
            </w:r>
          </w:p>
        </w:tc>
        <w:tc>
          <w:tcPr>
            <w:tcW w:w="1513" w:type="pct"/>
            <w:tcBorders>
              <w:left w:val="single" w:sz="4" w:space="0" w:color="2400B0"/>
              <w:bottom w:val="single" w:sz="4" w:space="0" w:color="2400B0"/>
              <w:right w:val="single" w:sz="4" w:space="0" w:color="2400B0"/>
            </w:tcBorders>
          </w:tcPr>
          <w:p w14:paraId="1C3DAB72" w14:textId="77777777" w:rsidR="00BF3579" w:rsidRPr="006A255F" w:rsidRDefault="00BF3579" w:rsidP="007402EB">
            <w:pPr>
              <w:pStyle w:val="Table-Bodytext"/>
            </w:pPr>
            <w:r w:rsidRPr="006A255F">
              <w:t xml:space="preserve">Table </w:t>
            </w:r>
            <w:r w:rsidR="003A62A2" w:rsidRPr="006A255F">
              <w:t>text</w:t>
            </w:r>
          </w:p>
        </w:tc>
        <w:tc>
          <w:tcPr>
            <w:tcW w:w="1447" w:type="pct"/>
            <w:tcBorders>
              <w:left w:val="single" w:sz="4" w:space="0" w:color="2400B0"/>
              <w:bottom w:val="single" w:sz="4" w:space="0" w:color="2400B0"/>
            </w:tcBorders>
          </w:tcPr>
          <w:p w14:paraId="04E6F707" w14:textId="77777777" w:rsidR="00BF3579" w:rsidRPr="000E46B0" w:rsidRDefault="003A62A2" w:rsidP="007402EB">
            <w:pPr>
              <w:pStyle w:val="Table-Bodytext"/>
            </w:pPr>
            <w:r w:rsidRPr="00CD46FB">
              <w:t>Table text. Lorem ipsum dolor sit amet, placerat convenire vulputate vix id, mentitum deserunt invenire pro ex</w:t>
            </w:r>
          </w:p>
        </w:tc>
      </w:tr>
      <w:tr w:rsidR="00BF3579" w:rsidRPr="00CD46FB" w14:paraId="1B14DE30" w14:textId="77777777" w:rsidTr="00325864">
        <w:trPr>
          <w:cnfStyle w:val="000000010000" w:firstRow="0" w:lastRow="0" w:firstColumn="0" w:lastColumn="0" w:oddVBand="0" w:evenVBand="0" w:oddHBand="0" w:evenHBand="1" w:firstRowFirstColumn="0" w:firstRowLastColumn="0" w:lastRowFirstColumn="0" w:lastRowLastColumn="0"/>
          <w:trHeight w:val="112"/>
        </w:trPr>
        <w:tc>
          <w:tcPr>
            <w:tcW w:w="2040" w:type="pct"/>
            <w:tcBorders>
              <w:top w:val="single" w:sz="4" w:space="0" w:color="2400B0"/>
              <w:bottom w:val="single" w:sz="4" w:space="0" w:color="2400B0"/>
              <w:right w:val="single" w:sz="4" w:space="0" w:color="2400B0"/>
            </w:tcBorders>
          </w:tcPr>
          <w:p w14:paraId="22FF80CE" w14:textId="77777777" w:rsidR="00BF3579" w:rsidRPr="006A255F"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bottom w:val="single" w:sz="4" w:space="0" w:color="2400B0"/>
              <w:right w:val="single" w:sz="4" w:space="0" w:color="2400B0"/>
            </w:tcBorders>
          </w:tcPr>
          <w:p w14:paraId="3EFD2C03"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bottom w:val="single" w:sz="4" w:space="0" w:color="2400B0"/>
            </w:tcBorders>
          </w:tcPr>
          <w:p w14:paraId="118E4C61" w14:textId="77777777" w:rsidR="00BF3579" w:rsidRPr="000E46B0" w:rsidRDefault="003A62A2" w:rsidP="007402EB">
            <w:pPr>
              <w:pStyle w:val="Table-Bodytext"/>
            </w:pPr>
            <w:r w:rsidRPr="00CD46FB">
              <w:t xml:space="preserve">Table text. Lorem ipsum dolor sit amet, placerat convenire vulputate vix id, mentitum deserunt </w:t>
            </w:r>
            <w:r w:rsidR="00BF3579" w:rsidRPr="00CD46FB">
              <w:t>invenire pro ex</w:t>
            </w:r>
          </w:p>
        </w:tc>
      </w:tr>
      <w:tr w:rsidR="00BF3579" w:rsidRPr="00CD46FB" w14:paraId="1DC8470A" w14:textId="77777777" w:rsidTr="00325864">
        <w:trPr>
          <w:trHeight w:val="115"/>
        </w:trPr>
        <w:tc>
          <w:tcPr>
            <w:tcW w:w="2040" w:type="pct"/>
            <w:tcBorders>
              <w:top w:val="single" w:sz="4" w:space="0" w:color="2400B0"/>
              <w:bottom w:val="single" w:sz="4" w:space="0" w:color="2400B0"/>
              <w:right w:val="single" w:sz="4" w:space="0" w:color="2400B0"/>
            </w:tcBorders>
          </w:tcPr>
          <w:p w14:paraId="0A9C8CB7" w14:textId="77777777" w:rsidR="00BF3579" w:rsidRPr="006A255F"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bottom w:val="single" w:sz="4" w:space="0" w:color="2400B0"/>
              <w:right w:val="single" w:sz="4" w:space="0" w:color="2400B0"/>
            </w:tcBorders>
          </w:tcPr>
          <w:p w14:paraId="32CF0194"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bottom w:val="single" w:sz="4" w:space="0" w:color="2400B0"/>
            </w:tcBorders>
          </w:tcPr>
          <w:p w14:paraId="4A7C4DFA" w14:textId="77777777" w:rsidR="00BF3579" w:rsidRPr="000E46B0" w:rsidRDefault="003A62A2" w:rsidP="007402EB">
            <w:pPr>
              <w:pStyle w:val="Table-Bodytext"/>
            </w:pPr>
            <w:r w:rsidRPr="00CD46FB">
              <w:t>Table text. Lorem ipsum dolor sit amet, placerat convenire vulputate vix id, mentitum deserunt invenire pro ex</w:t>
            </w:r>
          </w:p>
        </w:tc>
      </w:tr>
      <w:tr w:rsidR="00BF3579" w:rsidRPr="00CD46FB" w14:paraId="001DFEC3" w14:textId="77777777" w:rsidTr="00325864">
        <w:trPr>
          <w:cnfStyle w:val="000000010000" w:firstRow="0" w:lastRow="0" w:firstColumn="0" w:lastColumn="0" w:oddVBand="0" w:evenVBand="0" w:oddHBand="0" w:evenHBand="1" w:firstRowFirstColumn="0" w:firstRowLastColumn="0" w:lastRowFirstColumn="0" w:lastRowLastColumn="0"/>
          <w:trHeight w:val="829"/>
        </w:trPr>
        <w:tc>
          <w:tcPr>
            <w:tcW w:w="2040" w:type="pct"/>
            <w:tcBorders>
              <w:top w:val="single" w:sz="4" w:space="0" w:color="2400B0"/>
              <w:right w:val="single" w:sz="4" w:space="0" w:color="2400B0"/>
            </w:tcBorders>
          </w:tcPr>
          <w:p w14:paraId="275A0E98" w14:textId="77777777" w:rsidR="00BF3579" w:rsidRPr="006A255F" w:rsidDel="00942F03"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right w:val="single" w:sz="4" w:space="0" w:color="2400B0"/>
            </w:tcBorders>
          </w:tcPr>
          <w:p w14:paraId="44EEAD64"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tcBorders>
          </w:tcPr>
          <w:p w14:paraId="137EBCCF" w14:textId="77777777" w:rsidR="00BF3579" w:rsidRPr="00CD46FB" w:rsidRDefault="003A62A2" w:rsidP="007402EB">
            <w:pPr>
              <w:pStyle w:val="TableBullet-Level1"/>
            </w:pPr>
            <w:r w:rsidRPr="00CD46FB">
              <w:t>Table bullet – level 1. Lorem ipsum dolor sit amet, placerat convenire vulputate vix id, mentitum deserunt invenire pro ex</w:t>
            </w:r>
          </w:p>
        </w:tc>
      </w:tr>
    </w:tbl>
    <w:p w14:paraId="19C31CBD" w14:textId="77777777" w:rsidR="00520F76" w:rsidRPr="00CD46FB" w:rsidRDefault="00520F76" w:rsidP="00590989">
      <w:pPr>
        <w:tabs>
          <w:tab w:val="left" w:pos="142"/>
        </w:tabs>
        <w:rPr>
          <w:rFonts w:eastAsia="Times New Roman" w:cs="Times New Roman"/>
          <w:color w:val="000000"/>
        </w:rPr>
      </w:pPr>
    </w:p>
    <w:p w14:paraId="6D324458" w14:textId="77777777" w:rsidR="006E5427" w:rsidRPr="00CD46FB" w:rsidRDefault="00520F76" w:rsidP="00590989">
      <w:pPr>
        <w:tabs>
          <w:tab w:val="left" w:pos="142"/>
        </w:tabs>
        <w:rPr>
          <w:rFonts w:eastAsia="Times New Roman" w:cs="Times New Roman"/>
          <w:color w:val="000000"/>
        </w:rPr>
      </w:pPr>
      <w:r w:rsidRPr="00CD46FB">
        <w:br w:type="page"/>
      </w:r>
    </w:p>
    <w:p w14:paraId="3C74C954" w14:textId="77777777" w:rsidR="00BF3579" w:rsidRPr="00CD46FB" w:rsidRDefault="00BF3579" w:rsidP="00D2305C">
      <w:pPr>
        <w:pStyle w:val="Heading1"/>
      </w:pPr>
      <w:bookmarkStart w:id="14" w:name="_Toc87001080"/>
      <w:r w:rsidRPr="00CD46FB">
        <w:lastRenderedPageBreak/>
        <w:t xml:space="preserve">Heading </w:t>
      </w:r>
      <w:r w:rsidR="003A62A2">
        <w:t>l</w:t>
      </w:r>
      <w:r w:rsidRPr="00CD46FB">
        <w:t>evel 1</w:t>
      </w:r>
      <w:bookmarkEnd w:id="14"/>
    </w:p>
    <w:p w14:paraId="675C7401" w14:textId="77777777" w:rsidR="006E5427" w:rsidRPr="00CD46FB" w:rsidRDefault="00BF3579" w:rsidP="007402EB">
      <w:pPr>
        <w:pStyle w:val="BodyText"/>
      </w:pPr>
      <w:r w:rsidRPr="00CD46FB">
        <w:t>Lorem ipsum dolor sit amet, placerat convenire vulputate vix id, mentitum deserunt invenire pro ex. Duo facilisi conclusionemque an, adhuc omnes postulant ad vix. Cu eam dicit commune. Eu ius ferri animal.</w:t>
      </w:r>
    </w:p>
    <w:p w14:paraId="60DB380E" w14:textId="77777777" w:rsidR="00BF3579" w:rsidRPr="00CD46FB" w:rsidRDefault="00BF3579" w:rsidP="007402EB">
      <w:pPr>
        <w:pStyle w:val="Listnumber1"/>
      </w:pPr>
      <w:r w:rsidRPr="007402EB">
        <w:t>List</w:t>
      </w:r>
      <w:r w:rsidR="003A62A2" w:rsidRPr="00CD46FB">
        <w:t xml:space="preserve"> number 1 </w:t>
      </w:r>
    </w:p>
    <w:p w14:paraId="55026E4A" w14:textId="77777777" w:rsidR="00BF3579" w:rsidRPr="00CD46FB" w:rsidRDefault="003A62A2" w:rsidP="007402EB">
      <w:pPr>
        <w:pStyle w:val="Listnumber1"/>
      </w:pPr>
      <w:r w:rsidRPr="00CD46FB">
        <w:t xml:space="preserve">List number 1 </w:t>
      </w:r>
    </w:p>
    <w:p w14:paraId="594DFABA" w14:textId="77777777" w:rsidR="00BF3579" w:rsidRPr="00CD46FB" w:rsidRDefault="003A62A2" w:rsidP="007402EB">
      <w:pPr>
        <w:pStyle w:val="ListNumber21"/>
      </w:pPr>
      <w:r w:rsidRPr="00CD46FB">
        <w:t xml:space="preserve">List number 2 </w:t>
      </w:r>
    </w:p>
    <w:p w14:paraId="1F98965A" w14:textId="77777777" w:rsidR="00BF3579" w:rsidRPr="00CD46FB" w:rsidRDefault="003A62A2" w:rsidP="007402EB">
      <w:pPr>
        <w:pStyle w:val="ListNumber21"/>
      </w:pPr>
      <w:r w:rsidRPr="00CD46FB">
        <w:t xml:space="preserve">List number 2 </w:t>
      </w:r>
    </w:p>
    <w:p w14:paraId="3BCCB9EF" w14:textId="77777777" w:rsidR="006E5427" w:rsidRPr="00CD46FB" w:rsidRDefault="003A62A2" w:rsidP="007402EB">
      <w:pPr>
        <w:pStyle w:val="ListNumber31"/>
      </w:pPr>
      <w:r w:rsidRPr="00CD46FB">
        <w:t>List number 3</w:t>
      </w:r>
    </w:p>
    <w:p w14:paraId="3805EB5A" w14:textId="77777777" w:rsidR="00BF3579" w:rsidRDefault="003A62A2" w:rsidP="007402EB">
      <w:pPr>
        <w:pStyle w:val="ListNumber31"/>
      </w:pPr>
      <w:r w:rsidRPr="00CD46FB">
        <w:t xml:space="preserve">List number 3 </w:t>
      </w:r>
    </w:p>
    <w:p w14:paraId="5622BA41" w14:textId="77777777" w:rsidR="00A127E5" w:rsidRDefault="00A127E5" w:rsidP="00A127E5">
      <w:pPr>
        <w:pStyle w:val="BodyText"/>
      </w:pPr>
    </w:p>
    <w:p w14:paraId="0D50324C" w14:textId="77777777" w:rsidR="00A127E5" w:rsidRPr="00CD46FB" w:rsidRDefault="00A127E5" w:rsidP="00A127E5">
      <w:pPr>
        <w:pStyle w:val="BodyText"/>
      </w:pPr>
    </w:p>
    <w:p w14:paraId="58A6498D" w14:textId="77777777" w:rsidR="00346C69" w:rsidRPr="00CD46FB" w:rsidRDefault="00346C69" w:rsidP="007402EB">
      <w:pPr>
        <w:pStyle w:val="ListNumber31"/>
        <w:numPr>
          <w:ilvl w:val="0"/>
          <w:numId w:val="0"/>
        </w:numPr>
        <w:ind w:left="2061"/>
      </w:pPr>
    </w:p>
    <w:p w14:paraId="7E608C0C" w14:textId="77777777" w:rsidR="00BD5834" w:rsidRPr="006A255F" w:rsidRDefault="00BD5834" w:rsidP="00A127E5">
      <w:pPr>
        <w:pStyle w:val="BodyText"/>
      </w:pPr>
    </w:p>
    <w:p w14:paraId="58E9A2CB" w14:textId="77777777" w:rsidR="00BD5834" w:rsidRPr="00CD46FB" w:rsidRDefault="00BD5834" w:rsidP="00BD5834"/>
    <w:p w14:paraId="16171818" w14:textId="77777777" w:rsidR="00BD5834" w:rsidRPr="00CD46FB" w:rsidRDefault="00BD5834" w:rsidP="00BD5834"/>
    <w:p w14:paraId="0F041C1A" w14:textId="77777777" w:rsidR="00BD5834" w:rsidRPr="00CD46FB" w:rsidRDefault="00BD5834" w:rsidP="00BD5834"/>
    <w:p w14:paraId="2BB6BA95" w14:textId="77777777" w:rsidR="00BD5834" w:rsidRPr="00CD46FB" w:rsidRDefault="00BD5834" w:rsidP="00BD5834"/>
    <w:p w14:paraId="1C20B541" w14:textId="77777777" w:rsidR="00BD5834" w:rsidRPr="00CD46FB" w:rsidRDefault="00BD5834" w:rsidP="00BD5834"/>
    <w:p w14:paraId="2DD65143" w14:textId="77777777" w:rsidR="00BD5834" w:rsidRPr="00CD46FB" w:rsidRDefault="00BD5834" w:rsidP="00BD5834"/>
    <w:p w14:paraId="11F8383B" w14:textId="77777777" w:rsidR="00BD5834" w:rsidRPr="00CD46FB" w:rsidRDefault="00BD5834" w:rsidP="00BD5834"/>
    <w:p w14:paraId="7A91EE72" w14:textId="77777777" w:rsidR="00346C69" w:rsidRPr="00CD46FB" w:rsidRDefault="00346C69" w:rsidP="00BD5834">
      <w:pPr>
        <w:jc w:val="center"/>
      </w:pPr>
    </w:p>
    <w:p w14:paraId="4B758266" w14:textId="77777777" w:rsidR="004B535E" w:rsidRPr="00CD46FB" w:rsidRDefault="004B535E" w:rsidP="00D13E35">
      <w:pPr>
        <w:pStyle w:val="Annex1"/>
      </w:pPr>
      <w:bookmarkStart w:id="15" w:name="_Toc277941582"/>
      <w:bookmarkStart w:id="16" w:name="_Toc87001081"/>
      <w:r w:rsidRPr="00CD46FB">
        <w:lastRenderedPageBreak/>
        <w:t>Annex 1</w:t>
      </w:r>
      <w:bookmarkEnd w:id="15"/>
      <w:bookmarkEnd w:id="16"/>
    </w:p>
    <w:p w14:paraId="76186DF9" w14:textId="77777777" w:rsidR="0015484D" w:rsidRPr="00CD46FB" w:rsidRDefault="0015484D" w:rsidP="007402EB">
      <w:pPr>
        <w:pStyle w:val="BodyText"/>
      </w:pPr>
      <w:r w:rsidRPr="00CD46FB">
        <w:t>Lorem ipsum dolor sit amet, placerat convenire vulputate vix id</w:t>
      </w:r>
    </w:p>
    <w:p w14:paraId="223FF161" w14:textId="77777777" w:rsidR="004B535E" w:rsidRPr="00CD46FB" w:rsidRDefault="004B535E" w:rsidP="00D13E35">
      <w:pPr>
        <w:pStyle w:val="Annex2"/>
      </w:pPr>
      <w:bookmarkStart w:id="17" w:name="_Toc277941583"/>
      <w:bookmarkStart w:id="18" w:name="_Toc87001082"/>
      <w:r w:rsidRPr="00D13E35">
        <w:t>Annex</w:t>
      </w:r>
      <w:r w:rsidRPr="00CD46FB">
        <w:t xml:space="preserve"> 2</w:t>
      </w:r>
      <w:bookmarkEnd w:id="17"/>
      <w:bookmarkEnd w:id="18"/>
    </w:p>
    <w:p w14:paraId="0A1BDCE6" w14:textId="77777777" w:rsidR="0015484D" w:rsidRPr="00CD46FB" w:rsidRDefault="0015484D" w:rsidP="007402EB">
      <w:pPr>
        <w:pStyle w:val="BodyText"/>
      </w:pPr>
      <w:r w:rsidRPr="00CD46FB">
        <w:t>Lorem ipsum dolor sit amet, placerat convenire vulputate vix id</w:t>
      </w:r>
    </w:p>
    <w:p w14:paraId="69F6220B" w14:textId="77777777" w:rsidR="004B535E" w:rsidRPr="00CD46FB" w:rsidRDefault="004B535E" w:rsidP="00D13E35">
      <w:pPr>
        <w:pStyle w:val="Annex3"/>
      </w:pPr>
      <w:bookmarkStart w:id="19" w:name="_Toc277941584"/>
      <w:bookmarkStart w:id="20" w:name="_Toc87001083"/>
      <w:r w:rsidRPr="00CD46FB">
        <w:t>Annex 3</w:t>
      </w:r>
      <w:bookmarkEnd w:id="19"/>
      <w:bookmarkEnd w:id="20"/>
    </w:p>
    <w:p w14:paraId="2284EC92" w14:textId="77777777" w:rsidR="0015484D" w:rsidRPr="00CD46FB" w:rsidRDefault="0015484D" w:rsidP="007402EB">
      <w:pPr>
        <w:pStyle w:val="BodyText"/>
      </w:pPr>
      <w:r w:rsidRPr="00CD46FB">
        <w:t>Lorem ipsum dolor sit amet, placerat convenire vulputate vix id</w:t>
      </w:r>
    </w:p>
    <w:p w14:paraId="60745815" w14:textId="77777777" w:rsidR="004B535E" w:rsidRPr="00CD46FB" w:rsidRDefault="004B535E" w:rsidP="007402EB">
      <w:pPr>
        <w:pStyle w:val="Table-Bodytext"/>
      </w:pPr>
    </w:p>
    <w:p w14:paraId="6A63FC90" w14:textId="77777777" w:rsidR="004B535E" w:rsidRPr="00CD46FB" w:rsidRDefault="004B535E" w:rsidP="00D13E35">
      <w:pPr>
        <w:pStyle w:val="Annex4"/>
      </w:pPr>
      <w:r w:rsidRPr="00CD46FB">
        <w:t>Annex 4</w:t>
      </w:r>
    </w:p>
    <w:p w14:paraId="18DCFF79" w14:textId="77777777" w:rsidR="0015484D" w:rsidRPr="00CD46FB" w:rsidRDefault="0015484D" w:rsidP="007402EB">
      <w:pPr>
        <w:pStyle w:val="BodyText"/>
      </w:pPr>
      <w:r w:rsidRPr="00CD46FB">
        <w:t>Lorem ipsum dolor sit amet, placerat convenire vulputate vix id</w:t>
      </w:r>
    </w:p>
    <w:p w14:paraId="714192A8" w14:textId="77777777" w:rsidR="004B535E" w:rsidRPr="00CD46FB" w:rsidRDefault="004B535E" w:rsidP="007402EB">
      <w:pPr>
        <w:pStyle w:val="Table-Bodytext"/>
      </w:pPr>
    </w:p>
    <w:p w14:paraId="7BA41EBB" w14:textId="77777777" w:rsidR="00BF3579" w:rsidRPr="00CD46FB" w:rsidRDefault="004B535E" w:rsidP="00D13E35">
      <w:pPr>
        <w:pStyle w:val="Annex5"/>
      </w:pPr>
      <w:r w:rsidRPr="00CD46FB">
        <w:t>Annex 5</w:t>
      </w:r>
    </w:p>
    <w:p w14:paraId="623BD4C2" w14:textId="77777777" w:rsidR="00BE7B95" w:rsidRPr="00CD46FB" w:rsidRDefault="0015484D" w:rsidP="007402EB">
      <w:pPr>
        <w:pStyle w:val="BodyText"/>
      </w:pPr>
      <w:r w:rsidRPr="00CD46FB">
        <w:t>Lorem ipsum dolor sit amet, placerat convenire vulputate vix id</w:t>
      </w:r>
    </w:p>
    <w:p w14:paraId="2C5DF4D0" w14:textId="77777777" w:rsidR="00BE7B95" w:rsidRPr="00CD46FB" w:rsidRDefault="00BE7B95" w:rsidP="007402EB">
      <w:pPr>
        <w:pStyle w:val="BodyText"/>
      </w:pPr>
      <w:r w:rsidRPr="00CD46FB">
        <w:br w:type="page"/>
      </w:r>
    </w:p>
    <w:p w14:paraId="2B859D57" w14:textId="77777777" w:rsidR="00BE7B95" w:rsidRPr="00CD46FB" w:rsidRDefault="00BE7B95" w:rsidP="00590989">
      <w:pPr>
        <w:tabs>
          <w:tab w:val="left" w:pos="142"/>
          <w:tab w:val="left" w:pos="1000"/>
        </w:tabs>
        <w:sectPr w:rsidR="00BE7B95" w:rsidRPr="00CD46FB" w:rsidSect="005C5CD6">
          <w:headerReference w:type="even" r:id="rId16"/>
          <w:headerReference w:type="default" r:id="rId17"/>
          <w:footerReference w:type="even" r:id="rId18"/>
          <w:footerReference w:type="default" r:id="rId19"/>
          <w:headerReference w:type="first" r:id="rId20"/>
          <w:footerReference w:type="first" r:id="rId21"/>
          <w:pgSz w:w="11907" w:h="16839" w:code="9"/>
          <w:pgMar w:top="737" w:right="737" w:bottom="737" w:left="737" w:header="680" w:footer="680" w:gutter="0"/>
          <w:cols w:space="720"/>
          <w:titlePg/>
          <w:docGrid w:linePitch="272"/>
        </w:sectPr>
      </w:pPr>
    </w:p>
    <w:p w14:paraId="3FF1DAE9" w14:textId="34D5A833" w:rsidR="00E94173" w:rsidRPr="00E94173" w:rsidRDefault="00D13E35" w:rsidP="00E94173">
      <w:pPr>
        <w:tabs>
          <w:tab w:val="left" w:pos="142"/>
          <w:tab w:val="left" w:pos="1000"/>
        </w:tabs>
      </w:pPr>
      <w:r>
        <w:rPr>
          <w:noProof/>
        </w:rPr>
        <w:lastRenderedPageBreak/>
        <w:drawing>
          <wp:anchor distT="0" distB="0" distL="114300" distR="114300" simplePos="0" relativeHeight="251654144" behindDoc="1" locked="0" layoutInCell="1" allowOverlap="1" wp14:anchorId="5B12ABF7" wp14:editId="765C0868">
            <wp:simplePos x="0" y="0"/>
            <wp:positionH relativeFrom="column">
              <wp:posOffset>-377825</wp:posOffset>
            </wp:positionH>
            <wp:positionV relativeFrom="page">
              <wp:posOffset>6350</wp:posOffset>
            </wp:positionV>
            <wp:extent cx="7550007" cy="106787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2" cstate="print">
                      <a:extLst>
                        <a:ext uri="{28A0092B-C50C-407E-A947-70E740481C1C}">
                          <a14:useLocalDpi xmlns:a14="http://schemas.microsoft.com/office/drawing/2010/main" val="0"/>
                        </a:ext>
                      </a:extLst>
                    </a:blip>
                    <a:srcRect l="38160" t="27618" r="10542"/>
                    <a:stretch/>
                  </pic:blipFill>
                  <pic:spPr bwMode="auto">
                    <a:xfrm flipH="1">
                      <a:off x="0" y="0"/>
                      <a:ext cx="7550007" cy="1067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AFE">
        <w:rPr>
          <w:noProof/>
        </w:rPr>
        <mc:AlternateContent>
          <mc:Choice Requires="wps">
            <w:drawing>
              <wp:anchor distT="45720" distB="45720" distL="114300" distR="114300" simplePos="0" relativeHeight="251658240" behindDoc="0" locked="0" layoutInCell="1" allowOverlap="1" wp14:anchorId="43BB6A47" wp14:editId="76EE7399">
                <wp:simplePos x="0" y="0"/>
                <wp:positionH relativeFrom="column">
                  <wp:posOffset>12065</wp:posOffset>
                </wp:positionH>
                <wp:positionV relativeFrom="paragraph">
                  <wp:posOffset>6709410</wp:posOffset>
                </wp:positionV>
                <wp:extent cx="6872605" cy="2659380"/>
                <wp:effectExtent l="0" t="0" r="0" b="0"/>
                <wp:wrapSquare wrapText="bothSides"/>
                <wp:docPr id="15700152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605" cy="265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CAFA6" w14:textId="77777777" w:rsidR="00820B76" w:rsidRPr="00761C84" w:rsidRDefault="00D53BA4" w:rsidP="00761C84">
                            <w:pPr>
                              <w:pStyle w:val="FJCopyrightStatement"/>
                              <w:rPr>
                                <w:rStyle w:val="White"/>
                              </w:rPr>
                            </w:pPr>
                            <w:r w:rsidRPr="00D53BA4">
                              <w:rPr>
                                <w:rStyle w:val="White"/>
                              </w:rPr>
                              <w:t>©</w:t>
                            </w:r>
                            <w:r w:rsidRPr="00D53BA4">
                              <w:rPr>
                                <w:rStyle w:val="White"/>
                              </w:rPr>
                              <w:fldChar w:fldCharType="begin"/>
                            </w:r>
                            <w:r w:rsidRPr="00D53BA4">
                              <w:rPr>
                                <w:rStyle w:val="White"/>
                              </w:rPr>
                              <w:instrText xml:space="preserve"> DATE  \@ "YYYY"  \* MERGEFORMAT </w:instrText>
                            </w:r>
                            <w:r w:rsidRPr="00D53BA4">
                              <w:rPr>
                                <w:rStyle w:val="White"/>
                              </w:rPr>
                              <w:fldChar w:fldCharType="separate"/>
                            </w:r>
                            <w:r w:rsidR="00BC1AFE">
                              <w:rPr>
                                <w:rStyle w:val="White"/>
                                <w:noProof/>
                              </w:rPr>
                              <w:t>2025</w:t>
                            </w:r>
                            <w:r w:rsidRPr="00D53BA4">
                              <w:rPr>
                                <w:rStyle w:val="White"/>
                              </w:rPr>
                              <w:fldChar w:fldCharType="end"/>
                            </w:r>
                            <w:r w:rsidR="00EF5EE9" w:rsidRPr="00EF5EE9">
                              <w:rPr>
                                <w:rStyle w:val="Heading7Char"/>
                                <w:rFonts w:eastAsia="MS PGothic"/>
                              </w:rPr>
                              <w:t xml:space="preserve"> </w:t>
                            </w:r>
                            <w:bookmarkStart w:id="27" w:name="_Hlk93058857"/>
                            <w:sdt>
                              <w:sdtPr>
                                <w:rPr>
                                  <w:rStyle w:val="White"/>
                                </w:rPr>
                                <w:alias w:val="Company"/>
                                <w:tag w:val="Company"/>
                                <w:id w:val="693107978"/>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snapToGrid/>
                                  <w:color w:val="000000" w:themeColor="text1"/>
                                  <w:lang w:val="en-US"/>
                                </w:rPr>
                              </w:sdtEndPr>
                              <w:sdtContent>
                                <w:r w:rsidR="00FD2005">
                                  <w:rPr>
                                    <w:rStyle w:val="White"/>
                                  </w:rPr>
                                  <w:t>Fujitsu Australia Limited and subsidiaries</w:t>
                                </w:r>
                              </w:sdtContent>
                            </w:sdt>
                            <w:bookmarkEnd w:id="27"/>
                            <w:r w:rsidR="00761C84">
                              <w:rPr>
                                <w:rStyle w:val="White"/>
                              </w:rPr>
                              <w:t>. A</w:t>
                            </w:r>
                            <w:r w:rsidR="00820B76" w:rsidRPr="00761C84">
                              <w:rPr>
                                <w:rStyle w:val="White"/>
                              </w:rPr>
                              <w:t xml:space="preserve">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 </w:t>
                            </w:r>
                          </w:p>
                          <w:bookmarkStart w:id="28" w:name="_Hlk93059905"/>
                          <w:p w14:paraId="711B5F59" w14:textId="77777777" w:rsidR="00FC5731" w:rsidRPr="00FC5731" w:rsidRDefault="00BC1AFE" w:rsidP="00FC5731">
                            <w:pPr>
                              <w:pStyle w:val="FJFooter"/>
                              <w:tabs>
                                <w:tab w:val="clear" w:pos="5390"/>
                                <w:tab w:val="clear" w:pos="10737"/>
                                <w:tab w:val="right" w:pos="10429"/>
                              </w:tabs>
                              <w:rPr>
                                <w:rStyle w:val="White"/>
                              </w:rPr>
                            </w:pPr>
                            <w:sdt>
                              <w:sdtPr>
                                <w:rPr>
                                  <w:rStyle w:val="White"/>
                                </w:rPr>
                                <w:alias w:val="FUJITSU CLASSIFICATION"/>
                                <w:tag w:val="CLASSIFICATION"/>
                                <w:id w:val="-277572162"/>
                                <w:lock w:val="sdtLocked"/>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White"/>
                                </w:rPr>
                              </w:sdtEndPr>
                              <w:sdtContent>
                                <w:r w:rsidR="00D340CC" w:rsidRPr="00D340CC">
                                  <w:rPr>
                                    <w:rStyle w:val="White"/>
                                  </w:rPr>
                                  <w:t>Select a Classification.</w:t>
                                </w:r>
                              </w:sdtContent>
                            </w:sdt>
                            <w:bookmarkEnd w:id="28"/>
                            <w:r w:rsidR="00FC5731" w:rsidRPr="00FC5731">
                              <w:rPr>
                                <w:rStyle w:val="White"/>
                              </w:rPr>
                              <w:t xml:space="preserve">  </w:t>
                            </w:r>
                            <w:r w:rsidR="00FC5731">
                              <w:rPr>
                                <w:rStyle w:val="White"/>
                              </w:rPr>
                              <w:tab/>
                            </w:r>
                            <w:r w:rsidR="00FC5731" w:rsidRPr="00FC5731">
                              <w:rPr>
                                <w:rStyle w:val="White"/>
                              </w:rPr>
                              <w:t>Uncontrolled if printed</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B6A47" id="Text Box 36" o:spid="_x0000_s1030" type="#_x0000_t202" style="position:absolute;margin-left:.95pt;margin-top:528.3pt;width:541.15pt;height:209.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" filled="f" stroked="f">
                <v:textbox>
                  <w:txbxContent>
                    <w:p w14:paraId="76ECAFA6" w14:textId="77777777" w:rsidR="00820B76" w:rsidRPr="00761C84" w:rsidRDefault="00D53BA4" w:rsidP="00761C84">
                      <w:pPr>
                        <w:pStyle w:val="FJCopyrightStatement"/>
                        <w:rPr>
                          <w:rStyle w:val="White"/>
                        </w:rPr>
                      </w:pPr>
                      <w:r w:rsidRPr="00D53BA4">
                        <w:rPr>
                          <w:rStyle w:val="White"/>
                        </w:rPr>
                        <w:t>©</w:t>
                      </w:r>
                      <w:r w:rsidRPr="00D53BA4">
                        <w:rPr>
                          <w:rStyle w:val="White"/>
                        </w:rPr>
                        <w:fldChar w:fldCharType="begin"/>
                      </w:r>
                      <w:r w:rsidRPr="00D53BA4">
                        <w:rPr>
                          <w:rStyle w:val="White"/>
                        </w:rPr>
                        <w:instrText xml:space="preserve"> DATE  \@ "YYYY"  \* MERGEFORMAT </w:instrText>
                      </w:r>
                      <w:r w:rsidRPr="00D53BA4">
                        <w:rPr>
                          <w:rStyle w:val="White"/>
                        </w:rPr>
                        <w:fldChar w:fldCharType="separate"/>
                      </w:r>
                      <w:r w:rsidR="00BC1AFE">
                        <w:rPr>
                          <w:rStyle w:val="White"/>
                          <w:noProof/>
                        </w:rPr>
                        <w:t>2025</w:t>
                      </w:r>
                      <w:r w:rsidRPr="00D53BA4">
                        <w:rPr>
                          <w:rStyle w:val="White"/>
                        </w:rPr>
                        <w:fldChar w:fldCharType="end"/>
                      </w:r>
                      <w:r w:rsidR="00EF5EE9" w:rsidRPr="00EF5EE9">
                        <w:rPr>
                          <w:rStyle w:val="Heading7Char"/>
                          <w:rFonts w:eastAsia="MS PGothic"/>
                        </w:rPr>
                        <w:t xml:space="preserve"> </w:t>
                      </w:r>
                      <w:bookmarkStart w:id="29" w:name="_Hlk93058857"/>
                      <w:sdt>
                        <w:sdtPr>
                          <w:rPr>
                            <w:rStyle w:val="White"/>
                          </w:rPr>
                          <w:alias w:val="Company"/>
                          <w:tag w:val="Company"/>
                          <w:id w:val="693107978"/>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snapToGrid/>
                            <w:color w:val="000000" w:themeColor="text1"/>
                            <w:lang w:val="en-US"/>
                          </w:rPr>
                        </w:sdtEndPr>
                        <w:sdtContent>
                          <w:r w:rsidR="00FD2005">
                            <w:rPr>
                              <w:rStyle w:val="White"/>
                            </w:rPr>
                            <w:t>Fujitsu Australia Limited and subsidiaries</w:t>
                          </w:r>
                        </w:sdtContent>
                      </w:sdt>
                      <w:bookmarkEnd w:id="29"/>
                      <w:r w:rsidR="00761C84">
                        <w:rPr>
                          <w:rStyle w:val="White"/>
                        </w:rPr>
                        <w:t>. A</w:t>
                      </w:r>
                      <w:r w:rsidR="00820B76" w:rsidRPr="00761C84">
                        <w:rPr>
                          <w:rStyle w:val="White"/>
                        </w:rPr>
                        <w:t xml:space="preserve">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 </w:t>
                      </w:r>
                    </w:p>
                    <w:bookmarkStart w:id="30" w:name="_Hlk93059905"/>
                    <w:p w14:paraId="711B5F59" w14:textId="77777777" w:rsidR="00FC5731" w:rsidRPr="00FC5731" w:rsidRDefault="00BC1AFE" w:rsidP="00FC5731">
                      <w:pPr>
                        <w:pStyle w:val="FJFooter"/>
                        <w:tabs>
                          <w:tab w:val="clear" w:pos="5390"/>
                          <w:tab w:val="clear" w:pos="10737"/>
                          <w:tab w:val="right" w:pos="10429"/>
                        </w:tabs>
                        <w:rPr>
                          <w:rStyle w:val="White"/>
                        </w:rPr>
                      </w:pPr>
                      <w:sdt>
                        <w:sdtPr>
                          <w:rPr>
                            <w:rStyle w:val="White"/>
                          </w:rPr>
                          <w:alias w:val="FUJITSU CLASSIFICATION"/>
                          <w:tag w:val="CLASSIFICATION"/>
                          <w:id w:val="-277572162"/>
                          <w:lock w:val="sdtLocked"/>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White"/>
                          </w:rPr>
                        </w:sdtEndPr>
                        <w:sdtContent>
                          <w:r w:rsidR="00D340CC" w:rsidRPr="00D340CC">
                            <w:rPr>
                              <w:rStyle w:val="White"/>
                            </w:rPr>
                            <w:t>Select a Classification.</w:t>
                          </w:r>
                        </w:sdtContent>
                      </w:sdt>
                      <w:bookmarkEnd w:id="30"/>
                      <w:r w:rsidR="00FC5731" w:rsidRPr="00FC5731">
                        <w:rPr>
                          <w:rStyle w:val="White"/>
                        </w:rPr>
                        <w:t xml:space="preserve">  </w:t>
                      </w:r>
                      <w:r w:rsidR="00FC5731">
                        <w:rPr>
                          <w:rStyle w:val="White"/>
                        </w:rPr>
                        <w:tab/>
                      </w:r>
                      <w:r w:rsidR="00FC5731" w:rsidRPr="00FC5731">
                        <w:rPr>
                          <w:rStyle w:val="White"/>
                        </w:rPr>
                        <w:t>Uncontrolled if printed</w:t>
                      </w:r>
                    </w:p>
                  </w:txbxContent>
                </v:textbox>
                <w10:wrap type="square"/>
              </v:shape>
            </w:pict>
          </mc:Fallback>
        </mc:AlternateContent>
      </w:r>
    </w:p>
    <w:sectPr w:rsidR="00E94173" w:rsidRPr="00E94173" w:rsidSect="005C5CD6">
      <w:pgSz w:w="11907" w:h="16839" w:code="9"/>
      <w:pgMar w:top="595" w:right="595" w:bottom="595" w:left="595" w:header="590" w:footer="39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34AE6" w14:textId="77777777" w:rsidR="00BC1AFE" w:rsidRDefault="00BC1AFE">
      <w:pPr>
        <w:spacing w:after="0" w:line="240" w:lineRule="auto"/>
      </w:pPr>
      <w:r>
        <w:separator/>
      </w:r>
    </w:p>
  </w:endnote>
  <w:endnote w:type="continuationSeparator" w:id="0">
    <w:p w14:paraId="3DDED060" w14:textId="77777777" w:rsidR="00BC1AFE" w:rsidRDefault="00BC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Infinity Pro">
    <w:panose1 w:val="00000000000000000000"/>
    <w:charset w:val="00"/>
    <w:family w:val="auto"/>
    <w:pitch w:val="variable"/>
    <w:sig w:usb0="A000006F" w:usb1="0000005B" w:usb2="00000000" w:usb3="00000000" w:csb0="00000093" w:csb1="00000000"/>
  </w:font>
  <w:font w:name="Calibri">
    <w:panose1 w:val="020F0502020204030204"/>
    <w:charset w:val="00"/>
    <w:family w:val="swiss"/>
    <w:pitch w:val="variable"/>
    <w:sig w:usb0="E4002EFF" w:usb1="C200247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Sans Medium">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Fujitsu Sans Light">
    <w:altName w:val="Calibri"/>
    <w:charset w:val="00"/>
    <w:family w:val="swiss"/>
    <w:pitch w:val="variable"/>
    <w:sig w:usb0="A00000AF" w:usb1="0000206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ujitsu Infinity Pro Italic">
    <w:charset w:val="00"/>
    <w:family w:val="auto"/>
    <w:pitch w:val="variable"/>
    <w:sig w:usb0="A000004F" w:usb1="0000005B" w:usb2="00000000" w:usb3="00000000" w:csb0="00000093" w:csb1="00000000"/>
  </w:font>
  <w:font w:name="Tahoma">
    <w:panose1 w:val="020B0604030504040204"/>
    <w:charset w:val="00"/>
    <w:family w:val="swiss"/>
    <w:pitch w:val="variable"/>
    <w:sig w:usb0="E1002EFF" w:usb1="C000605B" w:usb2="00000029" w:usb3="00000000" w:csb0="000101FF" w:csb1="00000000"/>
  </w:font>
  <w:font w:name="Fujitsu Sans">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Fujitsu Sans 2020">
    <w:altName w:val="Calibri"/>
    <w:charset w:val="00"/>
    <w:family w:val="swiss"/>
    <w:pitch w:val="variable"/>
    <w:sig w:usb0="A00000AF" w:usb1="0000206B" w:usb2="00000000" w:usb3="00000000" w:csb0="00000001" w:csb1="00000000"/>
  </w:font>
  <w:font w:name="Fujitsu Sans 2020 Medium">
    <w:altName w:val="Calibri"/>
    <w:charset w:val="00"/>
    <w:family w:val="swiss"/>
    <w:pitch w:val="variable"/>
    <w:sig w:usb0="A00000AF" w:usb1="0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9E0AA" w14:textId="77777777" w:rsidR="005154C5" w:rsidRDefault="00515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5" w:name="_Hlk93058888"/>
  <w:p w14:paraId="0A70B3A2" w14:textId="77777777" w:rsidR="007C226F" w:rsidRPr="00D2305C" w:rsidRDefault="00BC1AFE" w:rsidP="00D2305C">
    <w:pPr>
      <w:pStyle w:val="FJFooter"/>
      <w:tabs>
        <w:tab w:val="clear" w:pos="5390"/>
        <w:tab w:val="clear" w:pos="10737"/>
        <w:tab w:val="right" w:pos="10429"/>
      </w:tabs>
    </w:pPr>
    <w:sdt>
      <w:sdtPr>
        <w:rPr>
          <w:rStyle w:val="FJFooterChar"/>
        </w:rPr>
        <w:alias w:val="FUJITSU CLASSIFICATION"/>
        <w:tag w:val="CLASSIFICATION"/>
        <w:id w:val="-893659669"/>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572AAB" w:rsidRPr="000F5301">
          <w:rPr>
            <w:rStyle w:val="FJFooterChar"/>
          </w:rPr>
          <w:t>Select a Classification.</w:t>
        </w:r>
      </w:sdtContent>
    </w:sdt>
    <w:bookmarkEnd w:id="25"/>
    <w:r w:rsidR="00D2305C">
      <w:t xml:space="preserve">  Uncontrolled if printed</w:t>
    </w:r>
    <w:r w:rsidR="00D2305C">
      <w:tab/>
    </w:r>
    <w:r w:rsidR="00D2305C" w:rsidRPr="00D34FB9">
      <w:fldChar w:fldCharType="begin"/>
    </w:r>
    <w:r w:rsidR="00D2305C" w:rsidRPr="00D34FB9">
      <w:instrText xml:space="preserve"> PAGE   \* MERGEFORMAT </w:instrText>
    </w:r>
    <w:r w:rsidR="00D2305C" w:rsidRPr="00D34FB9">
      <w:fldChar w:fldCharType="separate"/>
    </w:r>
    <w:r w:rsidR="00D2305C">
      <w:t>1</w:t>
    </w:r>
    <w:r w:rsidR="00D2305C" w:rsidRPr="00D34FB9">
      <w:fldChar w:fldCharType="end"/>
    </w:r>
    <w:r w:rsidR="00D2305C" w:rsidRPr="00D34FB9">
      <w:t xml:space="preserve"> of </w:t>
    </w:r>
    <w:r w:rsidR="00D2305C" w:rsidRPr="00D34FB9">
      <w:fldChar w:fldCharType="begin"/>
    </w:r>
    <w:r w:rsidR="00D2305C" w:rsidRPr="00D34FB9">
      <w:instrText xml:space="preserve"> NUMPAGES </w:instrText>
    </w:r>
    <w:r w:rsidR="00D2305C" w:rsidRPr="00D34FB9">
      <w:fldChar w:fldCharType="separate"/>
    </w:r>
    <w:r w:rsidR="00D2305C">
      <w:t>4</w:t>
    </w:r>
    <w:r w:rsidR="00D2305C" w:rsidRPr="00D34FB9">
      <w:fldChar w:fldCharType="end"/>
    </w:r>
    <w:r w:rsidR="00D2305C">
      <w:t xml:space="preserve">   </w:t>
    </w:r>
    <w:r w:rsidR="00D2305C" w:rsidRPr="00D34FB9">
      <w:t>©</w:t>
    </w:r>
    <w:r w:rsidR="00D53BA4">
      <w:fldChar w:fldCharType="begin"/>
    </w:r>
    <w:r w:rsidR="00D53BA4">
      <w:instrText xml:space="preserve"> DATE  \@ "YYYY"  \* MERGEFORMAT </w:instrText>
    </w:r>
    <w:r w:rsidR="00D53BA4">
      <w:fldChar w:fldCharType="separate"/>
    </w:r>
    <w:r>
      <w:rPr>
        <w:noProof/>
      </w:rPr>
      <w:t>2025</w:t>
    </w:r>
    <w:r w:rsidR="00D53BA4">
      <w:fldChar w:fldCharType="end"/>
    </w:r>
    <w:r w:rsidR="00D53BA4">
      <w:t xml:space="preserve"> </w:t>
    </w:r>
    <w:bookmarkStart w:id="26" w:name="_Hlk93059566"/>
    <w:sdt>
      <w:sdtPr>
        <w:rPr>
          <w:rStyle w:val="FJFooterChar"/>
        </w:rPr>
        <w:alias w:val="Company"/>
        <w:tag w:val="Company"/>
        <w:id w:val="-743871876"/>
        <w:lock w:val="sdtLocked"/>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2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63841" w14:textId="77777777" w:rsidR="005154C5" w:rsidRDefault="0051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94B62" w14:textId="77777777" w:rsidR="00BC1AFE" w:rsidRDefault="00BC1AFE">
      <w:pPr>
        <w:spacing w:after="0" w:line="240" w:lineRule="auto"/>
      </w:pPr>
      <w:r>
        <w:separator/>
      </w:r>
    </w:p>
  </w:footnote>
  <w:footnote w:type="continuationSeparator" w:id="0">
    <w:p w14:paraId="7119AD3B" w14:textId="77777777" w:rsidR="00BC1AFE" w:rsidRDefault="00BC1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A9971" w14:textId="77777777" w:rsidR="005154C5" w:rsidRDefault="00515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1" w:name="_Hlk93059792"/>
  <w:bookmarkStart w:id="22" w:name="_Hlk88729856"/>
  <w:bookmarkStart w:id="23" w:name="_Hlk88729857"/>
  <w:p w14:paraId="0ECEFA62" w14:textId="77777777" w:rsidR="00BC1AFE" w:rsidRPr="00D53BA4" w:rsidRDefault="00BC1AFE" w:rsidP="00654199">
    <w:pPr>
      <w:pStyle w:val="Header"/>
      <w:rPr>
        <w:rStyle w:val="PublicationChar"/>
        <w:rFonts w:ascii="Fujitsu Infinity Pro" w:hAnsi="Fujitsu Infinity Pro"/>
        <w:bCs w:val="0"/>
        <w:snapToGrid/>
        <w:kern w:val="0"/>
        <w:position w:val="0"/>
        <w:sz w:val="20"/>
        <w:lang w:val="en-GB"/>
      </w:rPr>
    </w:pPr>
    <w:sdt>
      <w:sdtPr>
        <w:rPr>
          <w:rStyle w:val="PublicationChar"/>
        </w:rPr>
        <w:alias w:val="Title"/>
        <w:tag w:val="Title"/>
        <w:id w:val="-34282290"/>
        <w:lock w:val="sdtLocke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PublicationChar"/>
        </w:rPr>
      </w:sdtEndPr>
      <w:sdtContent>
        <w:r w:rsidR="00D340CC">
          <w:rPr>
            <w:rStyle w:val="PublicationChar"/>
          </w:rPr>
          <w:t xml:space="preserve"> </w:t>
        </w:r>
        <w:bookmarkStart w:id="24" w:name="_Hlk93058795"/>
        <w:r w:rsidR="00D340CC">
          <w:rPr>
            <w:rStyle w:val="PublicationChar"/>
          </w:rPr>
          <w:t xml:space="preserve">Proposal Title </w:t>
        </w:r>
        <w:bookmarkEnd w:id="24"/>
      </w:sdtContent>
    </w:sdt>
    <w:bookmarkEnd w:id="21"/>
    <w:r w:rsidR="00D53BA4" w:rsidRPr="003761AA">
      <w:t xml:space="preserve"> </w:t>
    </w:r>
    <w:bookmarkEnd w:id="22"/>
    <w:bookmarkEnd w:id="23"/>
    <w:r w:rsidR="00055134">
      <w:rPr>
        <w:rStyle w:val="PublicationChar"/>
        <w:rFonts w:ascii="Fujitsu Sans 2020 Medium" w:hAnsi="Fujitsu Sans 2020 Medium"/>
        <w:szCs w:val="18"/>
      </w:rPr>
      <w:t xml:space="preserve"> </w:t>
    </w:r>
    <w:sdt>
      <w:sdtPr>
        <w:rPr>
          <w:rStyle w:val="CustomernameanddateChar"/>
        </w:rPr>
        <w:alias w:val="Cust. Name and Date"/>
        <w:tag w:val="Cust. Name and Date"/>
        <w:id w:val="-1846848710"/>
        <w:dataBinding w:prefixMappings="xmlns:ns0='http://purl.org/dc/elements/1.1/' xmlns:ns1='http://schemas.openxmlformats.org/package/2006/metadata/core-properties' " w:xpath="/ns1:coreProperties[1]/ns0:subject[1]" w:storeItemID="{6C3C8BC8-F283-45AE-878A-BAB7291924A1}"/>
        <w:text/>
      </w:sdtPr>
      <w:sdtEndPr>
        <w:rPr>
          <w:rStyle w:val="CustomernameanddateChar"/>
        </w:rPr>
      </w:sdtEndPr>
      <w:sdtContent>
        <w:r w:rsidR="00D53BA4" w:rsidRPr="00D53BA4">
          <w:rPr>
            <w:rStyle w:val="CustomernameanddateChar"/>
          </w:rPr>
          <w:t>Customer name and date</w:t>
        </w:r>
      </w:sdtContent>
    </w:sdt>
  </w:p>
  <w:p w14:paraId="35682B7D" w14:textId="77777777" w:rsidR="00BD5834" w:rsidRPr="00CD46FB" w:rsidRDefault="00BD5834" w:rsidP="00654199">
    <w:pPr>
      <w:pStyle w:val="Header"/>
      <w:rPr>
        <w:rStyle w:val="CustomernameanddateChar"/>
        <w:rFonts w:ascii="Fujitsu Sans 2020" w:hAnsi="Fujitsu Sans 2020"/>
        <w:szCs w:val="18"/>
      </w:rPr>
    </w:pPr>
  </w:p>
  <w:p w14:paraId="7859227D" w14:textId="77777777" w:rsidR="0072065F" w:rsidRPr="00CD46FB" w:rsidRDefault="0072065F" w:rsidP="00654199">
    <w:pPr>
      <w:pStyle w:val="Header"/>
      <w:rPr>
        <w:rStyle w:val="CustomernameanddateChar"/>
        <w:rFonts w:ascii="Fujitsu Sans 2020" w:hAnsi="Fujitsu Sans 2020"/>
        <w:szCs w:val="18"/>
      </w:rPr>
    </w:pPr>
  </w:p>
  <w:p w14:paraId="0E8D0B93" w14:textId="77777777" w:rsidR="0072065F" w:rsidRPr="00CD46FB" w:rsidRDefault="0072065F" w:rsidP="00654199">
    <w:pPr>
      <w:pStyle w:val="Header"/>
      <w:rPr>
        <w:rStyle w:val="CustomernameanddateChar"/>
        <w:rFonts w:ascii="Fujitsu Sans 2020" w:hAnsi="Fujitsu Sans 2020"/>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462C9" w14:textId="77777777" w:rsidR="00BC1AFE" w:rsidRPr="00CD46FB" w:rsidRDefault="002F41AA">
    <w:pPr>
      <w:rPr>
        <w:lang w:val="en-US"/>
      </w:rPr>
    </w:pPr>
    <w:r w:rsidRPr="00CD46FB">
      <w:rPr>
        <w:color w:val="F00F0F"/>
        <w:sz w:val="16"/>
        <w:szCs w:val="16"/>
      </w:rPr>
      <w:t xml:space="preserve"> </w:t>
    </w:r>
    <w:r w:rsidRPr="00CD46FB">
      <w:rPr>
        <w:color w:val="F00F0F"/>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4DE"/>
    <w:multiLevelType w:val="hybridMultilevel"/>
    <w:tmpl w:val="1054C538"/>
    <w:lvl w:ilvl="0" w:tplc="FDB25470">
      <w:start w:val="1"/>
      <w:numFmt w:val="bullet"/>
      <w:lvlText w:val="¾"/>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41F2F"/>
    <w:multiLevelType w:val="hybridMultilevel"/>
    <w:tmpl w:val="198A39C4"/>
    <w:lvl w:ilvl="0" w:tplc="33D035C8">
      <w:start w:val="1"/>
      <w:numFmt w:val="bullet"/>
      <w:lvlText w:val="•"/>
      <w:lvlJc w:val="left"/>
      <w:pPr>
        <w:ind w:left="720" w:hanging="360"/>
      </w:pPr>
      <w:rPr>
        <w:rFonts w:ascii="Fujitsu Infinity Pro" w:hAnsi="Fujitsu Infinity Pro" w:hint="default"/>
      </w:rPr>
    </w:lvl>
    <w:lvl w:ilvl="1" w:tplc="45265398">
      <w:start w:val="1"/>
      <w:numFmt w:val="bullet"/>
      <w:lvlText w:val="•"/>
      <w:lvlJc w:val="left"/>
      <w:pPr>
        <w:ind w:left="1440" w:hanging="360"/>
      </w:pPr>
      <w:rPr>
        <w:rFonts w:ascii="Fujitsu Infinity Pro" w:hAnsi="Fujitsu Infinity Pro" w:hint="default"/>
        <w:color w:val="6D6E70"/>
      </w:rPr>
    </w:lvl>
    <w:lvl w:ilvl="2" w:tplc="6FA45096">
      <w:start w:val="1"/>
      <w:numFmt w:val="bullet"/>
      <w:pStyle w:val="Bullet3"/>
      <w:lvlText w:val="•"/>
      <w:lvlJc w:val="left"/>
      <w:pPr>
        <w:ind w:left="2160" w:hanging="360"/>
      </w:pPr>
      <w:rPr>
        <w:rFonts w:ascii="Fujitsu Infinity Pro" w:hAnsi="Fujitsu Infinity Pro" w:hint="default"/>
        <w:color w:val="A6A6A6" w:themeColor="background1" w:themeShade="A6"/>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4608F"/>
    <w:multiLevelType w:val="hybridMultilevel"/>
    <w:tmpl w:val="57E8D9F8"/>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04090003">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0D10621C"/>
    <w:multiLevelType w:val="multilevel"/>
    <w:tmpl w:val="12D278D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4" w15:restartNumberingAfterBreak="0">
    <w:nsid w:val="18826828"/>
    <w:multiLevelType w:val="hybridMultilevel"/>
    <w:tmpl w:val="94B8CB86"/>
    <w:lvl w:ilvl="0" w:tplc="78DC31F8">
      <w:start w:val="1"/>
      <w:numFmt w:val="bullet"/>
      <w:lvlText w:val="•"/>
      <w:lvlJc w:val="left"/>
      <w:pPr>
        <w:ind w:left="720" w:hanging="360"/>
      </w:pPr>
      <w:rPr>
        <w:rFonts w:ascii="Fujitsu Infinity Pro" w:hAnsi="Fujitsu Infinity Pro" w:hint="default"/>
        <w:color w:val="6D6E7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09AC"/>
    <w:multiLevelType w:val="hybridMultilevel"/>
    <w:tmpl w:val="01880D4E"/>
    <w:lvl w:ilvl="0" w:tplc="E4705926">
      <w:start w:val="1"/>
      <w:numFmt w:val="bullet"/>
      <w:pStyle w:val="Bullet1"/>
      <w:lvlText w:val="•"/>
      <w:lvlJc w:val="left"/>
      <w:pPr>
        <w:ind w:left="720" w:hanging="360"/>
      </w:pPr>
      <w:rPr>
        <w:rFonts w:ascii="Fujitsu Infinity Pro" w:hAnsi="Fujitsu Infinity Pro" w:hint="default"/>
      </w:rPr>
    </w:lvl>
    <w:lvl w:ilvl="1" w:tplc="98266E0C">
      <w:start w:val="1"/>
      <w:numFmt w:val="bullet"/>
      <w:pStyle w:val="Bullet2"/>
      <w:lvlText w:val="•"/>
      <w:lvlJc w:val="left"/>
      <w:pPr>
        <w:ind w:left="1440" w:hanging="360"/>
      </w:pPr>
      <w:rPr>
        <w:rFonts w:ascii="Fujitsu Infinity Pro" w:hAnsi="Fujitsu Infinity Pro" w:hint="default"/>
        <w:color w:val="6D6E70"/>
      </w:rPr>
    </w:lvl>
    <w:lvl w:ilvl="2" w:tplc="8C6EC7FE">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427691"/>
    <w:multiLevelType w:val="hybridMultilevel"/>
    <w:tmpl w:val="773CC144"/>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F2DEF3DC">
      <w:start w:val="1"/>
      <w:numFmt w:val="bullet"/>
      <w:lvlText w:val="¾"/>
      <w:lvlJc w:val="left"/>
      <w:pPr>
        <w:tabs>
          <w:tab w:val="num" w:pos="2487"/>
        </w:tabs>
        <w:ind w:left="2487" w:hanging="360"/>
      </w:pPr>
      <w:rPr>
        <w:rFonts w:ascii="Wingdings 2" w:hAnsi="Wingdings 2" w:hint="default"/>
        <w:color w:val="706F67"/>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3E0F0020"/>
    <w:multiLevelType w:val="multilevel"/>
    <w:tmpl w:val="D33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71FAD"/>
    <w:multiLevelType w:val="multilevel"/>
    <w:tmpl w:val="5A86568C"/>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3A60530"/>
    <w:multiLevelType w:val="hybridMultilevel"/>
    <w:tmpl w:val="65280D4C"/>
    <w:lvl w:ilvl="0" w:tplc="908AA4E8">
      <w:start w:val="1"/>
      <w:numFmt w:val="bullet"/>
      <w:lvlText w:val="¾"/>
      <w:lvlJc w:val="left"/>
      <w:pPr>
        <w:ind w:left="1235" w:hanging="360"/>
      </w:pPr>
      <w:rPr>
        <w:rFonts w:ascii="Wingdings 2" w:hAnsi="Wingdings 2" w:hint="default"/>
        <w:color w:val="F0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DD4F4F"/>
    <w:multiLevelType w:val="multilevel"/>
    <w:tmpl w:val="79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44749"/>
    <w:multiLevelType w:val="hybridMultilevel"/>
    <w:tmpl w:val="FE12B2D4"/>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4A0ADF50">
      <w:start w:val="1"/>
      <w:numFmt w:val="bullet"/>
      <w:lvlText w:val="¾"/>
      <w:lvlJc w:val="left"/>
      <w:pPr>
        <w:tabs>
          <w:tab w:val="num" w:pos="2487"/>
        </w:tabs>
        <w:ind w:left="2487" w:hanging="360"/>
      </w:pPr>
      <w:rPr>
        <w:rFonts w:ascii="Wingdings 2" w:hAnsi="Wingdings 2"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4EC10A0E"/>
    <w:multiLevelType w:val="hybridMultilevel"/>
    <w:tmpl w:val="33349C24"/>
    <w:lvl w:ilvl="0" w:tplc="80443280">
      <w:start w:val="1"/>
      <w:numFmt w:val="decimal"/>
      <w:pStyle w:val="Listnumber1"/>
      <w:lvlText w:val="%1."/>
      <w:lvlJc w:val="left"/>
      <w:pPr>
        <w:tabs>
          <w:tab w:val="num" w:pos="1491"/>
        </w:tabs>
        <w:ind w:left="1491" w:hanging="35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B56F2C"/>
    <w:multiLevelType w:val="hybridMultilevel"/>
    <w:tmpl w:val="7C74D318"/>
    <w:lvl w:ilvl="0" w:tplc="1F88117E">
      <w:start w:val="1"/>
      <w:numFmt w:val="bullet"/>
      <w:lvlText w:val=""/>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F511B1"/>
    <w:multiLevelType w:val="hybridMultilevel"/>
    <w:tmpl w:val="E5DA89A4"/>
    <w:lvl w:ilvl="0" w:tplc="C25CE49E">
      <w:start w:val="1"/>
      <w:numFmt w:val="bullet"/>
      <w:pStyle w:val="CustomerQuestionBullet"/>
      <w:lvlText w:val="•"/>
      <w:lvlJc w:val="left"/>
      <w:pPr>
        <w:ind w:left="1620" w:hanging="360"/>
      </w:pPr>
      <w:rPr>
        <w:rFonts w:ascii="Fujitsu Infinity Pro" w:hAnsi="Fujitsu Infinity Pro" w:hint="default"/>
        <w:color w:val="auto"/>
        <w:sz w:val="20"/>
        <w:szCs w:val="22"/>
      </w:rPr>
    </w:lvl>
    <w:lvl w:ilvl="1" w:tplc="08090003" w:tentative="1">
      <w:start w:val="1"/>
      <w:numFmt w:val="bullet"/>
      <w:lvlText w:val="o"/>
      <w:lvlJc w:val="left"/>
      <w:pPr>
        <w:tabs>
          <w:tab w:val="num" w:pos="1564"/>
        </w:tabs>
        <w:ind w:left="1564" w:hanging="360"/>
      </w:pPr>
      <w:rPr>
        <w:rFonts w:ascii="Courier New" w:hAnsi="Courier New" w:cs="Courier New" w:hint="default"/>
      </w:rPr>
    </w:lvl>
    <w:lvl w:ilvl="2" w:tplc="08090005" w:tentative="1">
      <w:start w:val="1"/>
      <w:numFmt w:val="bullet"/>
      <w:lvlText w:val=""/>
      <w:lvlJc w:val="left"/>
      <w:pPr>
        <w:tabs>
          <w:tab w:val="num" w:pos="2284"/>
        </w:tabs>
        <w:ind w:left="2284" w:hanging="360"/>
      </w:pPr>
      <w:rPr>
        <w:rFonts w:ascii="Wingdings" w:hAnsi="Wingdings" w:hint="default"/>
      </w:rPr>
    </w:lvl>
    <w:lvl w:ilvl="3" w:tplc="08090001" w:tentative="1">
      <w:start w:val="1"/>
      <w:numFmt w:val="bullet"/>
      <w:lvlText w:val=""/>
      <w:lvlJc w:val="left"/>
      <w:pPr>
        <w:tabs>
          <w:tab w:val="num" w:pos="3004"/>
        </w:tabs>
        <w:ind w:left="3004" w:hanging="360"/>
      </w:pPr>
      <w:rPr>
        <w:rFonts w:ascii="Symbol" w:hAnsi="Symbol" w:hint="default"/>
      </w:rPr>
    </w:lvl>
    <w:lvl w:ilvl="4" w:tplc="08090003" w:tentative="1">
      <w:start w:val="1"/>
      <w:numFmt w:val="bullet"/>
      <w:lvlText w:val="o"/>
      <w:lvlJc w:val="left"/>
      <w:pPr>
        <w:tabs>
          <w:tab w:val="num" w:pos="3724"/>
        </w:tabs>
        <w:ind w:left="3724" w:hanging="360"/>
      </w:pPr>
      <w:rPr>
        <w:rFonts w:ascii="Courier New" w:hAnsi="Courier New" w:cs="Courier New" w:hint="default"/>
      </w:rPr>
    </w:lvl>
    <w:lvl w:ilvl="5" w:tplc="08090005" w:tentative="1">
      <w:start w:val="1"/>
      <w:numFmt w:val="bullet"/>
      <w:lvlText w:val=""/>
      <w:lvlJc w:val="left"/>
      <w:pPr>
        <w:tabs>
          <w:tab w:val="num" w:pos="4444"/>
        </w:tabs>
        <w:ind w:left="4444" w:hanging="360"/>
      </w:pPr>
      <w:rPr>
        <w:rFonts w:ascii="Wingdings" w:hAnsi="Wingdings" w:hint="default"/>
      </w:rPr>
    </w:lvl>
    <w:lvl w:ilvl="6" w:tplc="08090001" w:tentative="1">
      <w:start w:val="1"/>
      <w:numFmt w:val="bullet"/>
      <w:lvlText w:val=""/>
      <w:lvlJc w:val="left"/>
      <w:pPr>
        <w:tabs>
          <w:tab w:val="num" w:pos="5164"/>
        </w:tabs>
        <w:ind w:left="5164" w:hanging="360"/>
      </w:pPr>
      <w:rPr>
        <w:rFonts w:ascii="Symbol" w:hAnsi="Symbol" w:hint="default"/>
      </w:rPr>
    </w:lvl>
    <w:lvl w:ilvl="7" w:tplc="08090003" w:tentative="1">
      <w:start w:val="1"/>
      <w:numFmt w:val="bullet"/>
      <w:lvlText w:val="o"/>
      <w:lvlJc w:val="left"/>
      <w:pPr>
        <w:tabs>
          <w:tab w:val="num" w:pos="5884"/>
        </w:tabs>
        <w:ind w:left="5884" w:hanging="360"/>
      </w:pPr>
      <w:rPr>
        <w:rFonts w:ascii="Courier New" w:hAnsi="Courier New" w:cs="Courier New" w:hint="default"/>
      </w:rPr>
    </w:lvl>
    <w:lvl w:ilvl="8" w:tplc="FDF67478">
      <w:start w:val="1"/>
      <w:numFmt w:val="bullet"/>
      <w:pStyle w:val="CustomerQuestionBullet"/>
      <w:lvlText w:val=""/>
      <w:lvlJc w:val="left"/>
      <w:pPr>
        <w:tabs>
          <w:tab w:val="num" w:pos="6604"/>
        </w:tabs>
        <w:ind w:left="6604" w:hanging="360"/>
      </w:pPr>
      <w:rPr>
        <w:rFonts w:ascii="Wingdings" w:hAnsi="Wingdings" w:hint="default"/>
      </w:rPr>
    </w:lvl>
  </w:abstractNum>
  <w:abstractNum w:abstractNumId="15" w15:restartNumberingAfterBreak="0">
    <w:nsid w:val="56C22426"/>
    <w:multiLevelType w:val="multilevel"/>
    <w:tmpl w:val="EAE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63323"/>
    <w:multiLevelType w:val="hybridMultilevel"/>
    <w:tmpl w:val="6B762D92"/>
    <w:lvl w:ilvl="0" w:tplc="978A118A">
      <w:start w:val="1"/>
      <w:numFmt w:val="lowerRoman"/>
      <w:pStyle w:val="ListNumber31"/>
      <w:lvlText w:val="%1."/>
      <w:lvlJc w:val="left"/>
      <w:pPr>
        <w:ind w:left="2061" w:hanging="360"/>
      </w:pPr>
      <w:rPr>
        <w:rFonts w:hint="default"/>
      </w:rPr>
    </w:lvl>
    <w:lvl w:ilvl="1" w:tplc="1DE66AC6">
      <w:start w:val="1"/>
      <w:numFmt w:val="bullet"/>
      <w:lvlText w:val=""/>
      <w:lvlJc w:val="left"/>
      <w:pPr>
        <w:tabs>
          <w:tab w:val="num" w:pos="2520"/>
        </w:tabs>
        <w:ind w:left="2520" w:hanging="360"/>
      </w:pPr>
      <w:rPr>
        <w:rFonts w:ascii="Symbol" w:hAnsi="Symbol" w:hint="default"/>
      </w:rPr>
    </w:lvl>
    <w:lvl w:ilvl="2" w:tplc="67A0C3CE">
      <w:start w:val="1"/>
      <w:numFmt w:val="bullet"/>
      <w:pStyle w:val="ListNumber31"/>
      <w:lvlText w:val="o"/>
      <w:lvlJc w:val="left"/>
      <w:pPr>
        <w:tabs>
          <w:tab w:val="num" w:pos="3240"/>
        </w:tabs>
        <w:ind w:left="3240" w:hanging="360"/>
      </w:pPr>
      <w:rPr>
        <w:rFonts w:ascii="Courier New" w:hAnsi="Courier New"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EED00BB"/>
    <w:multiLevelType w:val="hybridMultilevel"/>
    <w:tmpl w:val="5934A68A"/>
    <w:lvl w:ilvl="0" w:tplc="054EBDB2">
      <w:start w:val="1"/>
      <w:numFmt w:val="bullet"/>
      <w:lvlText w:val=""/>
      <w:lvlJc w:val="left"/>
      <w:pPr>
        <w:tabs>
          <w:tab w:val="num" w:pos="2208"/>
        </w:tabs>
        <w:ind w:left="2208"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72801DA6">
      <w:start w:val="1"/>
      <w:numFmt w:val="bullet"/>
      <w:lvlText w:val=""/>
      <w:lvlJc w:val="left"/>
      <w:pPr>
        <w:tabs>
          <w:tab w:val="num" w:pos="2160"/>
        </w:tabs>
        <w:ind w:left="2160" w:hanging="360"/>
      </w:pPr>
      <w:rPr>
        <w:rFonts w:ascii="Wingdings" w:hAnsi="Wingdings" w:hint="default"/>
        <w:u w:color="706F67"/>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A75BA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947DF8"/>
    <w:multiLevelType w:val="hybridMultilevel"/>
    <w:tmpl w:val="EFCE32AC"/>
    <w:lvl w:ilvl="0" w:tplc="554E1930">
      <w:start w:val="1"/>
      <w:numFmt w:val="lowerLetter"/>
      <w:pStyle w:val="ListNumber21"/>
      <w:lvlText w:val="%1)"/>
      <w:lvlJc w:val="left"/>
      <w:pPr>
        <w:tabs>
          <w:tab w:val="num" w:pos="1849"/>
        </w:tabs>
        <w:ind w:left="1849" w:hanging="35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357193311">
    <w:abstractNumId w:val="16"/>
  </w:num>
  <w:num w:numId="2" w16cid:durableId="954678941">
    <w:abstractNumId w:val="12"/>
  </w:num>
  <w:num w:numId="3" w16cid:durableId="55126596">
    <w:abstractNumId w:val="8"/>
  </w:num>
  <w:num w:numId="4" w16cid:durableId="721513906">
    <w:abstractNumId w:val="13"/>
  </w:num>
  <w:num w:numId="5" w16cid:durableId="785662221">
    <w:abstractNumId w:val="2"/>
  </w:num>
  <w:num w:numId="6" w16cid:durableId="1808282849">
    <w:abstractNumId w:val="17"/>
  </w:num>
  <w:num w:numId="7" w16cid:durableId="1304386892">
    <w:abstractNumId w:val="19"/>
  </w:num>
  <w:num w:numId="8" w16cid:durableId="747851856">
    <w:abstractNumId w:val="3"/>
  </w:num>
  <w:num w:numId="9" w16cid:durableId="113671326">
    <w:abstractNumId w:val="14"/>
  </w:num>
  <w:num w:numId="10" w16cid:durableId="990326687">
    <w:abstractNumId w:val="11"/>
  </w:num>
  <w:num w:numId="11" w16cid:durableId="489832483">
    <w:abstractNumId w:val="6"/>
  </w:num>
  <w:num w:numId="12" w16cid:durableId="1639604518">
    <w:abstractNumId w:val="0"/>
  </w:num>
  <w:num w:numId="13" w16cid:durableId="1166240067">
    <w:abstractNumId w:val="9"/>
  </w:num>
  <w:num w:numId="14" w16cid:durableId="278345093">
    <w:abstractNumId w:val="10"/>
  </w:num>
  <w:num w:numId="15" w16cid:durableId="327295043">
    <w:abstractNumId w:val="15"/>
  </w:num>
  <w:num w:numId="16" w16cid:durableId="441533712">
    <w:abstractNumId w:val="7"/>
  </w:num>
  <w:num w:numId="17" w16cid:durableId="1413090284">
    <w:abstractNumId w:val="18"/>
  </w:num>
  <w:num w:numId="18" w16cid:durableId="1030031914">
    <w:abstractNumId w:val="5"/>
  </w:num>
  <w:num w:numId="19" w16cid:durableId="853224786">
    <w:abstractNumId w:val="1"/>
  </w:num>
  <w:num w:numId="20" w16cid:durableId="628782619">
    <w:abstractNumId w:val="4"/>
  </w:num>
  <w:num w:numId="21" w16cid:durableId="1465193609">
    <w:abstractNumId w:val="5"/>
  </w:num>
  <w:num w:numId="22" w16cid:durableId="329842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113" style="mso-position-vertical-relative:page;v-text-anchor:bottom" o:allowincell="f" fill="f" fillcolor="white" stroke="f">
      <v:fill color="white" on="f"/>
      <v:stroke on="f"/>
      <v:textbox style="mso-fit-shape-to-text:t" inset="0,0,0,0"/>
      <o:colormru v:ext="edit" colors="#87867e,#f0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FE"/>
    <w:rsid w:val="000044CC"/>
    <w:rsid w:val="0004070F"/>
    <w:rsid w:val="00040F74"/>
    <w:rsid w:val="000512B0"/>
    <w:rsid w:val="00055134"/>
    <w:rsid w:val="00055860"/>
    <w:rsid w:val="00080A85"/>
    <w:rsid w:val="000C0C20"/>
    <w:rsid w:val="000E12E2"/>
    <w:rsid w:val="000E3DE7"/>
    <w:rsid w:val="000E46B0"/>
    <w:rsid w:val="000F005A"/>
    <w:rsid w:val="00101810"/>
    <w:rsid w:val="00126027"/>
    <w:rsid w:val="0014541E"/>
    <w:rsid w:val="00145FC5"/>
    <w:rsid w:val="0015484D"/>
    <w:rsid w:val="001558C0"/>
    <w:rsid w:val="00166393"/>
    <w:rsid w:val="001778D7"/>
    <w:rsid w:val="00181FA5"/>
    <w:rsid w:val="001825A9"/>
    <w:rsid w:val="00183F79"/>
    <w:rsid w:val="00184E4C"/>
    <w:rsid w:val="001C3135"/>
    <w:rsid w:val="001D291C"/>
    <w:rsid w:val="002009B8"/>
    <w:rsid w:val="0020150F"/>
    <w:rsid w:val="0020402E"/>
    <w:rsid w:val="002144B8"/>
    <w:rsid w:val="00214F45"/>
    <w:rsid w:val="0022106F"/>
    <w:rsid w:val="002446AA"/>
    <w:rsid w:val="0025417D"/>
    <w:rsid w:val="00260096"/>
    <w:rsid w:val="00281C72"/>
    <w:rsid w:val="0029075D"/>
    <w:rsid w:val="002916DD"/>
    <w:rsid w:val="002A42A4"/>
    <w:rsid w:val="002B0626"/>
    <w:rsid w:val="002C027D"/>
    <w:rsid w:val="002C5990"/>
    <w:rsid w:val="002D5624"/>
    <w:rsid w:val="002F41AA"/>
    <w:rsid w:val="002F57DC"/>
    <w:rsid w:val="00310CEE"/>
    <w:rsid w:val="00325476"/>
    <w:rsid w:val="00325864"/>
    <w:rsid w:val="00331DF9"/>
    <w:rsid w:val="00335396"/>
    <w:rsid w:val="0034174C"/>
    <w:rsid w:val="003430B6"/>
    <w:rsid w:val="0034697D"/>
    <w:rsid w:val="00346C69"/>
    <w:rsid w:val="00352132"/>
    <w:rsid w:val="00390083"/>
    <w:rsid w:val="003A62A2"/>
    <w:rsid w:val="003C3213"/>
    <w:rsid w:val="003D1B53"/>
    <w:rsid w:val="003F6A9D"/>
    <w:rsid w:val="004006C7"/>
    <w:rsid w:val="0041334F"/>
    <w:rsid w:val="00431B48"/>
    <w:rsid w:val="004375E8"/>
    <w:rsid w:val="004411D9"/>
    <w:rsid w:val="00441FF6"/>
    <w:rsid w:val="0044470A"/>
    <w:rsid w:val="00463955"/>
    <w:rsid w:val="00463C5F"/>
    <w:rsid w:val="004802EB"/>
    <w:rsid w:val="00483B0A"/>
    <w:rsid w:val="004B535E"/>
    <w:rsid w:val="004D67E6"/>
    <w:rsid w:val="004D7BC3"/>
    <w:rsid w:val="004E101C"/>
    <w:rsid w:val="004F5BCE"/>
    <w:rsid w:val="0050333F"/>
    <w:rsid w:val="005154C5"/>
    <w:rsid w:val="00520F76"/>
    <w:rsid w:val="00524DB4"/>
    <w:rsid w:val="00536BF1"/>
    <w:rsid w:val="0055573C"/>
    <w:rsid w:val="00562326"/>
    <w:rsid w:val="00572AAB"/>
    <w:rsid w:val="00572F10"/>
    <w:rsid w:val="00580811"/>
    <w:rsid w:val="00590989"/>
    <w:rsid w:val="005A4BC9"/>
    <w:rsid w:val="005C5CD6"/>
    <w:rsid w:val="005F41F8"/>
    <w:rsid w:val="005F628D"/>
    <w:rsid w:val="006013DF"/>
    <w:rsid w:val="00607F84"/>
    <w:rsid w:val="0063028E"/>
    <w:rsid w:val="00653D2F"/>
    <w:rsid w:val="00665E26"/>
    <w:rsid w:val="00680E6F"/>
    <w:rsid w:val="00692EB4"/>
    <w:rsid w:val="006A255F"/>
    <w:rsid w:val="006A2568"/>
    <w:rsid w:val="006A7AA4"/>
    <w:rsid w:val="006B10C0"/>
    <w:rsid w:val="006C098F"/>
    <w:rsid w:val="006E5427"/>
    <w:rsid w:val="00717EFC"/>
    <w:rsid w:val="0072065F"/>
    <w:rsid w:val="007402EB"/>
    <w:rsid w:val="007574CD"/>
    <w:rsid w:val="00761C84"/>
    <w:rsid w:val="00767C30"/>
    <w:rsid w:val="0079352E"/>
    <w:rsid w:val="00797444"/>
    <w:rsid w:val="007C2257"/>
    <w:rsid w:val="007C226F"/>
    <w:rsid w:val="007C36C9"/>
    <w:rsid w:val="007C6B9F"/>
    <w:rsid w:val="007D22E8"/>
    <w:rsid w:val="007E51CA"/>
    <w:rsid w:val="007E6EA1"/>
    <w:rsid w:val="00803C9C"/>
    <w:rsid w:val="00803D13"/>
    <w:rsid w:val="00804D3C"/>
    <w:rsid w:val="00820B76"/>
    <w:rsid w:val="008454DC"/>
    <w:rsid w:val="00861FC0"/>
    <w:rsid w:val="00864464"/>
    <w:rsid w:val="00865EFC"/>
    <w:rsid w:val="00875752"/>
    <w:rsid w:val="008946EA"/>
    <w:rsid w:val="00894FE2"/>
    <w:rsid w:val="0089643B"/>
    <w:rsid w:val="008A1AA8"/>
    <w:rsid w:val="008C3741"/>
    <w:rsid w:val="008D7D01"/>
    <w:rsid w:val="008F234C"/>
    <w:rsid w:val="008F73D1"/>
    <w:rsid w:val="00906E44"/>
    <w:rsid w:val="00984392"/>
    <w:rsid w:val="009A3B72"/>
    <w:rsid w:val="009F0995"/>
    <w:rsid w:val="00A1177B"/>
    <w:rsid w:val="00A127E5"/>
    <w:rsid w:val="00A2221A"/>
    <w:rsid w:val="00A23872"/>
    <w:rsid w:val="00A25EE4"/>
    <w:rsid w:val="00A27633"/>
    <w:rsid w:val="00A32D06"/>
    <w:rsid w:val="00A4056C"/>
    <w:rsid w:val="00A40B3C"/>
    <w:rsid w:val="00A55207"/>
    <w:rsid w:val="00A965A9"/>
    <w:rsid w:val="00AA7C7A"/>
    <w:rsid w:val="00AC2711"/>
    <w:rsid w:val="00AC5F84"/>
    <w:rsid w:val="00AC6AB9"/>
    <w:rsid w:val="00AD2172"/>
    <w:rsid w:val="00AF4CAC"/>
    <w:rsid w:val="00B04DC2"/>
    <w:rsid w:val="00B162C2"/>
    <w:rsid w:val="00B737E9"/>
    <w:rsid w:val="00B83B8F"/>
    <w:rsid w:val="00B83FCC"/>
    <w:rsid w:val="00B86659"/>
    <w:rsid w:val="00B90BD8"/>
    <w:rsid w:val="00BB2419"/>
    <w:rsid w:val="00BB26A5"/>
    <w:rsid w:val="00BB2999"/>
    <w:rsid w:val="00BC1AFE"/>
    <w:rsid w:val="00BD5834"/>
    <w:rsid w:val="00BE2D79"/>
    <w:rsid w:val="00BE7B95"/>
    <w:rsid w:val="00BF02A5"/>
    <w:rsid w:val="00BF2506"/>
    <w:rsid w:val="00BF3579"/>
    <w:rsid w:val="00C073DB"/>
    <w:rsid w:val="00C25931"/>
    <w:rsid w:val="00C46ADD"/>
    <w:rsid w:val="00C61A45"/>
    <w:rsid w:val="00C62BC4"/>
    <w:rsid w:val="00C66375"/>
    <w:rsid w:val="00C87B63"/>
    <w:rsid w:val="00CA185C"/>
    <w:rsid w:val="00CC33E9"/>
    <w:rsid w:val="00CD3F7C"/>
    <w:rsid w:val="00CD46FB"/>
    <w:rsid w:val="00CE124B"/>
    <w:rsid w:val="00CF1782"/>
    <w:rsid w:val="00D035B7"/>
    <w:rsid w:val="00D03812"/>
    <w:rsid w:val="00D13E35"/>
    <w:rsid w:val="00D2305C"/>
    <w:rsid w:val="00D340CC"/>
    <w:rsid w:val="00D40609"/>
    <w:rsid w:val="00D53BA4"/>
    <w:rsid w:val="00D57F43"/>
    <w:rsid w:val="00D7402A"/>
    <w:rsid w:val="00D96A63"/>
    <w:rsid w:val="00DA1923"/>
    <w:rsid w:val="00DE293C"/>
    <w:rsid w:val="00DF3FFA"/>
    <w:rsid w:val="00E14786"/>
    <w:rsid w:val="00E16F9E"/>
    <w:rsid w:val="00E45FFA"/>
    <w:rsid w:val="00E54816"/>
    <w:rsid w:val="00E64C97"/>
    <w:rsid w:val="00E76ABC"/>
    <w:rsid w:val="00E94173"/>
    <w:rsid w:val="00EA1B87"/>
    <w:rsid w:val="00EA486E"/>
    <w:rsid w:val="00EA7CCC"/>
    <w:rsid w:val="00EB09B3"/>
    <w:rsid w:val="00ED045E"/>
    <w:rsid w:val="00EE0859"/>
    <w:rsid w:val="00EF3819"/>
    <w:rsid w:val="00EF5EE9"/>
    <w:rsid w:val="00F25F58"/>
    <w:rsid w:val="00F4304B"/>
    <w:rsid w:val="00F43C94"/>
    <w:rsid w:val="00F55C5E"/>
    <w:rsid w:val="00F57A30"/>
    <w:rsid w:val="00F80D37"/>
    <w:rsid w:val="00F84EB4"/>
    <w:rsid w:val="00FA3C8C"/>
    <w:rsid w:val="00FA74F1"/>
    <w:rsid w:val="00FC5731"/>
    <w:rsid w:val="00FD20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113" style="mso-position-vertical-relative:page;v-text-anchor:bottom" o:allowincell="f" fill="f" fillcolor="white" stroke="f">
      <v:fill color="white" on="f"/>
      <v:stroke on="f"/>
      <v:textbox style="mso-fit-shape-to-text:t" inset="0,0,0,0"/>
      <o:colormru v:ext="edit" colors="#87867e,#f00000"/>
    </o:shapedefaults>
    <o:shapelayout v:ext="edit">
      <o:idmap v:ext="edit" data="2"/>
      <o:rules v:ext="edit">
        <o:r id="V:Rule1" type="callout" idref="#Speech Bubble: Rectangle 2"/>
      </o:rules>
    </o:shapelayout>
  </w:shapeDefaults>
  <w:decimalSymbol w:val="."/>
  <w:listSeparator w:val=","/>
  <w14:docId w14:val="62846392"/>
  <w15:docId w15:val="{3C895B70-AE36-4E67-9A3E-057BA2D9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384"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05C"/>
    <w:rPr>
      <w:rFonts w:ascii="Fujitsu Infinity Pro" w:hAnsi="Fujitsu Infinity Pro"/>
      <w:sz w:val="20"/>
    </w:rPr>
  </w:style>
  <w:style w:type="paragraph" w:styleId="Heading1">
    <w:name w:val="heading 1"/>
    <w:next w:val="BodyText"/>
    <w:link w:val="Heading1Char"/>
    <w:qFormat/>
    <w:rsid w:val="00D2305C"/>
    <w:pPr>
      <w:keepNext/>
      <w:pageBreakBefore/>
      <w:numPr>
        <w:numId w:val="3"/>
      </w:numPr>
      <w:tabs>
        <w:tab w:val="clear" w:pos="1078"/>
      </w:tabs>
      <w:spacing w:after="120" w:line="240" w:lineRule="auto"/>
      <w:ind w:left="420" w:hanging="420"/>
      <w:outlineLvl w:val="0"/>
    </w:pPr>
    <w:rPr>
      <w:rFonts w:ascii="Fujitsu Infinity Pro Bold" w:eastAsia="Times New Roman" w:hAnsi="Fujitsu Infinity Pro Bold" w:cs="Times New Roman"/>
      <w:kern w:val="28"/>
      <w:sz w:val="28"/>
      <w:szCs w:val="20"/>
    </w:rPr>
  </w:style>
  <w:style w:type="paragraph" w:styleId="Heading2">
    <w:name w:val="heading 2"/>
    <w:basedOn w:val="Heading1"/>
    <w:next w:val="BodyText"/>
    <w:link w:val="Heading2Char"/>
    <w:qFormat/>
    <w:rsid w:val="00D2305C"/>
    <w:pPr>
      <w:pageBreakBefore w:val="0"/>
      <w:numPr>
        <w:ilvl w:val="1"/>
      </w:numPr>
      <w:tabs>
        <w:tab w:val="clear" w:pos="1078"/>
      </w:tabs>
      <w:spacing w:after="40"/>
      <w:ind w:left="462" w:hanging="462"/>
      <w:outlineLvl w:val="1"/>
    </w:pPr>
    <w:rPr>
      <w:sz w:val="24"/>
    </w:rPr>
  </w:style>
  <w:style w:type="paragraph" w:styleId="Heading3">
    <w:name w:val="heading 3"/>
    <w:basedOn w:val="Heading1"/>
    <w:next w:val="BodyText"/>
    <w:link w:val="Heading3Char"/>
    <w:qFormat/>
    <w:rsid w:val="00D2305C"/>
    <w:pPr>
      <w:pageBreakBefore w:val="0"/>
      <w:numPr>
        <w:ilvl w:val="2"/>
      </w:numPr>
      <w:tabs>
        <w:tab w:val="clear" w:pos="1078"/>
      </w:tabs>
      <w:spacing w:before="240"/>
      <w:ind w:left="546" w:hanging="546"/>
      <w:outlineLvl w:val="2"/>
    </w:pPr>
    <w:rPr>
      <w:bCs/>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Heading1"/>
    <w:next w:val="BodyText"/>
    <w:link w:val="Heading4Char"/>
    <w:qFormat/>
    <w:rsid w:val="00A2221A"/>
    <w:pPr>
      <w:pageBreakBefore w:val="0"/>
      <w:numPr>
        <w:ilvl w:val="3"/>
      </w:numPr>
      <w:tabs>
        <w:tab w:val="clear" w:pos="1078"/>
      </w:tabs>
      <w:spacing w:before="120"/>
      <w:ind w:left="1162" w:hanging="1162"/>
      <w:outlineLvl w:val="3"/>
    </w:pPr>
    <w:rPr>
      <w:rFonts w:cs="Arial"/>
      <w:bCs/>
      <w:sz w:val="20"/>
      <w:szCs w:val="28"/>
    </w:rPr>
  </w:style>
  <w:style w:type="paragraph" w:styleId="Heading5">
    <w:name w:val="heading 5"/>
    <w:aliases w:val="Level 3 - i,h5,5,Teal,H5,Block Label,h51"/>
    <w:basedOn w:val="Heading1"/>
    <w:next w:val="BodyText"/>
    <w:link w:val="Heading5Char"/>
    <w:qFormat/>
    <w:rsid w:val="005F628D"/>
    <w:pPr>
      <w:pageBreakBefore w:val="0"/>
      <w:numPr>
        <w:ilvl w:val="4"/>
      </w:numPr>
      <w:spacing w:before="240" w:after="60"/>
      <w:ind w:left="1134" w:hanging="1134"/>
      <w:outlineLvl w:val="4"/>
    </w:pPr>
    <w:rPr>
      <w:rFonts w:cs="Arial"/>
      <w:bCs/>
      <w:iCs/>
      <w:sz w:val="20"/>
      <w:lang w:val="en-US"/>
    </w:rPr>
  </w:style>
  <w:style w:type="paragraph" w:styleId="Heading6">
    <w:name w:val="heading 6"/>
    <w:basedOn w:val="Heading1"/>
    <w:next w:val="BodyText"/>
    <w:link w:val="Heading6Char"/>
    <w:qFormat/>
    <w:rsid w:val="0072065F"/>
    <w:pPr>
      <w:pageBreakBefore w:val="0"/>
      <w:numPr>
        <w:ilvl w:val="5"/>
      </w:numPr>
      <w:tabs>
        <w:tab w:val="clear" w:pos="1152"/>
      </w:tabs>
      <w:spacing w:before="240" w:after="60"/>
      <w:ind w:left="1162" w:hanging="1176"/>
      <w:outlineLvl w:val="5"/>
    </w:pPr>
    <w:rPr>
      <w:rFonts w:cs="Arial"/>
      <w:bCs/>
      <w:sz w:val="20"/>
      <w:lang w:val="en-US"/>
    </w:rPr>
  </w:style>
  <w:style w:type="paragraph" w:styleId="Heading7">
    <w:name w:val="heading 7"/>
    <w:aliases w:val="Legal Level 1.1.,Lev 7,7,PA Appendix Major,Enumerate"/>
    <w:basedOn w:val="Normal"/>
    <w:next w:val="Normal"/>
    <w:link w:val="Heading7Char"/>
    <w:rsid w:val="004D7BC3"/>
    <w:pPr>
      <w:numPr>
        <w:ilvl w:val="6"/>
        <w:numId w:val="3"/>
      </w:numPr>
      <w:spacing w:before="240" w:after="60" w:line="240" w:lineRule="auto"/>
      <w:outlineLvl w:val="6"/>
    </w:pPr>
    <w:rPr>
      <w:rFonts w:eastAsia="Times New Roman" w:cs="Times New Roman"/>
      <w:sz w:val="24"/>
      <w:szCs w:val="24"/>
    </w:rPr>
  </w:style>
  <w:style w:type="paragraph" w:styleId="Heading8">
    <w:name w:val="heading 8"/>
    <w:aliases w:val="Legal Level 1.1.1.,Lev 8,8,PA Appendix Minor,Subenumerate"/>
    <w:basedOn w:val="Normal"/>
    <w:next w:val="Normal"/>
    <w:link w:val="Heading8Char"/>
    <w:qFormat/>
    <w:rsid w:val="004D7BC3"/>
    <w:pPr>
      <w:numPr>
        <w:ilvl w:val="7"/>
        <w:numId w:val="3"/>
      </w:numPr>
      <w:spacing w:before="240" w:after="60" w:line="240" w:lineRule="auto"/>
      <w:outlineLvl w:val="7"/>
    </w:pPr>
    <w:rPr>
      <w:rFonts w:eastAsia="Times New Roman" w:cs="Times New Roman"/>
      <w:iCs/>
      <w:sz w:val="24"/>
      <w:szCs w:val="24"/>
    </w:rPr>
  </w:style>
  <w:style w:type="paragraph" w:styleId="Heading9">
    <w:name w:val="heading 9"/>
    <w:aliases w:val="Heading 9.,9,App1,App Heading,Legal Level 1.1.1.1.,Doc Ref"/>
    <w:basedOn w:val="Normal"/>
    <w:next w:val="Normal"/>
    <w:link w:val="Heading9Char"/>
    <w:qFormat/>
    <w:rsid w:val="004D7BC3"/>
    <w:pPr>
      <w:numPr>
        <w:ilvl w:val="8"/>
        <w:numId w:val="3"/>
      </w:numPr>
      <w:spacing w:before="240" w:after="6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305C"/>
    <w:rPr>
      <w:rFonts w:ascii="Fujitsu Infinity Pro Bold" w:eastAsia="Times New Roman" w:hAnsi="Fujitsu Infinity Pro Bold" w:cs="Times New Roman"/>
      <w:kern w:val="28"/>
      <w:sz w:val="28"/>
      <w:szCs w:val="20"/>
    </w:rPr>
  </w:style>
  <w:style w:type="character" w:customStyle="1" w:styleId="Heading2Char">
    <w:name w:val="Heading 2 Char"/>
    <w:basedOn w:val="DefaultParagraphFont"/>
    <w:link w:val="Heading2"/>
    <w:rsid w:val="00D2305C"/>
    <w:rPr>
      <w:rFonts w:ascii="Fujitsu Infinity Pro Bold" w:eastAsia="Times New Roman" w:hAnsi="Fujitsu Infinity Pro Bold" w:cs="Times New Roman"/>
      <w:kern w:val="28"/>
      <w:sz w:val="24"/>
      <w:szCs w:val="20"/>
    </w:rPr>
  </w:style>
  <w:style w:type="character" w:customStyle="1" w:styleId="Heading3Char">
    <w:name w:val="Heading 3 Char"/>
    <w:basedOn w:val="DefaultParagraphFont"/>
    <w:link w:val="Heading3"/>
    <w:rsid w:val="00D2305C"/>
    <w:rPr>
      <w:rFonts w:ascii="Fujitsu Infinity Pro Bold" w:eastAsia="Times New Roman" w:hAnsi="Fujitsu Infinity Pro Bold" w:cs="Times New Roman"/>
      <w:bCs/>
      <w:kern w:val="28"/>
      <w:szCs w:val="20"/>
      <w:lang w:val="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A2221A"/>
    <w:rPr>
      <w:rFonts w:ascii="Fujitsu Sans Medium" w:eastAsia="Times New Roman" w:hAnsi="Fujitsu Sans Medium" w:cs="Arial"/>
      <w:bCs/>
      <w:color w:val="F00000"/>
      <w:kern w:val="28"/>
      <w:sz w:val="20"/>
      <w:szCs w:val="28"/>
    </w:rPr>
  </w:style>
  <w:style w:type="character" w:customStyle="1" w:styleId="Heading5Char">
    <w:name w:val="Heading 5 Char"/>
    <w:aliases w:val="Level 3 - i Char,h5 Char,5 Char,Teal Char,H5 Char,Block Label Char,h51 Char"/>
    <w:basedOn w:val="DefaultParagraphFont"/>
    <w:link w:val="Heading5"/>
    <w:rsid w:val="005F628D"/>
    <w:rPr>
      <w:rFonts w:ascii="Fujitsu Sans Medium" w:eastAsia="Times New Roman" w:hAnsi="Fujitsu Sans Medium" w:cs="Arial"/>
      <w:bCs/>
      <w:iCs/>
      <w:color w:val="FF0000"/>
      <w:kern w:val="28"/>
      <w:sz w:val="20"/>
      <w:szCs w:val="20"/>
      <w:lang w:val="en-US"/>
    </w:rPr>
  </w:style>
  <w:style w:type="character" w:customStyle="1" w:styleId="Heading6Char">
    <w:name w:val="Heading 6 Char"/>
    <w:basedOn w:val="DefaultParagraphFont"/>
    <w:link w:val="Heading6"/>
    <w:rsid w:val="0072065F"/>
    <w:rPr>
      <w:rFonts w:ascii="Fujitsu Sans Medium" w:eastAsia="Times New Roman" w:hAnsi="Fujitsu Sans Medium" w:cs="Arial"/>
      <w:bCs/>
      <w:color w:val="F00000"/>
      <w:kern w:val="28"/>
      <w:sz w:val="20"/>
      <w:szCs w:val="20"/>
      <w:lang w:val="en-US"/>
    </w:rPr>
  </w:style>
  <w:style w:type="character" w:customStyle="1" w:styleId="Heading7Char">
    <w:name w:val="Heading 7 Char"/>
    <w:aliases w:val="Legal Level 1.1. Char,Lev 7 Char,7 Char,PA Appendix Major Char,Enumerate Char"/>
    <w:basedOn w:val="DefaultParagraphFont"/>
    <w:link w:val="Heading7"/>
    <w:rsid w:val="004D7BC3"/>
    <w:rPr>
      <w:rFonts w:ascii="Fujitsu Infinity Pro" w:eastAsia="Times New Roman" w:hAnsi="Fujitsu Infinity Pro" w:cs="Times New Roman"/>
      <w:sz w:val="24"/>
      <w:szCs w:val="24"/>
    </w:rPr>
  </w:style>
  <w:style w:type="character" w:customStyle="1" w:styleId="Heading8Char">
    <w:name w:val="Heading 8 Char"/>
    <w:aliases w:val="Legal Level 1.1.1. Char,Lev 8 Char,8 Char,PA Appendix Minor Char,Subenumerate Char"/>
    <w:basedOn w:val="DefaultParagraphFont"/>
    <w:link w:val="Heading8"/>
    <w:rsid w:val="004D7BC3"/>
    <w:rPr>
      <w:rFonts w:ascii="Fujitsu Infinity Pro" w:eastAsia="Times New Roman" w:hAnsi="Fujitsu Infinity Pro" w:cs="Times New Roman"/>
      <w:iCs/>
      <w:sz w:val="24"/>
      <w:szCs w:val="24"/>
    </w:rPr>
  </w:style>
  <w:style w:type="character" w:customStyle="1" w:styleId="Heading9Char">
    <w:name w:val="Heading 9 Char"/>
    <w:aliases w:val="Heading 9. Char,9 Char,App1 Char,App Heading Char,Legal Level 1.1.1.1. Char,Doc Ref Char"/>
    <w:basedOn w:val="DefaultParagraphFont"/>
    <w:link w:val="Heading9"/>
    <w:rsid w:val="004D7BC3"/>
    <w:rPr>
      <w:rFonts w:ascii="Fujitsu Infinity Pro" w:eastAsia="Times New Roman" w:hAnsi="Fujitsu Infinity Pro" w:cs="Arial"/>
      <w:sz w:val="20"/>
    </w:rPr>
  </w:style>
  <w:style w:type="paragraph" w:styleId="BodyText">
    <w:name w:val="Body Text"/>
    <w:link w:val="BodyTextChar"/>
    <w:qFormat/>
    <w:rsid w:val="007402EB"/>
    <w:pPr>
      <w:spacing w:before="60" w:after="120" w:line="240" w:lineRule="auto"/>
      <w:ind w:left="14"/>
    </w:pPr>
    <w:rPr>
      <w:rFonts w:ascii="Fujitsu Infinity Pro" w:eastAsia="Times New Roman" w:hAnsi="Fujitsu Infinity Pro" w:cs="Times New Roman"/>
      <w:color w:val="000000"/>
      <w:sz w:val="20"/>
    </w:rPr>
  </w:style>
  <w:style w:type="character" w:customStyle="1" w:styleId="BodyTextChar">
    <w:name w:val="Body Text Char"/>
    <w:basedOn w:val="DefaultParagraphFont"/>
    <w:link w:val="BodyText"/>
    <w:rsid w:val="007402EB"/>
    <w:rPr>
      <w:rFonts w:ascii="Fujitsu Infinity Pro" w:eastAsia="Times New Roman" w:hAnsi="Fujitsu Infinity Pro" w:cs="Times New Roman"/>
      <w:color w:val="000000"/>
      <w:sz w:val="20"/>
    </w:rPr>
  </w:style>
  <w:style w:type="paragraph" w:styleId="Header">
    <w:name w:val="header"/>
    <w:basedOn w:val="Normal"/>
    <w:link w:val="HeaderChar"/>
    <w:rsid w:val="004D7BC3"/>
    <w:pPr>
      <w:tabs>
        <w:tab w:val="center" w:pos="4153"/>
        <w:tab w:val="right" w:pos="8306"/>
      </w:tabs>
      <w:spacing w:after="0" w:line="240" w:lineRule="auto"/>
    </w:pPr>
    <w:rPr>
      <w:rFonts w:eastAsia="Times New Roman" w:cs="Times New Roman"/>
      <w:szCs w:val="20"/>
    </w:rPr>
  </w:style>
  <w:style w:type="character" w:customStyle="1" w:styleId="HeaderChar">
    <w:name w:val="Header Char"/>
    <w:basedOn w:val="DefaultParagraphFont"/>
    <w:link w:val="Header"/>
    <w:rsid w:val="004D7BC3"/>
    <w:rPr>
      <w:rFonts w:ascii="Fujitsu Infinity Pro" w:eastAsia="Times New Roman" w:hAnsi="Fujitsu Infinity Pro" w:cs="Times New Roman"/>
      <w:sz w:val="20"/>
      <w:szCs w:val="20"/>
    </w:rPr>
  </w:style>
  <w:style w:type="paragraph" w:styleId="Footer">
    <w:name w:val="footer"/>
    <w:basedOn w:val="Normal"/>
    <w:link w:val="FooterChar"/>
    <w:uiPriority w:val="99"/>
    <w:unhideWhenUsed/>
    <w:rsid w:val="00B04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C2"/>
    <w:rPr>
      <w:rFonts w:ascii="Fujitsu Infinity Pro" w:hAnsi="Fujitsu Infinity Pro"/>
      <w:sz w:val="20"/>
    </w:rPr>
  </w:style>
  <w:style w:type="paragraph" w:styleId="TOC1">
    <w:name w:val="toc 1"/>
    <w:basedOn w:val="Normal"/>
    <w:autoRedefine/>
    <w:uiPriority w:val="39"/>
    <w:rsid w:val="00803C9C"/>
    <w:pPr>
      <w:tabs>
        <w:tab w:val="right" w:leader="dot" w:pos="10345"/>
      </w:tabs>
      <w:spacing w:afterLines="60" w:after="144" w:line="240" w:lineRule="auto"/>
      <w:ind w:left="294" w:right="85" w:hanging="294"/>
    </w:pPr>
    <w:rPr>
      <w:rFonts w:ascii="Fujitsu Infinity Pro Bold" w:eastAsia="Times New Roman" w:hAnsi="Fujitsu Infinity Pro Bold" w:cs="Times New Roman"/>
      <w:bCs/>
      <w:noProof/>
      <w:szCs w:val="28"/>
      <w:lang w:val="en-US"/>
    </w:rPr>
  </w:style>
  <w:style w:type="paragraph" w:styleId="TOC2">
    <w:name w:val="toc 2"/>
    <w:basedOn w:val="Normal"/>
    <w:next w:val="Normal"/>
    <w:autoRedefine/>
    <w:uiPriority w:val="39"/>
    <w:rsid w:val="00803C9C"/>
    <w:pPr>
      <w:tabs>
        <w:tab w:val="right" w:leader="dot" w:pos="10348"/>
      </w:tabs>
      <w:spacing w:beforeLines="20" w:before="48" w:afterLines="60" w:after="144" w:line="240" w:lineRule="auto"/>
      <w:ind w:left="672" w:hanging="364"/>
    </w:pPr>
    <w:rPr>
      <w:rFonts w:eastAsia="Times New Roman" w:cs="Times New Roman"/>
      <w:bCs/>
      <w:noProof/>
      <w:szCs w:val="20"/>
    </w:rPr>
  </w:style>
  <w:style w:type="paragraph" w:customStyle="1" w:styleId="Table-Bodytext">
    <w:name w:val="Table - Body text"/>
    <w:basedOn w:val="BodyText"/>
    <w:rsid w:val="00AD2172"/>
    <w:pPr>
      <w:spacing w:before="20" w:after="20" w:line="276" w:lineRule="auto"/>
      <w:ind w:left="0"/>
    </w:pPr>
    <w:rPr>
      <w:sz w:val="18"/>
      <w:szCs w:val="19"/>
    </w:rPr>
  </w:style>
  <w:style w:type="paragraph" w:customStyle="1" w:styleId="Bullet3">
    <w:name w:val="Bullet 3"/>
    <w:basedOn w:val="Normal"/>
    <w:qFormat/>
    <w:rsid w:val="00767C30"/>
    <w:pPr>
      <w:numPr>
        <w:ilvl w:val="2"/>
        <w:numId w:val="19"/>
      </w:numPr>
      <w:spacing w:after="0" w:line="240" w:lineRule="auto"/>
      <w:ind w:left="1834" w:hanging="154"/>
    </w:pPr>
    <w:rPr>
      <w:rFonts w:eastAsia="MS PGothic" w:cs="Fujitsu Sans Light"/>
      <w:snapToGrid w:val="0"/>
      <w:kern w:val="2"/>
      <w:position w:val="2"/>
      <w:sz w:val="18"/>
      <w:szCs w:val="18"/>
      <w:lang w:val="en-US" w:eastAsia="ja-JP"/>
    </w:rPr>
  </w:style>
  <w:style w:type="paragraph" w:customStyle="1" w:styleId="Listnumber1">
    <w:name w:val="List number 1"/>
    <w:basedOn w:val="Normal"/>
    <w:rsid w:val="007402EB"/>
    <w:pPr>
      <w:keepLines/>
      <w:numPr>
        <w:numId w:val="2"/>
      </w:numPr>
      <w:tabs>
        <w:tab w:val="clear" w:pos="1491"/>
      </w:tabs>
      <w:spacing w:before="60" w:after="60" w:line="240" w:lineRule="auto"/>
      <w:ind w:left="448" w:hanging="301"/>
    </w:pPr>
    <w:rPr>
      <w:rFonts w:eastAsia="Times New Roman" w:cs="Times New Roman"/>
      <w:color w:val="000000"/>
    </w:rPr>
  </w:style>
  <w:style w:type="paragraph" w:customStyle="1" w:styleId="ListNumber21">
    <w:name w:val="List Number 21"/>
    <w:basedOn w:val="Normal"/>
    <w:rsid w:val="007402EB"/>
    <w:pPr>
      <w:numPr>
        <w:numId w:val="7"/>
      </w:numPr>
      <w:tabs>
        <w:tab w:val="clear" w:pos="1849"/>
      </w:tabs>
      <w:spacing w:before="60" w:after="60" w:line="240" w:lineRule="auto"/>
      <w:ind w:left="742" w:hanging="294"/>
      <w:jc w:val="both"/>
    </w:pPr>
    <w:rPr>
      <w:rFonts w:eastAsia="Times New Roman" w:cs="Times New Roman"/>
      <w:color w:val="000000"/>
    </w:rPr>
  </w:style>
  <w:style w:type="paragraph" w:customStyle="1" w:styleId="ListNumber31">
    <w:name w:val="List Number 31"/>
    <w:basedOn w:val="Bullet3"/>
    <w:rsid w:val="007402EB"/>
    <w:pPr>
      <w:numPr>
        <w:ilvl w:val="0"/>
        <w:numId w:val="1"/>
      </w:numPr>
      <w:ind w:left="1050" w:hanging="294"/>
    </w:pPr>
  </w:style>
  <w:style w:type="paragraph" w:styleId="TOC3">
    <w:name w:val="toc 3"/>
    <w:basedOn w:val="Normal"/>
    <w:next w:val="Normal"/>
    <w:autoRedefine/>
    <w:uiPriority w:val="39"/>
    <w:rsid w:val="00803C9C"/>
    <w:pPr>
      <w:tabs>
        <w:tab w:val="right" w:leader="dot" w:pos="10348"/>
      </w:tabs>
      <w:spacing w:beforeLines="20" w:before="48" w:afterLines="60" w:after="144" w:line="240" w:lineRule="auto"/>
      <w:ind w:left="1232" w:hanging="532"/>
    </w:pPr>
    <w:rPr>
      <w:rFonts w:eastAsia="Times New Roman" w:cs="Times New Roman"/>
      <w:bCs/>
      <w:noProof/>
    </w:rPr>
  </w:style>
  <w:style w:type="character" w:styleId="Hyperlink">
    <w:name w:val="Hyperlink"/>
    <w:basedOn w:val="DefaultParagraphFont"/>
    <w:uiPriority w:val="99"/>
    <w:rsid w:val="002446AA"/>
    <w:rPr>
      <w:rFonts w:ascii="Fujitsu Infinity Pro" w:hAnsi="Fujitsu Infinity Pro"/>
      <w:color w:val="0000FF"/>
      <w:sz w:val="20"/>
      <w:u w:val="single"/>
    </w:rPr>
  </w:style>
  <w:style w:type="paragraph" w:customStyle="1" w:styleId="Indent1">
    <w:name w:val="Indent 1"/>
    <w:basedOn w:val="BodyText"/>
    <w:rsid w:val="00A2221A"/>
    <w:pPr>
      <w:spacing w:before="20"/>
      <w:ind w:left="1729"/>
    </w:pPr>
  </w:style>
  <w:style w:type="paragraph" w:customStyle="1" w:styleId="footer-rightjustified">
    <w:name w:val="footer - right justified"/>
    <w:basedOn w:val="Normal"/>
    <w:link w:val="footer-rightjustifiedChar"/>
    <w:rsid w:val="00767C30"/>
    <w:pPr>
      <w:tabs>
        <w:tab w:val="right" w:pos="9639"/>
      </w:tabs>
    </w:pPr>
    <w:rPr>
      <w:sz w:val="16"/>
    </w:rPr>
  </w:style>
  <w:style w:type="paragraph" w:customStyle="1" w:styleId="Indent2">
    <w:name w:val="Indent 2"/>
    <w:basedOn w:val="Normal"/>
    <w:rsid w:val="004D7BC3"/>
    <w:pPr>
      <w:spacing w:before="20" w:after="60" w:line="240" w:lineRule="auto"/>
      <w:ind w:left="2013"/>
      <w:jc w:val="both"/>
    </w:pPr>
    <w:rPr>
      <w:rFonts w:eastAsia="Times New Roman" w:cs="Times New Roman"/>
      <w:color w:val="000000"/>
    </w:rPr>
  </w:style>
  <w:style w:type="paragraph" w:customStyle="1" w:styleId="Indent3">
    <w:name w:val="Indent 3"/>
    <w:basedOn w:val="Indent2"/>
    <w:rsid w:val="00A2221A"/>
    <w:pPr>
      <w:ind w:left="2296"/>
    </w:pPr>
    <w:rPr>
      <w:color w:val="auto"/>
    </w:rPr>
  </w:style>
  <w:style w:type="paragraph" w:customStyle="1" w:styleId="BodyTextleft">
    <w:name w:val="Body Text left"/>
    <w:basedOn w:val="BodyText"/>
    <w:qFormat/>
    <w:rsid w:val="007402EB"/>
  </w:style>
  <w:style w:type="paragraph" w:customStyle="1" w:styleId="TableHeading">
    <w:name w:val="Table Heading"/>
    <w:basedOn w:val="Normal"/>
    <w:rsid w:val="00D7402A"/>
    <w:pPr>
      <w:keepLines/>
      <w:tabs>
        <w:tab w:val="left" w:pos="3107"/>
      </w:tabs>
      <w:adjustRightInd w:val="0"/>
      <w:snapToGrid w:val="0"/>
      <w:spacing w:before="80" w:after="80"/>
    </w:pPr>
    <w:rPr>
      <w:rFonts w:ascii="Fujitsu Infinity Pro Bold" w:eastAsia="MS PGothic" w:hAnsi="Fujitsu Infinity Pro Bold" w:cs="Arial"/>
      <w:iCs/>
      <w:snapToGrid w:val="0"/>
      <w:color w:val="FFFFFF" w:themeColor="background1"/>
      <w:kern w:val="2"/>
      <w:position w:val="2"/>
      <w:szCs w:val="20"/>
      <w:lang w:val="en-US"/>
    </w:rPr>
  </w:style>
  <w:style w:type="paragraph" w:customStyle="1" w:styleId="PreTable">
    <w:name w:val="PreTable"/>
    <w:basedOn w:val="Normal"/>
    <w:next w:val="Normal"/>
    <w:rsid w:val="00A2221A"/>
    <w:pPr>
      <w:spacing w:before="60" w:after="200" w:line="240" w:lineRule="auto"/>
      <w:ind w:left="1162"/>
    </w:pPr>
    <w:rPr>
      <w:rFonts w:eastAsia="Times New Roman" w:cs="Times New Roman"/>
      <w:lang w:val="en-US"/>
    </w:rPr>
  </w:style>
  <w:style w:type="paragraph" w:customStyle="1" w:styleId="TableofContents">
    <w:name w:val="Table of Contents"/>
    <w:basedOn w:val="Normal"/>
    <w:link w:val="TableofContentsChar"/>
    <w:rsid w:val="004D7BC3"/>
    <w:pPr>
      <w:spacing w:before="120" w:after="120" w:line="240" w:lineRule="auto"/>
    </w:pPr>
    <w:rPr>
      <w:rFonts w:eastAsia="Times New Roman" w:cs="Arial"/>
      <w:bCs/>
      <w:sz w:val="28"/>
      <w:szCs w:val="28"/>
    </w:rPr>
  </w:style>
  <w:style w:type="paragraph" w:customStyle="1" w:styleId="PostTable">
    <w:name w:val="Post Table"/>
    <w:basedOn w:val="BodyText"/>
    <w:rsid w:val="00A2221A"/>
    <w:pPr>
      <w:spacing w:before="240"/>
    </w:pPr>
  </w:style>
  <w:style w:type="paragraph" w:customStyle="1" w:styleId="Bullet1">
    <w:name w:val="Bullet 1"/>
    <w:basedOn w:val="Normal"/>
    <w:link w:val="Bullet1Char"/>
    <w:qFormat/>
    <w:rsid w:val="007402EB"/>
    <w:pPr>
      <w:numPr>
        <w:numId w:val="18"/>
      </w:numPr>
      <w:spacing w:before="60" w:after="0" w:line="240" w:lineRule="auto"/>
      <w:ind w:left="308" w:hanging="168"/>
    </w:pPr>
    <w:rPr>
      <w:rFonts w:eastAsia="MS PGothic" w:cs="Fujitsu Sans Light"/>
      <w:snapToGrid w:val="0"/>
      <w:kern w:val="2"/>
      <w:position w:val="2"/>
      <w:szCs w:val="24"/>
      <w:lang w:val="en-US" w:eastAsia="ja-JP"/>
    </w:rPr>
  </w:style>
  <w:style w:type="paragraph" w:customStyle="1" w:styleId="Bullet2">
    <w:name w:val="Bullet 2"/>
    <w:basedOn w:val="Bullet1"/>
    <w:qFormat/>
    <w:rsid w:val="00101810"/>
    <w:pPr>
      <w:numPr>
        <w:ilvl w:val="1"/>
      </w:numPr>
      <w:ind w:left="1568" w:hanging="140"/>
    </w:pPr>
  </w:style>
  <w:style w:type="paragraph" w:customStyle="1" w:styleId="Annex1">
    <w:name w:val="Annex 1"/>
    <w:basedOn w:val="Normal"/>
    <w:next w:val="BodyText"/>
    <w:rsid w:val="00D13E35"/>
    <w:pPr>
      <w:pageBreakBefore/>
      <w:numPr>
        <w:numId w:val="8"/>
      </w:numPr>
      <w:tabs>
        <w:tab w:val="clear" w:pos="432"/>
      </w:tabs>
      <w:spacing w:before="360" w:after="120" w:line="240" w:lineRule="auto"/>
      <w:ind w:left="350" w:hanging="350"/>
    </w:pPr>
    <w:rPr>
      <w:rFonts w:ascii="Fujitsu Infinity Pro Bold" w:eastAsia="Times New Roman" w:hAnsi="Fujitsu Infinity Pro Bold" w:cs="Times New Roman"/>
      <w:sz w:val="28"/>
      <w:szCs w:val="28"/>
    </w:rPr>
  </w:style>
  <w:style w:type="paragraph" w:customStyle="1" w:styleId="Annex2">
    <w:name w:val="Annex 2"/>
    <w:basedOn w:val="Normal"/>
    <w:next w:val="BodyText"/>
    <w:rsid w:val="00D13E35"/>
    <w:pPr>
      <w:numPr>
        <w:ilvl w:val="1"/>
        <w:numId w:val="8"/>
      </w:numPr>
      <w:tabs>
        <w:tab w:val="clear" w:pos="576"/>
      </w:tabs>
      <w:spacing w:before="360" w:after="40" w:line="240" w:lineRule="auto"/>
      <w:ind w:left="560" w:hanging="560"/>
    </w:pPr>
    <w:rPr>
      <w:rFonts w:ascii="Fujitsu Infinity Pro Bold" w:eastAsia="Times New Roman" w:hAnsi="Fujitsu Infinity Pro Bold" w:cs="Times New Roman"/>
      <w:sz w:val="24"/>
      <w:szCs w:val="24"/>
    </w:rPr>
  </w:style>
  <w:style w:type="paragraph" w:customStyle="1" w:styleId="Annex3">
    <w:name w:val="Annex 3"/>
    <w:basedOn w:val="Normal"/>
    <w:next w:val="BodyText"/>
    <w:rsid w:val="00D13E35"/>
    <w:pPr>
      <w:numPr>
        <w:ilvl w:val="2"/>
        <w:numId w:val="8"/>
      </w:numPr>
      <w:tabs>
        <w:tab w:val="clear" w:pos="720"/>
      </w:tabs>
      <w:spacing w:before="240" w:after="120" w:line="240" w:lineRule="auto"/>
      <w:ind w:left="630" w:hanging="630"/>
    </w:pPr>
    <w:rPr>
      <w:rFonts w:ascii="Fujitsu Infinity Pro Bold" w:eastAsia="Times New Roman" w:hAnsi="Fujitsu Infinity Pro Bold" w:cs="Times New Roman"/>
    </w:rPr>
  </w:style>
  <w:style w:type="paragraph" w:customStyle="1" w:styleId="Annex4">
    <w:name w:val="Annex 4"/>
    <w:basedOn w:val="Normal"/>
    <w:next w:val="BodyText"/>
    <w:rsid w:val="00D13E35"/>
    <w:pPr>
      <w:numPr>
        <w:ilvl w:val="3"/>
        <w:numId w:val="8"/>
      </w:numPr>
      <w:tabs>
        <w:tab w:val="clear" w:pos="1080"/>
      </w:tabs>
      <w:spacing w:before="120" w:after="120" w:line="240" w:lineRule="auto"/>
      <w:ind w:left="756" w:hanging="756"/>
    </w:pPr>
    <w:rPr>
      <w:rFonts w:ascii="Fujitsu Infinity Pro Bold" w:eastAsia="Arial Unicode MS" w:hAnsi="Fujitsu Infinity Pro Bold" w:cs="Times New Roman"/>
      <w:szCs w:val="20"/>
    </w:rPr>
  </w:style>
  <w:style w:type="paragraph" w:customStyle="1" w:styleId="Annex5">
    <w:name w:val="Annex 5"/>
    <w:basedOn w:val="Normal"/>
    <w:next w:val="BodyText"/>
    <w:rsid w:val="00D13E35"/>
    <w:pPr>
      <w:numPr>
        <w:ilvl w:val="4"/>
        <w:numId w:val="8"/>
      </w:numPr>
      <w:tabs>
        <w:tab w:val="clear" w:pos="1440"/>
      </w:tabs>
      <w:spacing w:before="120" w:after="120" w:line="240" w:lineRule="auto"/>
      <w:ind w:left="882" w:hanging="882"/>
    </w:pPr>
    <w:rPr>
      <w:rFonts w:ascii="Fujitsu Infinity Pro Bold" w:eastAsia="Times New Roman" w:hAnsi="Fujitsu Infinity Pro Bold" w:cs="Times New Roman"/>
      <w:szCs w:val="20"/>
    </w:rPr>
  </w:style>
  <w:style w:type="paragraph" w:customStyle="1" w:styleId="Headingnonumberbold">
    <w:name w:val="Heading no number bold"/>
    <w:basedOn w:val="Normal"/>
    <w:next w:val="BodyText"/>
    <w:rsid w:val="004D7BC3"/>
    <w:pPr>
      <w:keepNext/>
      <w:spacing w:before="160" w:after="60" w:line="240" w:lineRule="auto"/>
      <w:ind w:left="1162"/>
      <w:jc w:val="both"/>
      <w:outlineLvl w:val="2"/>
    </w:pPr>
    <w:rPr>
      <w:rFonts w:ascii="Fujitsu Infinity Pro Bold" w:eastAsia="Times New Roman" w:hAnsi="Fujitsu Infinity Pro Bold" w:cs="Arial"/>
      <w:iCs/>
      <w:color w:val="000000"/>
      <w:lang w:val="en-US"/>
    </w:rPr>
  </w:style>
  <w:style w:type="paragraph" w:customStyle="1" w:styleId="Headingnonumbernotbold">
    <w:name w:val="Heading no number not bold"/>
    <w:basedOn w:val="Normal"/>
    <w:next w:val="BodyText"/>
    <w:rsid w:val="004D7BC3"/>
    <w:pPr>
      <w:keepNext/>
      <w:spacing w:before="120" w:after="60" w:line="240" w:lineRule="auto"/>
      <w:ind w:left="1162"/>
      <w:jc w:val="both"/>
      <w:outlineLvl w:val="2"/>
    </w:pPr>
    <w:rPr>
      <w:rFonts w:eastAsia="Times New Roman" w:cs="Arial"/>
      <w:iCs/>
      <w:color w:val="000000"/>
      <w:kern w:val="28"/>
      <w:lang w:val="en-US"/>
    </w:rPr>
  </w:style>
  <w:style w:type="character" w:customStyle="1" w:styleId="footer-rightjustifiedChar">
    <w:name w:val="footer - right justified Char"/>
    <w:basedOn w:val="DefaultParagraphFont"/>
    <w:link w:val="footer-rightjustified"/>
    <w:rsid w:val="00260096"/>
    <w:rPr>
      <w:rFonts w:ascii="Fujitsu Infinity Pro" w:hAnsi="Fujitsu Infinity Pro"/>
      <w:noProof/>
      <w:sz w:val="16"/>
      <w:szCs w:val="15"/>
      <w:lang w:eastAsia="en-GB"/>
    </w:rPr>
  </w:style>
  <w:style w:type="character" w:customStyle="1" w:styleId="CustomernameanddateChar">
    <w:name w:val="Customer name and date Char"/>
    <w:link w:val="Customernameanddate"/>
    <w:rsid w:val="000E12E2"/>
    <w:rPr>
      <w:rFonts w:ascii="Fujitsu Infinity Pro" w:eastAsia="Times New Roman" w:hAnsi="Fujitsu Infinity Pro" w:cs="Times New Roman"/>
      <w:bCs/>
      <w:snapToGrid w:val="0"/>
      <w:kern w:val="2"/>
      <w:position w:val="2"/>
      <w:sz w:val="16"/>
      <w:szCs w:val="20"/>
      <w:lang w:val="en-US"/>
    </w:rPr>
  </w:style>
  <w:style w:type="paragraph" w:customStyle="1" w:styleId="Customernameanddate">
    <w:name w:val="Customer name and date"/>
    <w:link w:val="CustomernameanddateChar"/>
    <w:qFormat/>
    <w:rsid w:val="000E12E2"/>
    <w:rPr>
      <w:rFonts w:ascii="Fujitsu Infinity Pro" w:eastAsia="Times New Roman" w:hAnsi="Fujitsu Infinity Pro" w:cs="Times New Roman"/>
      <w:bCs/>
      <w:snapToGrid w:val="0"/>
      <w:kern w:val="2"/>
      <w:position w:val="2"/>
      <w:sz w:val="16"/>
      <w:szCs w:val="20"/>
      <w:lang w:val="en-US"/>
    </w:rPr>
  </w:style>
  <w:style w:type="paragraph" w:customStyle="1" w:styleId="Publication">
    <w:name w:val="Publication"/>
    <w:basedOn w:val="Normal"/>
    <w:link w:val="PublicationChar"/>
    <w:qFormat/>
    <w:rsid w:val="000E12E2"/>
    <w:pPr>
      <w:adjustRightInd w:val="0"/>
      <w:snapToGrid w:val="0"/>
      <w:spacing w:after="0" w:line="200" w:lineRule="exact"/>
    </w:pPr>
    <w:rPr>
      <w:rFonts w:ascii="Fujitsu Infinity Pro Bold" w:eastAsia="Times New Roman" w:hAnsi="Fujitsu Infinity Pro Bold" w:cs="Times New Roman"/>
      <w:bCs/>
      <w:snapToGrid w:val="0"/>
      <w:kern w:val="2"/>
      <w:position w:val="2"/>
      <w:sz w:val="16"/>
      <w:szCs w:val="20"/>
      <w:lang w:val="en-US"/>
    </w:rPr>
  </w:style>
  <w:style w:type="character" w:customStyle="1" w:styleId="PublicationChar">
    <w:name w:val="Publication Char"/>
    <w:link w:val="Publication"/>
    <w:rsid w:val="000E12E2"/>
    <w:rPr>
      <w:rFonts w:ascii="Fujitsu Infinity Pro Bold" w:eastAsia="Times New Roman" w:hAnsi="Fujitsu Infinity Pro Bold" w:cs="Times New Roman"/>
      <w:bCs/>
      <w:snapToGrid w:val="0"/>
      <w:kern w:val="2"/>
      <w:position w:val="2"/>
      <w:sz w:val="16"/>
      <w:szCs w:val="20"/>
      <w:lang w:val="en-US"/>
    </w:rPr>
  </w:style>
  <w:style w:type="paragraph" w:customStyle="1" w:styleId="CustomerQuestion">
    <w:name w:val="Customer Question"/>
    <w:basedOn w:val="Normal"/>
    <w:rsid w:val="007E51CA"/>
    <w:pPr>
      <w:keepNext/>
      <w:pBdr>
        <w:top w:val="single" w:sz="12" w:space="3" w:color="00E7EF"/>
        <w:left w:val="single" w:sz="12" w:space="4" w:color="00E7EF"/>
        <w:bottom w:val="single" w:sz="12" w:space="3" w:color="00E7EF"/>
        <w:right w:val="single" w:sz="12" w:space="3" w:color="00E7EF"/>
      </w:pBdr>
      <w:shd w:val="clear" w:color="auto" w:fill="00E7EF"/>
      <w:spacing w:before="80" w:after="40" w:line="240" w:lineRule="auto"/>
      <w:ind w:left="1247" w:right="113"/>
    </w:pPr>
    <w:rPr>
      <w:rFonts w:ascii="Fujitsu Infinity Pro Italic" w:eastAsia="Times New Roman" w:hAnsi="Fujitsu Infinity Pro Italic" w:cs="Times New Roman"/>
      <w:szCs w:val="20"/>
    </w:rPr>
  </w:style>
  <w:style w:type="paragraph" w:customStyle="1" w:styleId="CustomerQuestionBullet">
    <w:name w:val="Customer Question Bullet"/>
    <w:basedOn w:val="CustomerQuestion"/>
    <w:rsid w:val="007E51CA"/>
    <w:pPr>
      <w:numPr>
        <w:numId w:val="9"/>
      </w:numPr>
      <w:spacing w:before="0" w:after="0"/>
      <w:ind w:left="1400" w:hanging="150"/>
    </w:pPr>
  </w:style>
  <w:style w:type="paragraph" w:customStyle="1" w:styleId="Customerstatement">
    <w:name w:val="Customer statement"/>
    <w:rsid w:val="007E51CA"/>
    <w:pPr>
      <w:keepLines/>
      <w:pBdr>
        <w:top w:val="single" w:sz="12" w:space="4" w:color="DCDCDC"/>
        <w:left w:val="single" w:sz="12" w:space="4" w:color="DCDCDC"/>
        <w:bottom w:val="single" w:sz="12" w:space="4" w:color="DCDCDC"/>
        <w:right w:val="single" w:sz="12" w:space="4" w:color="DCDCDC"/>
      </w:pBdr>
      <w:shd w:val="clear" w:color="auto" w:fill="DCDCDC"/>
      <w:spacing w:before="20"/>
      <w:ind w:left="1247" w:right="113"/>
      <w:jc w:val="center"/>
    </w:pPr>
    <w:rPr>
      <w:rFonts w:ascii="Fujitsu Infinity Pro" w:eastAsia="Times New Roman" w:hAnsi="Fujitsu Infinity Pro" w:cs="Times New Roman"/>
      <w:i/>
      <w:iCs/>
      <w:color w:val="000000" w:themeColor="text1"/>
      <w:sz w:val="20"/>
    </w:rPr>
  </w:style>
  <w:style w:type="paragraph" w:customStyle="1" w:styleId="TableBullet-Level1">
    <w:name w:val="Table Bullet - Level 1"/>
    <w:basedOn w:val="Bullet1"/>
    <w:link w:val="TableBullet-Level1Char"/>
    <w:qFormat/>
    <w:rsid w:val="00A2221A"/>
    <w:pPr>
      <w:ind w:left="240"/>
    </w:pPr>
    <w:rPr>
      <w:sz w:val="18"/>
    </w:rPr>
  </w:style>
  <w:style w:type="paragraph" w:styleId="Caption">
    <w:name w:val="caption"/>
    <w:basedOn w:val="Normal"/>
    <w:next w:val="BodyText"/>
    <w:link w:val="CaptionChar"/>
    <w:qFormat/>
    <w:rsid w:val="004D7BC3"/>
    <w:pPr>
      <w:spacing w:before="120" w:after="240" w:line="240" w:lineRule="auto"/>
      <w:ind w:left="1162"/>
      <w:jc w:val="center"/>
    </w:pPr>
    <w:rPr>
      <w:rFonts w:ascii="Fujitsu Infinity Pro Bold" w:eastAsia="Times New Roman" w:hAnsi="Fujitsu Infinity Pro Bold" w:cs="Times New Roman"/>
      <w:bCs/>
      <w:spacing w:val="-4"/>
      <w:sz w:val="18"/>
      <w:szCs w:val="20"/>
    </w:rPr>
  </w:style>
  <w:style w:type="character" w:customStyle="1" w:styleId="CaptionChar">
    <w:name w:val="Caption Char"/>
    <w:basedOn w:val="DefaultParagraphFont"/>
    <w:link w:val="Caption"/>
    <w:rsid w:val="004D7BC3"/>
    <w:rPr>
      <w:rFonts w:ascii="Fujitsu Infinity Pro Bold" w:eastAsia="Times New Roman" w:hAnsi="Fujitsu Infinity Pro Bold" w:cs="Times New Roman"/>
      <w:bCs/>
      <w:spacing w:val="-4"/>
      <w:sz w:val="18"/>
      <w:szCs w:val="20"/>
    </w:rPr>
  </w:style>
  <w:style w:type="paragraph" w:customStyle="1" w:styleId="Sub-heading">
    <w:name w:val="Sub-heading"/>
    <w:basedOn w:val="BodyText"/>
    <w:qFormat/>
    <w:rsid w:val="004D7BC3"/>
    <w:rPr>
      <w:rFonts w:ascii="Fujitsu Infinity Pro Bold" w:hAnsi="Fujitsu Infinity Pro Bold"/>
    </w:rPr>
  </w:style>
  <w:style w:type="paragraph" w:styleId="BalloonText">
    <w:name w:val="Balloon Text"/>
    <w:basedOn w:val="Normal"/>
    <w:link w:val="BalloonTextChar"/>
    <w:uiPriority w:val="99"/>
    <w:semiHidden/>
    <w:unhideWhenUsed/>
    <w:rsid w:val="007C6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9F"/>
    <w:rPr>
      <w:rFonts w:ascii="Tahoma" w:hAnsi="Tahoma" w:cs="Tahoma"/>
      <w:sz w:val="16"/>
      <w:szCs w:val="16"/>
    </w:rPr>
  </w:style>
  <w:style w:type="character" w:customStyle="1" w:styleId="Bullet1Char">
    <w:name w:val="Bullet 1 Char"/>
    <w:basedOn w:val="BodyTextChar"/>
    <w:link w:val="Bullet1"/>
    <w:rsid w:val="007402EB"/>
    <w:rPr>
      <w:rFonts w:ascii="Fujitsu Infinity Pro" w:eastAsia="MS PGothic" w:hAnsi="Fujitsu Infinity Pro" w:cs="Fujitsu Sans Light"/>
      <w:snapToGrid w:val="0"/>
      <w:color w:val="000000"/>
      <w:kern w:val="2"/>
      <w:position w:val="2"/>
      <w:sz w:val="20"/>
      <w:szCs w:val="24"/>
      <w:lang w:val="en-US" w:eastAsia="ja-JP"/>
    </w:rPr>
  </w:style>
  <w:style w:type="character" w:customStyle="1" w:styleId="TableBullet-Level1Char">
    <w:name w:val="Table Bullet - Level 1 Char"/>
    <w:basedOn w:val="Bullet1Char"/>
    <w:link w:val="TableBullet-Level1"/>
    <w:rsid w:val="00A2221A"/>
    <w:rPr>
      <w:rFonts w:ascii="Fujitsu Sans" w:eastAsia="Times New Roman" w:hAnsi="Fujitsu Sans" w:cs="Times New Roman"/>
      <w:snapToGrid w:val="0"/>
      <w:color w:val="000000"/>
      <w:kern w:val="2"/>
      <w:position w:val="2"/>
      <w:sz w:val="18"/>
      <w:szCs w:val="24"/>
      <w:lang w:val="en-US" w:eastAsia="en-GB"/>
    </w:rPr>
  </w:style>
  <w:style w:type="character" w:customStyle="1" w:styleId="FujitsuInfinityProBold">
    <w:name w:val="Fujitsu Infinity Pro Bold"/>
    <w:basedOn w:val="DefaultParagraphFont"/>
    <w:uiPriority w:val="1"/>
    <w:qFormat/>
    <w:rsid w:val="004D7BC3"/>
    <w:rPr>
      <w:rFonts w:ascii="Fujitsu Infinity Pro Bold" w:hAnsi="Fujitsu Infinity Pro Bold"/>
    </w:rPr>
  </w:style>
  <w:style w:type="table" w:styleId="GridTable4">
    <w:name w:val="Grid Table 4"/>
    <w:basedOn w:val="TableNormal"/>
    <w:uiPriority w:val="49"/>
    <w:rsid w:val="00865E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430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rFonts w:ascii="Fujitsu Sans Medium" w:hAnsi="Fujitsu Sans Medium"/>
        <w:b w:val="0"/>
        <w:bCs/>
        <w:color w:val="FFFFFF" w:themeColor="background1"/>
      </w:rPr>
      <w:tblPr/>
      <w:tcPr>
        <w:shd w:val="clear" w:color="auto" w:fill="F0000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EEEEE"/>
      </w:tcPr>
    </w:tblStylePr>
  </w:style>
  <w:style w:type="character" w:customStyle="1" w:styleId="Table-FirstColumn">
    <w:name w:val="Table - First Column"/>
    <w:basedOn w:val="DefaultParagraphFont"/>
    <w:uiPriority w:val="1"/>
    <w:qFormat/>
    <w:rsid w:val="004D7BC3"/>
    <w:rPr>
      <w:rFonts w:ascii="Fujitsu Infinity Pro Bold" w:hAnsi="Fujitsu Infinity Pro Bold"/>
      <w:bCs/>
      <w:sz w:val="18"/>
    </w:rPr>
  </w:style>
  <w:style w:type="paragraph" w:customStyle="1" w:styleId="FJCopyrightStatement">
    <w:name w:val="FJ Copyright Statement"/>
    <w:basedOn w:val="Normal"/>
    <w:link w:val="FJCopyrightStatementChar"/>
    <w:autoRedefine/>
    <w:qFormat/>
    <w:rsid w:val="00761C84"/>
    <w:pPr>
      <w:framePr w:hSpace="181" w:wrap="around" w:vAnchor="page" w:hAnchor="margin" w:y="14485"/>
      <w:tabs>
        <w:tab w:val="left" w:pos="142"/>
      </w:tabs>
      <w:adjustRightInd w:val="0"/>
      <w:snapToGrid w:val="0"/>
      <w:spacing w:after="0" w:line="288" w:lineRule="auto"/>
    </w:pPr>
    <w:rPr>
      <w:rFonts w:eastAsia="MS PGothic" w:cs="Fujitsu Sans Light"/>
      <w:bCs/>
      <w:snapToGrid w:val="0"/>
      <w:color w:val="000000" w:themeColor="text1"/>
      <w:kern w:val="2"/>
      <w:position w:val="2"/>
      <w:sz w:val="16"/>
      <w:szCs w:val="16"/>
      <w:lang w:eastAsia="ja-JP"/>
    </w:rPr>
  </w:style>
  <w:style w:type="paragraph" w:customStyle="1" w:styleId="FJContactHeadline">
    <w:name w:val="FJ Contact Headline"/>
    <w:basedOn w:val="Normal"/>
    <w:next w:val="FJCopyrightStatement"/>
    <w:autoRedefine/>
    <w:qFormat/>
    <w:rsid w:val="004D7BC3"/>
    <w:pPr>
      <w:framePr w:hSpace="180" w:wrap="around" w:vAnchor="text" w:hAnchor="margin" w:y="8226"/>
      <w:adjustRightInd w:val="0"/>
      <w:snapToGrid w:val="0"/>
      <w:spacing w:after="0" w:line="180" w:lineRule="exact"/>
    </w:pPr>
    <w:rPr>
      <w:rFonts w:ascii="Fujitsu Infinity Pro Bold" w:eastAsia="MS PGothic" w:hAnsi="Fujitsu Infinity Pro Bold" w:cs="Fujitsu Sans Medium"/>
      <w:snapToGrid w:val="0"/>
      <w:color w:val="000000" w:themeColor="text1"/>
      <w:kern w:val="2"/>
      <w:position w:val="2"/>
      <w:sz w:val="15"/>
      <w:szCs w:val="16"/>
      <w:lang w:val="en-US" w:eastAsia="ja-JP"/>
    </w:rPr>
  </w:style>
  <w:style w:type="paragraph" w:customStyle="1" w:styleId="FJContactDetails">
    <w:name w:val="FJ Contact Details"/>
    <w:basedOn w:val="FJCopyrightStatement"/>
    <w:link w:val="FJContactDetailsChar"/>
    <w:qFormat/>
    <w:rsid w:val="004D7BC3"/>
    <w:pPr>
      <w:framePr w:wrap="around" w:y="8898"/>
      <w:spacing w:beforeLines="20" w:before="48" w:line="276" w:lineRule="auto"/>
    </w:pPr>
    <w:rPr>
      <w:color w:val="auto"/>
    </w:rPr>
  </w:style>
  <w:style w:type="character" w:customStyle="1" w:styleId="FJCopyrightStatementChar">
    <w:name w:val="FJ Copyright Statement Char"/>
    <w:link w:val="FJCopyrightStatement"/>
    <w:rsid w:val="00761C84"/>
    <w:rPr>
      <w:rFonts w:ascii="Fujitsu Infinity Pro" w:eastAsia="MS PGothic" w:hAnsi="Fujitsu Infinity Pro" w:cs="Fujitsu Sans Light"/>
      <w:bCs/>
      <w:snapToGrid w:val="0"/>
      <w:color w:val="000000" w:themeColor="text1"/>
      <w:kern w:val="2"/>
      <w:position w:val="2"/>
      <w:sz w:val="16"/>
      <w:szCs w:val="16"/>
      <w:lang w:eastAsia="ja-JP"/>
    </w:rPr>
  </w:style>
  <w:style w:type="character" w:customStyle="1" w:styleId="FJContactDetailsChar">
    <w:name w:val="FJ Contact Details Char"/>
    <w:link w:val="FJContactDetails"/>
    <w:rsid w:val="004D7BC3"/>
    <w:rPr>
      <w:rFonts w:ascii="Fujitsu Infinity Pro" w:eastAsia="MS PGothic" w:hAnsi="Fujitsu Infinity Pro" w:cs="Fujitsu Sans Light"/>
      <w:bCs/>
      <w:snapToGrid w:val="0"/>
      <w:kern w:val="2"/>
      <w:position w:val="2"/>
      <w:sz w:val="15"/>
      <w:szCs w:val="16"/>
      <w:lang w:val="en-US" w:eastAsia="ja-JP"/>
    </w:rPr>
  </w:style>
  <w:style w:type="paragraph" w:customStyle="1" w:styleId="Table-BodyTextHighlight">
    <w:name w:val="Table - Body Text Highlight"/>
    <w:basedOn w:val="Table-Bodytext"/>
    <w:qFormat/>
    <w:rsid w:val="00D7402A"/>
    <w:rPr>
      <w:rFonts w:ascii="Fujitsu Infinity Pro Bold" w:hAnsi="Fujitsu Infinity Pro Bold"/>
      <w:bCs/>
    </w:rPr>
  </w:style>
  <w:style w:type="paragraph" w:customStyle="1" w:styleId="IntroductionText">
    <w:name w:val="Introduction Text"/>
    <w:basedOn w:val="BodyTextleft"/>
    <w:qFormat/>
    <w:rsid w:val="00CC33E9"/>
    <w:rPr>
      <w:sz w:val="24"/>
    </w:rPr>
  </w:style>
  <w:style w:type="paragraph" w:customStyle="1" w:styleId="CoverHeadling">
    <w:name w:val="Cover Headling"/>
    <w:basedOn w:val="Normal"/>
    <w:link w:val="CoverHeadlingChar"/>
    <w:qFormat/>
    <w:rsid w:val="00DF3FFA"/>
    <w:pPr>
      <w:spacing w:after="0" w:line="240" w:lineRule="auto"/>
    </w:pPr>
    <w:rPr>
      <w:rFonts w:ascii="Fujitsu Infinity Pro Bold" w:hAnsi="Fujitsu Infinity Pro Bold"/>
      <w:color w:val="000000" w:themeColor="text1"/>
      <w:sz w:val="68"/>
      <w:szCs w:val="68"/>
    </w:rPr>
  </w:style>
  <w:style w:type="paragraph" w:customStyle="1" w:styleId="Title-Line2">
    <w:name w:val="Title - Line 2"/>
    <w:basedOn w:val="CoverHeadling"/>
    <w:qFormat/>
    <w:rsid w:val="00D7402A"/>
  </w:style>
  <w:style w:type="character" w:styleId="PageNumber">
    <w:name w:val="page number"/>
    <w:basedOn w:val="FJCopyrightStatementChar"/>
    <w:rsid w:val="00A27633"/>
    <w:rPr>
      <w:rFonts w:ascii="Fujitsu Infinity Pro" w:eastAsia="MS PGothic" w:hAnsi="Fujitsu Infinity Pro" w:cs="Fujitsu Sans Light"/>
      <w:b w:val="0"/>
      <w:bCs/>
      <w:snapToGrid w:val="0"/>
      <w:color w:val="auto"/>
      <w:kern w:val="2"/>
      <w:position w:val="2"/>
      <w:sz w:val="16"/>
      <w:szCs w:val="16"/>
      <w:lang w:val="en-GB" w:eastAsia="ja-JP"/>
    </w:rPr>
  </w:style>
  <w:style w:type="character" w:styleId="PlaceholderText">
    <w:name w:val="Placeholder Text"/>
    <w:basedOn w:val="DefaultParagraphFont"/>
    <w:uiPriority w:val="99"/>
    <w:rsid w:val="007D22E8"/>
    <w:rPr>
      <w:color w:val="808080"/>
    </w:rPr>
  </w:style>
  <w:style w:type="table" w:styleId="TableGrid">
    <w:name w:val="Table Grid"/>
    <w:basedOn w:val="TableNormal"/>
    <w:uiPriority w:val="39"/>
    <w:rsid w:val="00520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520F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ujitsu-Table">
    <w:name w:val="Fujitsu - Table"/>
    <w:basedOn w:val="TableNormal"/>
    <w:uiPriority w:val="99"/>
    <w:rsid w:val="001D291C"/>
    <w:pPr>
      <w:spacing w:after="0" w:line="240" w:lineRule="auto"/>
    </w:pPr>
    <w:rPr>
      <w:rFonts w:ascii="Fujitsu Infinity Pro" w:hAnsi="Fujitsu Infinity Pro"/>
      <w:sz w:val="18"/>
    </w:rPr>
    <w:tblPr>
      <w:tblStyleRowBandSize w:val="1"/>
      <w:tblStyleColBandSize w:val="1"/>
      <w:tblBorders>
        <w:top w:val="single" w:sz="4" w:space="0" w:color="C6C6C0"/>
        <w:left w:val="single" w:sz="4" w:space="0" w:color="C6C6C0"/>
        <w:bottom w:val="single" w:sz="4" w:space="0" w:color="C6C6C0"/>
        <w:right w:val="single" w:sz="4" w:space="0" w:color="C6C6C0"/>
        <w:insideH w:val="single" w:sz="4" w:space="0" w:color="C6C6C0"/>
        <w:insideV w:val="single" w:sz="4" w:space="0" w:color="C6C6C0"/>
      </w:tblBorders>
      <w:tblCellMar>
        <w:top w:w="113" w:type="dxa"/>
        <w:bottom w:w="113" w:type="dxa"/>
      </w:tblCellMar>
    </w:tblPr>
    <w:tcPr>
      <w:tcMar>
        <w:top w:w="45" w:type="dxa"/>
        <w:left w:w="68" w:type="dxa"/>
        <w:bottom w:w="45" w:type="dxa"/>
        <w:right w:w="68" w:type="dxa"/>
      </w:tcMar>
    </w:tcPr>
    <w:tblStylePr w:type="firstRow">
      <w:rPr>
        <w:rFonts w:ascii="Fujitsu Infinity Pro Bold" w:hAnsi="Fujitsu Infinity Pro Bold"/>
        <w:color w:val="FFFFFF" w:themeColor="background1"/>
        <w:sz w:val="20"/>
      </w:rPr>
      <w:tblPr/>
      <w:tcPr>
        <w:shd w:val="clear" w:color="auto" w:fill="2400B0"/>
      </w:tcPr>
    </w:tblStylePr>
    <w:tblStylePr w:type="band1Vert">
      <w:tblPr/>
      <w:tcPr>
        <w:tcBorders>
          <w:top w:val="single" w:sz="4" w:space="0" w:color="C6C6C0"/>
          <w:left w:val="single" w:sz="4" w:space="0" w:color="C6C6C0"/>
          <w:bottom w:val="single" w:sz="4" w:space="0" w:color="C6C6C0"/>
          <w:right w:val="single" w:sz="4" w:space="0" w:color="C6C6C0"/>
          <w:insideH w:val="single" w:sz="4" w:space="0" w:color="C6C6C0"/>
          <w:insideV w:val="single" w:sz="4" w:space="0" w:color="C6C6C0"/>
        </w:tcBorders>
      </w:tcPr>
    </w:tblStylePr>
    <w:tblStylePr w:type="band2Horz">
      <w:tblPr/>
      <w:tcPr>
        <w:shd w:val="clear" w:color="auto" w:fill="EFEFEF"/>
      </w:tcPr>
    </w:tblStylePr>
  </w:style>
  <w:style w:type="table" w:styleId="GridTable4-Accent4">
    <w:name w:val="Grid Table 4 Accent 4"/>
    <w:basedOn w:val="TableNormal"/>
    <w:uiPriority w:val="49"/>
    <w:rsid w:val="00EA1B8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ommentsBody">
    <w:name w:val="Comments Body"/>
    <w:basedOn w:val="Normal"/>
    <w:uiPriority w:val="99"/>
    <w:rsid w:val="002446AA"/>
    <w:pPr>
      <w:suppressAutoHyphens/>
      <w:autoSpaceDE w:val="0"/>
      <w:autoSpaceDN w:val="0"/>
      <w:adjustRightInd w:val="0"/>
      <w:spacing w:after="113" w:line="268" w:lineRule="atLeast"/>
      <w:textAlignment w:val="center"/>
    </w:pPr>
    <w:rPr>
      <w:rFonts w:ascii="Fujitsu Infinity Pro Light" w:hAnsi="Fujitsu Infinity Pro Light" w:cs="Fujitsu Sans Light"/>
      <w:color w:val="000000"/>
      <w:szCs w:val="20"/>
      <w:lang w:val="en-US"/>
    </w:rPr>
  </w:style>
  <w:style w:type="character" w:styleId="FollowedHyperlink">
    <w:name w:val="FollowedHyperlink"/>
    <w:basedOn w:val="DefaultParagraphFont"/>
    <w:uiPriority w:val="99"/>
    <w:semiHidden/>
    <w:unhideWhenUsed/>
    <w:rsid w:val="00984392"/>
    <w:rPr>
      <w:color w:val="954F72" w:themeColor="followedHyperlink"/>
      <w:u w:val="single"/>
    </w:rPr>
  </w:style>
  <w:style w:type="character" w:styleId="CommentReference">
    <w:name w:val="annotation reference"/>
    <w:basedOn w:val="DefaultParagraphFont"/>
    <w:uiPriority w:val="99"/>
    <w:semiHidden/>
    <w:unhideWhenUsed/>
    <w:rsid w:val="002446AA"/>
    <w:rPr>
      <w:sz w:val="16"/>
      <w:szCs w:val="16"/>
    </w:rPr>
  </w:style>
  <w:style w:type="paragraph" w:styleId="CommentText">
    <w:name w:val="annotation text"/>
    <w:basedOn w:val="Normal"/>
    <w:link w:val="CommentTextChar"/>
    <w:uiPriority w:val="99"/>
    <w:semiHidden/>
    <w:unhideWhenUsed/>
    <w:rsid w:val="002446AA"/>
    <w:pPr>
      <w:spacing w:line="240" w:lineRule="auto"/>
    </w:pPr>
    <w:rPr>
      <w:szCs w:val="20"/>
    </w:rPr>
  </w:style>
  <w:style w:type="character" w:customStyle="1" w:styleId="CommentTextChar">
    <w:name w:val="Comment Text Char"/>
    <w:basedOn w:val="DefaultParagraphFont"/>
    <w:link w:val="CommentText"/>
    <w:uiPriority w:val="99"/>
    <w:semiHidden/>
    <w:rsid w:val="002446AA"/>
    <w:rPr>
      <w:rFonts w:ascii="Fujitsu Sans 2020" w:hAnsi="Fujitsu Sans 2020"/>
      <w:sz w:val="20"/>
      <w:szCs w:val="20"/>
    </w:rPr>
  </w:style>
  <w:style w:type="paragraph" w:styleId="CommentSubject">
    <w:name w:val="annotation subject"/>
    <w:basedOn w:val="CommentText"/>
    <w:next w:val="CommentText"/>
    <w:link w:val="CommentSubjectChar"/>
    <w:uiPriority w:val="99"/>
    <w:semiHidden/>
    <w:unhideWhenUsed/>
    <w:rsid w:val="002446AA"/>
    <w:rPr>
      <w:b/>
      <w:bCs/>
    </w:rPr>
  </w:style>
  <w:style w:type="character" w:customStyle="1" w:styleId="CommentSubjectChar">
    <w:name w:val="Comment Subject Char"/>
    <w:basedOn w:val="CommentTextChar"/>
    <w:link w:val="CommentSubject"/>
    <w:uiPriority w:val="99"/>
    <w:semiHidden/>
    <w:rsid w:val="002446AA"/>
    <w:rPr>
      <w:rFonts w:ascii="Fujitsu Sans 2020" w:hAnsi="Fujitsu Sans 2020"/>
      <w:b/>
      <w:bCs/>
      <w:sz w:val="20"/>
      <w:szCs w:val="20"/>
    </w:rPr>
  </w:style>
  <w:style w:type="paragraph" w:styleId="Revision">
    <w:name w:val="Revision"/>
    <w:hidden/>
    <w:uiPriority w:val="99"/>
    <w:semiHidden/>
    <w:rsid w:val="002446AA"/>
    <w:pPr>
      <w:spacing w:after="0" w:line="240" w:lineRule="auto"/>
    </w:pPr>
    <w:rPr>
      <w:rFonts w:ascii="Fujitsu Sans 2020" w:hAnsi="Fujitsu Sans 2020"/>
      <w:sz w:val="20"/>
    </w:rPr>
  </w:style>
  <w:style w:type="paragraph" w:customStyle="1" w:styleId="FJFooter">
    <w:name w:val="FJ Footer"/>
    <w:link w:val="FJFooterChar"/>
    <w:qFormat/>
    <w:rsid w:val="00260096"/>
    <w:pPr>
      <w:tabs>
        <w:tab w:val="center" w:pos="5390"/>
        <w:tab w:val="right" w:pos="10737"/>
      </w:tabs>
      <w:spacing w:before="120" w:after="0" w:line="276" w:lineRule="auto"/>
    </w:pPr>
    <w:rPr>
      <w:rFonts w:ascii="Fujitsu Infinity Pro" w:eastAsia="MS PGothic" w:hAnsi="Fujitsu Infinity Pro" w:cs="Fujitsu Sans Light"/>
      <w:snapToGrid w:val="0"/>
      <w:color w:val="000000" w:themeColor="text1"/>
      <w:kern w:val="2"/>
      <w:position w:val="2"/>
      <w:sz w:val="16"/>
      <w:szCs w:val="16"/>
      <w:lang w:val="en-US" w:eastAsia="ja-JP"/>
    </w:rPr>
  </w:style>
  <w:style w:type="character" w:customStyle="1" w:styleId="FJFooterChar">
    <w:name w:val="FJ Footer Char"/>
    <w:basedOn w:val="DefaultParagraphFont"/>
    <w:link w:val="FJFooter"/>
    <w:rsid w:val="00260096"/>
    <w:rPr>
      <w:rFonts w:ascii="Fujitsu Infinity Pro" w:eastAsia="MS PGothic" w:hAnsi="Fujitsu Infinity Pro" w:cs="Fujitsu Sans Light"/>
      <w:snapToGrid w:val="0"/>
      <w:color w:val="000000" w:themeColor="text1"/>
      <w:kern w:val="2"/>
      <w:position w:val="2"/>
      <w:sz w:val="16"/>
      <w:szCs w:val="16"/>
      <w:lang w:val="en-US" w:eastAsia="ja-JP"/>
    </w:rPr>
  </w:style>
  <w:style w:type="paragraph" w:customStyle="1" w:styleId="ContentsHeading">
    <w:name w:val="Contents Heading"/>
    <w:basedOn w:val="TableofContents"/>
    <w:link w:val="ContentsHeadingChar"/>
    <w:qFormat/>
    <w:rsid w:val="00D2305C"/>
    <w:rPr>
      <w:rFonts w:ascii="Fujitsu Infinity Pro Bold" w:hAnsi="Fujitsu Infinity Pro Bold"/>
      <w:noProof/>
    </w:rPr>
  </w:style>
  <w:style w:type="character" w:customStyle="1" w:styleId="Bold">
    <w:name w:val="Bold"/>
    <w:uiPriority w:val="1"/>
    <w:qFormat/>
    <w:rsid w:val="00D2305C"/>
    <w:rPr>
      <w:rFonts w:ascii="Fujitsu Infinity Pro Bold" w:hAnsi="Fujitsu Infinity Pro Bold"/>
    </w:rPr>
  </w:style>
  <w:style w:type="character" w:customStyle="1" w:styleId="TableofContentsChar">
    <w:name w:val="Table of Contents Char"/>
    <w:basedOn w:val="DefaultParagraphFont"/>
    <w:link w:val="TableofContents"/>
    <w:rsid w:val="00D2305C"/>
    <w:rPr>
      <w:rFonts w:ascii="Fujitsu Infinity Pro" w:eastAsia="Times New Roman" w:hAnsi="Fujitsu Infinity Pro" w:cs="Arial"/>
      <w:bCs/>
      <w:sz w:val="28"/>
      <w:szCs w:val="28"/>
    </w:rPr>
  </w:style>
  <w:style w:type="character" w:customStyle="1" w:styleId="ContentsHeadingChar">
    <w:name w:val="Contents Heading Char"/>
    <w:basedOn w:val="TableofContentsChar"/>
    <w:link w:val="ContentsHeading"/>
    <w:rsid w:val="00D2305C"/>
    <w:rPr>
      <w:rFonts w:ascii="Fujitsu Infinity Pro Bold" w:eastAsia="Times New Roman" w:hAnsi="Fujitsu Infinity Pro Bold" w:cs="Arial"/>
      <w:bCs/>
      <w:noProof/>
      <w:sz w:val="28"/>
      <w:szCs w:val="28"/>
    </w:rPr>
  </w:style>
  <w:style w:type="paragraph" w:customStyle="1" w:styleId="CoverSubheading">
    <w:name w:val="Cover Subheading"/>
    <w:basedOn w:val="CoverHeadling"/>
    <w:link w:val="CoverSubheadingChar"/>
    <w:qFormat/>
    <w:rsid w:val="00F55C5E"/>
    <w:rPr>
      <w:sz w:val="40"/>
      <w:szCs w:val="40"/>
    </w:rPr>
  </w:style>
  <w:style w:type="character" w:customStyle="1" w:styleId="White">
    <w:name w:val="White"/>
    <w:basedOn w:val="DefaultParagraphFont"/>
    <w:uiPriority w:val="1"/>
    <w:qFormat/>
    <w:rsid w:val="00FC5731"/>
    <w:rPr>
      <w:color w:val="FFFFFF" w:themeColor="background1"/>
    </w:rPr>
  </w:style>
  <w:style w:type="character" w:customStyle="1" w:styleId="CoverHeadlingChar">
    <w:name w:val="Cover Headling Char"/>
    <w:basedOn w:val="DefaultParagraphFont"/>
    <w:link w:val="CoverHeadling"/>
    <w:rsid w:val="00DF3FFA"/>
    <w:rPr>
      <w:rFonts w:ascii="Fujitsu Infinity Pro Bold" w:hAnsi="Fujitsu Infinity Pro Bold"/>
      <w:color w:val="000000" w:themeColor="text1"/>
      <w:sz w:val="68"/>
      <w:szCs w:val="68"/>
    </w:rPr>
  </w:style>
  <w:style w:type="character" w:customStyle="1" w:styleId="CoverSubheadingChar">
    <w:name w:val="Cover Subheading Char"/>
    <w:basedOn w:val="CoverHeadlingChar"/>
    <w:link w:val="CoverSubheading"/>
    <w:rsid w:val="00F55C5E"/>
    <w:rPr>
      <w:rFonts w:ascii="Fujitsu Infinity Pro Bold" w:hAnsi="Fujitsu Infinity Pro Bold"/>
      <w:color w:val="000000" w:themeColor="text1"/>
      <w:sz w:val="40"/>
      <w:szCs w:val="40"/>
    </w:rPr>
  </w:style>
  <w:style w:type="paragraph" w:customStyle="1" w:styleId="FJTopicDate">
    <w:name w:val="FJ Topic / Date"/>
    <w:basedOn w:val="Normal"/>
    <w:link w:val="FJTopicDateChar"/>
    <w:qFormat/>
    <w:rsid w:val="00D53BA4"/>
    <w:pPr>
      <w:framePr w:wrap="around" w:vAnchor="text" w:hAnchor="margin" w:y="14"/>
      <w:spacing w:after="0" w:line="240" w:lineRule="auto"/>
    </w:pPr>
    <w:rPr>
      <w:rFonts w:eastAsia="MS PGothic" w:cs="Fujitsu Sans"/>
      <w:b/>
      <w:bCs/>
      <w:snapToGrid w:val="0"/>
      <w:color w:val="000000" w:themeColor="text1"/>
      <w:kern w:val="2"/>
      <w:position w:val="2"/>
      <w:sz w:val="16"/>
      <w:szCs w:val="14"/>
      <w:lang w:val="en-US"/>
    </w:rPr>
  </w:style>
  <w:style w:type="character" w:customStyle="1" w:styleId="FJTopicDateChar">
    <w:name w:val="FJ Topic / Date Char"/>
    <w:basedOn w:val="DefaultParagraphFont"/>
    <w:link w:val="FJTopicDate"/>
    <w:rsid w:val="00D53BA4"/>
    <w:rPr>
      <w:rFonts w:ascii="Fujitsu Infinity Pro" w:eastAsia="MS PGothic" w:hAnsi="Fujitsu Infinity Pro" w:cs="Fujitsu Sans"/>
      <w:b/>
      <w:bCs/>
      <w:snapToGrid w:val="0"/>
      <w:color w:val="000000" w:themeColor="text1"/>
      <w:kern w:val="2"/>
      <w:position w:val="2"/>
      <w:sz w:val="16"/>
      <w:szCs w:val="14"/>
      <w:lang w:val="en-US"/>
    </w:rPr>
  </w:style>
  <w:style w:type="paragraph" w:customStyle="1" w:styleId="FJSmallPrint">
    <w:name w:val="FJ Small Print"/>
    <w:link w:val="FJSmallPrintChar"/>
    <w:qFormat/>
    <w:rsid w:val="00EF5EE9"/>
    <w:pPr>
      <w:framePr w:hSpace="181" w:wrap="around" w:vAnchor="text" w:hAnchor="margin" w:y="4357"/>
      <w:spacing w:after="60" w:line="240" w:lineRule="auto"/>
    </w:pPr>
    <w:rPr>
      <w:rFonts w:ascii="Fujitsu Infinity Pro" w:eastAsia="MS PGothic" w:hAnsi="Fujitsu Infinity Pro" w:cs="Fujitsu Sans Light"/>
      <w:snapToGrid w:val="0"/>
      <w:kern w:val="2"/>
      <w:position w:val="2"/>
      <w:sz w:val="15"/>
      <w:szCs w:val="24"/>
      <w:lang w:val="en-US" w:eastAsia="ja-JP"/>
    </w:rPr>
  </w:style>
  <w:style w:type="character" w:customStyle="1" w:styleId="FJSmallPrintChar">
    <w:name w:val="FJ Small Print Char"/>
    <w:basedOn w:val="DefaultParagraphFont"/>
    <w:link w:val="FJSmallPrint"/>
    <w:rsid w:val="00EF5EE9"/>
    <w:rPr>
      <w:rFonts w:ascii="Fujitsu Infinity Pro" w:eastAsia="MS PGothic" w:hAnsi="Fujitsu Infinity Pro" w:cs="Fujitsu Sans Light"/>
      <w:snapToGrid w:val="0"/>
      <w:kern w:val="2"/>
      <w:position w:val="2"/>
      <w:sz w:val="15"/>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13705">
      <w:bodyDiv w:val="1"/>
      <w:marLeft w:val="0"/>
      <w:marRight w:val="0"/>
      <w:marTop w:val="0"/>
      <w:marBottom w:val="0"/>
      <w:divBdr>
        <w:top w:val="none" w:sz="0" w:space="0" w:color="auto"/>
        <w:left w:val="none" w:sz="0" w:space="0" w:color="auto"/>
        <w:bottom w:val="none" w:sz="0" w:space="0" w:color="auto"/>
        <w:right w:val="none" w:sz="0" w:space="0" w:color="auto"/>
      </w:divBdr>
    </w:div>
    <w:div w:id="6506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009785">
          <w:marLeft w:val="0"/>
          <w:marRight w:val="0"/>
          <w:marTop w:val="0"/>
          <w:marBottom w:val="0"/>
          <w:divBdr>
            <w:top w:val="none" w:sz="0" w:space="0" w:color="auto"/>
            <w:left w:val="none" w:sz="0" w:space="0" w:color="auto"/>
            <w:bottom w:val="none" w:sz="0" w:space="0" w:color="auto"/>
            <w:right w:val="none" w:sz="0" w:space="0" w:color="auto"/>
          </w:divBdr>
          <w:divsChild>
            <w:div w:id="1127894617">
              <w:marLeft w:val="0"/>
              <w:marRight w:val="0"/>
              <w:marTop w:val="0"/>
              <w:marBottom w:val="0"/>
              <w:divBdr>
                <w:top w:val="none" w:sz="0" w:space="0" w:color="auto"/>
                <w:left w:val="none" w:sz="0" w:space="0" w:color="auto"/>
                <w:bottom w:val="none" w:sz="0" w:space="0" w:color="auto"/>
                <w:right w:val="none" w:sz="0" w:space="0" w:color="auto"/>
              </w:divBdr>
              <w:divsChild>
                <w:div w:id="125708956">
                  <w:marLeft w:val="0"/>
                  <w:marRight w:val="0"/>
                  <w:marTop w:val="0"/>
                  <w:marBottom w:val="0"/>
                  <w:divBdr>
                    <w:top w:val="none" w:sz="0" w:space="0" w:color="auto"/>
                    <w:left w:val="none" w:sz="0" w:space="0" w:color="auto"/>
                    <w:bottom w:val="none" w:sz="0" w:space="0" w:color="auto"/>
                    <w:right w:val="none" w:sz="0" w:space="0" w:color="auto"/>
                  </w:divBdr>
                  <w:divsChild>
                    <w:div w:id="493375594">
                      <w:marLeft w:val="0"/>
                      <w:marRight w:val="0"/>
                      <w:marTop w:val="0"/>
                      <w:marBottom w:val="0"/>
                      <w:divBdr>
                        <w:top w:val="none" w:sz="0" w:space="0" w:color="auto"/>
                        <w:left w:val="none" w:sz="0" w:space="0" w:color="auto"/>
                        <w:bottom w:val="none" w:sz="0" w:space="0" w:color="auto"/>
                        <w:right w:val="none" w:sz="0" w:space="0" w:color="auto"/>
                      </w:divBdr>
                      <w:divsChild>
                        <w:div w:id="642613214">
                          <w:marLeft w:val="3000"/>
                          <w:marRight w:val="0"/>
                          <w:marTop w:val="0"/>
                          <w:marBottom w:val="0"/>
                          <w:divBdr>
                            <w:top w:val="none" w:sz="0" w:space="0" w:color="auto"/>
                            <w:left w:val="none" w:sz="0" w:space="0" w:color="auto"/>
                            <w:bottom w:val="none" w:sz="0" w:space="0" w:color="auto"/>
                            <w:right w:val="none" w:sz="0" w:space="0" w:color="auto"/>
                          </w:divBdr>
                          <w:divsChild>
                            <w:div w:id="904949495">
                              <w:marLeft w:val="0"/>
                              <w:marRight w:val="0"/>
                              <w:marTop w:val="0"/>
                              <w:marBottom w:val="0"/>
                              <w:divBdr>
                                <w:top w:val="none" w:sz="0" w:space="0" w:color="auto"/>
                                <w:left w:val="none" w:sz="0" w:space="0" w:color="auto"/>
                                <w:bottom w:val="none" w:sz="0" w:space="0" w:color="auto"/>
                                <w:right w:val="none" w:sz="0" w:space="0" w:color="auto"/>
                              </w:divBdr>
                              <w:divsChild>
                                <w:div w:id="1341541012">
                                  <w:marLeft w:val="0"/>
                                  <w:marRight w:val="0"/>
                                  <w:marTop w:val="0"/>
                                  <w:marBottom w:val="0"/>
                                  <w:divBdr>
                                    <w:top w:val="none" w:sz="0" w:space="0" w:color="auto"/>
                                    <w:left w:val="none" w:sz="0" w:space="0" w:color="auto"/>
                                    <w:bottom w:val="none" w:sz="0" w:space="0" w:color="auto"/>
                                    <w:right w:val="none" w:sz="0" w:space="0" w:color="auto"/>
                                  </w:divBdr>
                                  <w:divsChild>
                                    <w:div w:id="407581108">
                                      <w:marLeft w:val="0"/>
                                      <w:marRight w:val="0"/>
                                      <w:marTop w:val="0"/>
                                      <w:marBottom w:val="0"/>
                                      <w:divBdr>
                                        <w:top w:val="none" w:sz="0" w:space="0" w:color="auto"/>
                                        <w:left w:val="none" w:sz="0" w:space="0" w:color="auto"/>
                                        <w:bottom w:val="none" w:sz="0" w:space="0" w:color="auto"/>
                                        <w:right w:val="none" w:sz="0" w:space="0" w:color="auto"/>
                                      </w:divBdr>
                                      <w:divsChild>
                                        <w:div w:id="1424840010">
                                          <w:marLeft w:val="0"/>
                                          <w:marRight w:val="0"/>
                                          <w:marTop w:val="75"/>
                                          <w:marBottom w:val="75"/>
                                          <w:divBdr>
                                            <w:top w:val="none" w:sz="0" w:space="0" w:color="auto"/>
                                            <w:left w:val="none" w:sz="0" w:space="0" w:color="auto"/>
                                            <w:bottom w:val="none" w:sz="0" w:space="0" w:color="auto"/>
                                            <w:right w:val="none" w:sz="0" w:space="0" w:color="auto"/>
                                          </w:divBdr>
                                          <w:divsChild>
                                            <w:div w:id="719401179">
                                              <w:marLeft w:val="0"/>
                                              <w:marRight w:val="0"/>
                                              <w:marTop w:val="0"/>
                                              <w:marBottom w:val="0"/>
                                              <w:divBdr>
                                                <w:top w:val="none" w:sz="0" w:space="0" w:color="auto"/>
                                                <w:left w:val="none" w:sz="0" w:space="0" w:color="auto"/>
                                                <w:bottom w:val="none" w:sz="0" w:space="0" w:color="auto"/>
                                                <w:right w:val="none" w:sz="0" w:space="0" w:color="auto"/>
                                              </w:divBdr>
                                              <w:divsChild>
                                                <w:div w:id="548148440">
                                                  <w:marLeft w:val="0"/>
                                                  <w:marRight w:val="0"/>
                                                  <w:marTop w:val="0"/>
                                                  <w:marBottom w:val="0"/>
                                                  <w:divBdr>
                                                    <w:top w:val="none" w:sz="0" w:space="0" w:color="auto"/>
                                                    <w:left w:val="none" w:sz="0" w:space="0" w:color="auto"/>
                                                    <w:bottom w:val="none" w:sz="0" w:space="0" w:color="auto"/>
                                                    <w:right w:val="none" w:sz="0" w:space="0" w:color="auto"/>
                                                  </w:divBdr>
                                                  <w:divsChild>
                                                    <w:div w:id="1326397575">
                                                      <w:marLeft w:val="0"/>
                                                      <w:marRight w:val="0"/>
                                                      <w:marTop w:val="0"/>
                                                      <w:marBottom w:val="0"/>
                                                      <w:divBdr>
                                                        <w:top w:val="none" w:sz="0" w:space="0" w:color="auto"/>
                                                        <w:left w:val="none" w:sz="0" w:space="0" w:color="auto"/>
                                                        <w:bottom w:val="none" w:sz="0" w:space="0" w:color="auto"/>
                                                        <w:right w:val="none" w:sz="0" w:space="0" w:color="auto"/>
                                                      </w:divBdr>
                                                      <w:divsChild>
                                                        <w:div w:id="673652640">
                                                          <w:marLeft w:val="0"/>
                                                          <w:marRight w:val="0"/>
                                                          <w:marTop w:val="0"/>
                                                          <w:marBottom w:val="0"/>
                                                          <w:divBdr>
                                                            <w:top w:val="none" w:sz="0" w:space="0" w:color="auto"/>
                                                            <w:left w:val="none" w:sz="0" w:space="0" w:color="auto"/>
                                                            <w:bottom w:val="none" w:sz="0" w:space="0" w:color="auto"/>
                                                            <w:right w:val="none" w:sz="0" w:space="0" w:color="auto"/>
                                                          </w:divBdr>
                                                          <w:divsChild>
                                                            <w:div w:id="10702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2351052">
      <w:bodyDiv w:val="1"/>
      <w:marLeft w:val="0"/>
      <w:marRight w:val="0"/>
      <w:marTop w:val="0"/>
      <w:marBottom w:val="0"/>
      <w:divBdr>
        <w:top w:val="none" w:sz="0" w:space="0" w:color="auto"/>
        <w:left w:val="none" w:sz="0" w:space="0" w:color="auto"/>
        <w:bottom w:val="none" w:sz="0" w:space="0" w:color="auto"/>
        <w:right w:val="none" w:sz="0" w:space="0" w:color="auto"/>
      </w:divBdr>
    </w:div>
    <w:div w:id="1493989764">
      <w:bodyDiv w:val="1"/>
      <w:marLeft w:val="0"/>
      <w:marRight w:val="0"/>
      <w:marTop w:val="0"/>
      <w:marBottom w:val="0"/>
      <w:divBdr>
        <w:top w:val="none" w:sz="0" w:space="0" w:color="auto"/>
        <w:left w:val="none" w:sz="0" w:space="0" w:color="auto"/>
        <w:bottom w:val="none" w:sz="0" w:space="0" w:color="auto"/>
        <w:right w:val="none" w:sz="0" w:space="0" w:color="auto"/>
      </w:divBdr>
      <w:divsChild>
        <w:div w:id="1352027871">
          <w:marLeft w:val="0"/>
          <w:marRight w:val="0"/>
          <w:marTop w:val="0"/>
          <w:marBottom w:val="0"/>
          <w:divBdr>
            <w:top w:val="none" w:sz="0" w:space="0" w:color="auto"/>
            <w:left w:val="none" w:sz="0" w:space="0" w:color="auto"/>
            <w:bottom w:val="none" w:sz="0" w:space="0" w:color="auto"/>
            <w:right w:val="none" w:sz="0" w:space="0" w:color="auto"/>
          </w:divBdr>
          <w:divsChild>
            <w:div w:id="1205603134">
              <w:marLeft w:val="0"/>
              <w:marRight w:val="0"/>
              <w:marTop w:val="0"/>
              <w:marBottom w:val="0"/>
              <w:divBdr>
                <w:top w:val="none" w:sz="0" w:space="0" w:color="auto"/>
                <w:left w:val="none" w:sz="0" w:space="0" w:color="auto"/>
                <w:bottom w:val="none" w:sz="0" w:space="0" w:color="auto"/>
                <w:right w:val="none" w:sz="0" w:space="0" w:color="auto"/>
              </w:divBdr>
              <w:divsChild>
                <w:div w:id="1746142680">
                  <w:marLeft w:val="0"/>
                  <w:marRight w:val="0"/>
                  <w:marTop w:val="0"/>
                  <w:marBottom w:val="0"/>
                  <w:divBdr>
                    <w:top w:val="none" w:sz="0" w:space="0" w:color="auto"/>
                    <w:left w:val="none" w:sz="0" w:space="0" w:color="auto"/>
                    <w:bottom w:val="none" w:sz="0" w:space="0" w:color="auto"/>
                    <w:right w:val="none" w:sz="0" w:space="0" w:color="auto"/>
                  </w:divBdr>
                  <w:divsChild>
                    <w:div w:id="316037235">
                      <w:marLeft w:val="0"/>
                      <w:marRight w:val="0"/>
                      <w:marTop w:val="0"/>
                      <w:marBottom w:val="0"/>
                      <w:divBdr>
                        <w:top w:val="none" w:sz="0" w:space="0" w:color="auto"/>
                        <w:left w:val="none" w:sz="0" w:space="0" w:color="auto"/>
                        <w:bottom w:val="none" w:sz="0" w:space="0" w:color="auto"/>
                        <w:right w:val="none" w:sz="0" w:space="0" w:color="auto"/>
                      </w:divBdr>
                      <w:divsChild>
                        <w:div w:id="895551189">
                          <w:marLeft w:val="3000"/>
                          <w:marRight w:val="0"/>
                          <w:marTop w:val="0"/>
                          <w:marBottom w:val="0"/>
                          <w:divBdr>
                            <w:top w:val="none" w:sz="0" w:space="0" w:color="auto"/>
                            <w:left w:val="none" w:sz="0" w:space="0" w:color="auto"/>
                            <w:bottom w:val="none" w:sz="0" w:space="0" w:color="auto"/>
                            <w:right w:val="none" w:sz="0" w:space="0" w:color="auto"/>
                          </w:divBdr>
                          <w:divsChild>
                            <w:div w:id="77597571">
                              <w:marLeft w:val="0"/>
                              <w:marRight w:val="0"/>
                              <w:marTop w:val="0"/>
                              <w:marBottom w:val="0"/>
                              <w:divBdr>
                                <w:top w:val="none" w:sz="0" w:space="0" w:color="auto"/>
                                <w:left w:val="none" w:sz="0" w:space="0" w:color="auto"/>
                                <w:bottom w:val="none" w:sz="0" w:space="0" w:color="auto"/>
                                <w:right w:val="none" w:sz="0" w:space="0" w:color="auto"/>
                              </w:divBdr>
                              <w:divsChild>
                                <w:div w:id="1853953950">
                                  <w:marLeft w:val="0"/>
                                  <w:marRight w:val="0"/>
                                  <w:marTop w:val="0"/>
                                  <w:marBottom w:val="0"/>
                                  <w:divBdr>
                                    <w:top w:val="none" w:sz="0" w:space="0" w:color="auto"/>
                                    <w:left w:val="none" w:sz="0" w:space="0" w:color="auto"/>
                                    <w:bottom w:val="none" w:sz="0" w:space="0" w:color="auto"/>
                                    <w:right w:val="none" w:sz="0" w:space="0" w:color="auto"/>
                                  </w:divBdr>
                                  <w:divsChild>
                                    <w:div w:id="1911303537">
                                      <w:marLeft w:val="0"/>
                                      <w:marRight w:val="0"/>
                                      <w:marTop w:val="0"/>
                                      <w:marBottom w:val="0"/>
                                      <w:divBdr>
                                        <w:top w:val="none" w:sz="0" w:space="0" w:color="auto"/>
                                        <w:left w:val="none" w:sz="0" w:space="0" w:color="auto"/>
                                        <w:bottom w:val="none" w:sz="0" w:space="0" w:color="auto"/>
                                        <w:right w:val="none" w:sz="0" w:space="0" w:color="auto"/>
                                      </w:divBdr>
                                      <w:divsChild>
                                        <w:div w:id="182087767">
                                          <w:marLeft w:val="0"/>
                                          <w:marRight w:val="0"/>
                                          <w:marTop w:val="75"/>
                                          <w:marBottom w:val="75"/>
                                          <w:divBdr>
                                            <w:top w:val="none" w:sz="0" w:space="0" w:color="auto"/>
                                            <w:left w:val="none" w:sz="0" w:space="0" w:color="auto"/>
                                            <w:bottom w:val="none" w:sz="0" w:space="0" w:color="auto"/>
                                            <w:right w:val="none" w:sz="0" w:space="0" w:color="auto"/>
                                          </w:divBdr>
                                          <w:divsChild>
                                            <w:div w:id="293681353">
                                              <w:marLeft w:val="0"/>
                                              <w:marRight w:val="0"/>
                                              <w:marTop w:val="0"/>
                                              <w:marBottom w:val="0"/>
                                              <w:divBdr>
                                                <w:top w:val="none" w:sz="0" w:space="0" w:color="auto"/>
                                                <w:left w:val="none" w:sz="0" w:space="0" w:color="auto"/>
                                                <w:bottom w:val="none" w:sz="0" w:space="0" w:color="auto"/>
                                                <w:right w:val="none" w:sz="0" w:space="0" w:color="auto"/>
                                              </w:divBdr>
                                              <w:divsChild>
                                                <w:div w:id="978653225">
                                                  <w:marLeft w:val="0"/>
                                                  <w:marRight w:val="0"/>
                                                  <w:marTop w:val="0"/>
                                                  <w:marBottom w:val="0"/>
                                                  <w:divBdr>
                                                    <w:top w:val="none" w:sz="0" w:space="0" w:color="auto"/>
                                                    <w:left w:val="none" w:sz="0" w:space="0" w:color="auto"/>
                                                    <w:bottom w:val="none" w:sz="0" w:space="0" w:color="auto"/>
                                                    <w:right w:val="none" w:sz="0" w:space="0" w:color="auto"/>
                                                  </w:divBdr>
                                                  <w:divsChild>
                                                    <w:div w:id="1652784442">
                                                      <w:marLeft w:val="0"/>
                                                      <w:marRight w:val="0"/>
                                                      <w:marTop w:val="0"/>
                                                      <w:marBottom w:val="0"/>
                                                      <w:divBdr>
                                                        <w:top w:val="none" w:sz="0" w:space="0" w:color="auto"/>
                                                        <w:left w:val="none" w:sz="0" w:space="0" w:color="auto"/>
                                                        <w:bottom w:val="none" w:sz="0" w:space="0" w:color="auto"/>
                                                        <w:right w:val="none" w:sz="0" w:space="0" w:color="auto"/>
                                                      </w:divBdr>
                                                      <w:divsChild>
                                                        <w:div w:id="564488238">
                                                          <w:marLeft w:val="0"/>
                                                          <w:marRight w:val="0"/>
                                                          <w:marTop w:val="0"/>
                                                          <w:marBottom w:val="0"/>
                                                          <w:divBdr>
                                                            <w:top w:val="none" w:sz="0" w:space="0" w:color="auto"/>
                                                            <w:left w:val="none" w:sz="0" w:space="0" w:color="auto"/>
                                                            <w:bottom w:val="none" w:sz="0" w:space="0" w:color="auto"/>
                                                            <w:right w:val="none" w:sz="0" w:space="0" w:color="auto"/>
                                                          </w:divBdr>
                                                          <w:divsChild>
                                                            <w:div w:id="8592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5186267">
      <w:bodyDiv w:val="1"/>
      <w:marLeft w:val="0"/>
      <w:marRight w:val="0"/>
      <w:marTop w:val="0"/>
      <w:marBottom w:val="0"/>
      <w:divBdr>
        <w:top w:val="none" w:sz="0" w:space="0" w:color="auto"/>
        <w:left w:val="none" w:sz="0" w:space="0" w:color="auto"/>
        <w:bottom w:val="none" w:sz="0" w:space="0" w:color="auto"/>
        <w:right w:val="none" w:sz="0" w:space="0" w:color="auto"/>
      </w:divBdr>
      <w:divsChild>
        <w:div w:id="1996688277">
          <w:marLeft w:val="0"/>
          <w:marRight w:val="0"/>
          <w:marTop w:val="0"/>
          <w:marBottom w:val="0"/>
          <w:divBdr>
            <w:top w:val="none" w:sz="0" w:space="0" w:color="auto"/>
            <w:left w:val="none" w:sz="0" w:space="0" w:color="auto"/>
            <w:bottom w:val="none" w:sz="0" w:space="0" w:color="auto"/>
            <w:right w:val="none" w:sz="0" w:space="0" w:color="auto"/>
          </w:divBdr>
          <w:divsChild>
            <w:div w:id="1735273461">
              <w:marLeft w:val="0"/>
              <w:marRight w:val="0"/>
              <w:marTop w:val="0"/>
              <w:marBottom w:val="0"/>
              <w:divBdr>
                <w:top w:val="none" w:sz="0" w:space="0" w:color="auto"/>
                <w:left w:val="none" w:sz="0" w:space="0" w:color="auto"/>
                <w:bottom w:val="none" w:sz="0" w:space="0" w:color="auto"/>
                <w:right w:val="none" w:sz="0" w:space="0" w:color="auto"/>
              </w:divBdr>
              <w:divsChild>
                <w:div w:id="1066534264">
                  <w:marLeft w:val="0"/>
                  <w:marRight w:val="0"/>
                  <w:marTop w:val="0"/>
                  <w:marBottom w:val="0"/>
                  <w:divBdr>
                    <w:top w:val="none" w:sz="0" w:space="0" w:color="auto"/>
                    <w:left w:val="none" w:sz="0" w:space="0" w:color="auto"/>
                    <w:bottom w:val="none" w:sz="0" w:space="0" w:color="auto"/>
                    <w:right w:val="none" w:sz="0" w:space="0" w:color="auto"/>
                  </w:divBdr>
                  <w:divsChild>
                    <w:div w:id="2027366298">
                      <w:marLeft w:val="0"/>
                      <w:marRight w:val="0"/>
                      <w:marTop w:val="0"/>
                      <w:marBottom w:val="0"/>
                      <w:divBdr>
                        <w:top w:val="none" w:sz="0" w:space="0" w:color="auto"/>
                        <w:left w:val="none" w:sz="0" w:space="0" w:color="auto"/>
                        <w:bottom w:val="none" w:sz="0" w:space="0" w:color="auto"/>
                        <w:right w:val="none" w:sz="0" w:space="0" w:color="auto"/>
                      </w:divBdr>
                      <w:divsChild>
                        <w:div w:id="1534149359">
                          <w:marLeft w:val="3000"/>
                          <w:marRight w:val="0"/>
                          <w:marTop w:val="0"/>
                          <w:marBottom w:val="0"/>
                          <w:divBdr>
                            <w:top w:val="none" w:sz="0" w:space="0" w:color="auto"/>
                            <w:left w:val="none" w:sz="0" w:space="0" w:color="auto"/>
                            <w:bottom w:val="none" w:sz="0" w:space="0" w:color="auto"/>
                            <w:right w:val="none" w:sz="0" w:space="0" w:color="auto"/>
                          </w:divBdr>
                          <w:divsChild>
                            <w:div w:id="949120050">
                              <w:marLeft w:val="0"/>
                              <w:marRight w:val="0"/>
                              <w:marTop w:val="0"/>
                              <w:marBottom w:val="0"/>
                              <w:divBdr>
                                <w:top w:val="none" w:sz="0" w:space="0" w:color="auto"/>
                                <w:left w:val="none" w:sz="0" w:space="0" w:color="auto"/>
                                <w:bottom w:val="none" w:sz="0" w:space="0" w:color="auto"/>
                                <w:right w:val="none" w:sz="0" w:space="0" w:color="auto"/>
                              </w:divBdr>
                              <w:divsChild>
                                <w:div w:id="265819686">
                                  <w:marLeft w:val="0"/>
                                  <w:marRight w:val="0"/>
                                  <w:marTop w:val="0"/>
                                  <w:marBottom w:val="0"/>
                                  <w:divBdr>
                                    <w:top w:val="none" w:sz="0" w:space="0" w:color="auto"/>
                                    <w:left w:val="none" w:sz="0" w:space="0" w:color="auto"/>
                                    <w:bottom w:val="none" w:sz="0" w:space="0" w:color="auto"/>
                                    <w:right w:val="none" w:sz="0" w:space="0" w:color="auto"/>
                                  </w:divBdr>
                                  <w:divsChild>
                                    <w:div w:id="641617752">
                                      <w:marLeft w:val="0"/>
                                      <w:marRight w:val="0"/>
                                      <w:marTop w:val="0"/>
                                      <w:marBottom w:val="0"/>
                                      <w:divBdr>
                                        <w:top w:val="none" w:sz="0" w:space="0" w:color="auto"/>
                                        <w:left w:val="none" w:sz="0" w:space="0" w:color="auto"/>
                                        <w:bottom w:val="none" w:sz="0" w:space="0" w:color="auto"/>
                                        <w:right w:val="none" w:sz="0" w:space="0" w:color="auto"/>
                                      </w:divBdr>
                                      <w:divsChild>
                                        <w:div w:id="1585457913">
                                          <w:marLeft w:val="0"/>
                                          <w:marRight w:val="0"/>
                                          <w:marTop w:val="75"/>
                                          <w:marBottom w:val="75"/>
                                          <w:divBdr>
                                            <w:top w:val="none" w:sz="0" w:space="0" w:color="auto"/>
                                            <w:left w:val="none" w:sz="0" w:space="0" w:color="auto"/>
                                            <w:bottom w:val="none" w:sz="0" w:space="0" w:color="auto"/>
                                            <w:right w:val="none" w:sz="0" w:space="0" w:color="auto"/>
                                          </w:divBdr>
                                          <w:divsChild>
                                            <w:div w:id="1984774805">
                                              <w:marLeft w:val="0"/>
                                              <w:marRight w:val="0"/>
                                              <w:marTop w:val="0"/>
                                              <w:marBottom w:val="0"/>
                                              <w:divBdr>
                                                <w:top w:val="none" w:sz="0" w:space="0" w:color="auto"/>
                                                <w:left w:val="none" w:sz="0" w:space="0" w:color="auto"/>
                                                <w:bottom w:val="none" w:sz="0" w:space="0" w:color="auto"/>
                                                <w:right w:val="none" w:sz="0" w:space="0" w:color="auto"/>
                                              </w:divBdr>
                                              <w:divsChild>
                                                <w:div w:id="1932154065">
                                                  <w:marLeft w:val="0"/>
                                                  <w:marRight w:val="0"/>
                                                  <w:marTop w:val="0"/>
                                                  <w:marBottom w:val="0"/>
                                                  <w:divBdr>
                                                    <w:top w:val="none" w:sz="0" w:space="0" w:color="auto"/>
                                                    <w:left w:val="none" w:sz="0" w:space="0" w:color="auto"/>
                                                    <w:bottom w:val="none" w:sz="0" w:space="0" w:color="auto"/>
                                                    <w:right w:val="none" w:sz="0" w:space="0" w:color="auto"/>
                                                  </w:divBdr>
                                                  <w:divsChild>
                                                    <w:div w:id="1584491390">
                                                      <w:marLeft w:val="0"/>
                                                      <w:marRight w:val="0"/>
                                                      <w:marTop w:val="0"/>
                                                      <w:marBottom w:val="0"/>
                                                      <w:divBdr>
                                                        <w:top w:val="none" w:sz="0" w:space="0" w:color="auto"/>
                                                        <w:left w:val="none" w:sz="0" w:space="0" w:color="auto"/>
                                                        <w:bottom w:val="none" w:sz="0" w:space="0" w:color="auto"/>
                                                        <w:right w:val="none" w:sz="0" w:space="0" w:color="auto"/>
                                                      </w:divBdr>
                                                      <w:divsChild>
                                                        <w:div w:id="1739161208">
                                                          <w:marLeft w:val="0"/>
                                                          <w:marRight w:val="0"/>
                                                          <w:marTop w:val="0"/>
                                                          <w:marBottom w:val="0"/>
                                                          <w:divBdr>
                                                            <w:top w:val="none" w:sz="0" w:space="0" w:color="auto"/>
                                                            <w:left w:val="none" w:sz="0" w:space="0" w:color="auto"/>
                                                            <w:bottom w:val="none" w:sz="0" w:space="0" w:color="auto"/>
                                                            <w:right w:val="none" w:sz="0" w:space="0" w:color="auto"/>
                                                          </w:divBdr>
                                                          <w:divsChild>
                                                            <w:div w:id="5894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850199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76">
          <w:marLeft w:val="0"/>
          <w:marRight w:val="0"/>
          <w:marTop w:val="0"/>
          <w:marBottom w:val="0"/>
          <w:divBdr>
            <w:top w:val="none" w:sz="0" w:space="0" w:color="auto"/>
            <w:left w:val="none" w:sz="0" w:space="0" w:color="auto"/>
            <w:bottom w:val="none" w:sz="0" w:space="0" w:color="auto"/>
            <w:right w:val="none" w:sz="0" w:space="0" w:color="auto"/>
          </w:divBdr>
          <w:divsChild>
            <w:div w:id="2142381658">
              <w:marLeft w:val="0"/>
              <w:marRight w:val="0"/>
              <w:marTop w:val="0"/>
              <w:marBottom w:val="0"/>
              <w:divBdr>
                <w:top w:val="none" w:sz="0" w:space="0" w:color="auto"/>
                <w:left w:val="none" w:sz="0" w:space="0" w:color="auto"/>
                <w:bottom w:val="none" w:sz="0" w:space="0" w:color="auto"/>
                <w:right w:val="none" w:sz="0" w:space="0" w:color="auto"/>
              </w:divBdr>
              <w:divsChild>
                <w:div w:id="538251188">
                  <w:marLeft w:val="0"/>
                  <w:marRight w:val="0"/>
                  <w:marTop w:val="0"/>
                  <w:marBottom w:val="0"/>
                  <w:divBdr>
                    <w:top w:val="none" w:sz="0" w:space="0" w:color="auto"/>
                    <w:left w:val="none" w:sz="0" w:space="0" w:color="auto"/>
                    <w:bottom w:val="none" w:sz="0" w:space="0" w:color="auto"/>
                    <w:right w:val="none" w:sz="0" w:space="0" w:color="auto"/>
                  </w:divBdr>
                  <w:divsChild>
                    <w:div w:id="1571230729">
                      <w:marLeft w:val="0"/>
                      <w:marRight w:val="0"/>
                      <w:marTop w:val="0"/>
                      <w:marBottom w:val="0"/>
                      <w:divBdr>
                        <w:top w:val="none" w:sz="0" w:space="0" w:color="auto"/>
                        <w:left w:val="none" w:sz="0" w:space="0" w:color="auto"/>
                        <w:bottom w:val="none" w:sz="0" w:space="0" w:color="auto"/>
                        <w:right w:val="none" w:sz="0" w:space="0" w:color="auto"/>
                      </w:divBdr>
                      <w:divsChild>
                        <w:div w:id="1824731285">
                          <w:marLeft w:val="3000"/>
                          <w:marRight w:val="0"/>
                          <w:marTop w:val="0"/>
                          <w:marBottom w:val="0"/>
                          <w:divBdr>
                            <w:top w:val="none" w:sz="0" w:space="0" w:color="auto"/>
                            <w:left w:val="none" w:sz="0" w:space="0" w:color="auto"/>
                            <w:bottom w:val="none" w:sz="0" w:space="0" w:color="auto"/>
                            <w:right w:val="none" w:sz="0" w:space="0" w:color="auto"/>
                          </w:divBdr>
                          <w:divsChild>
                            <w:div w:id="1425960040">
                              <w:marLeft w:val="0"/>
                              <w:marRight w:val="0"/>
                              <w:marTop w:val="0"/>
                              <w:marBottom w:val="0"/>
                              <w:divBdr>
                                <w:top w:val="none" w:sz="0" w:space="0" w:color="auto"/>
                                <w:left w:val="none" w:sz="0" w:space="0" w:color="auto"/>
                                <w:bottom w:val="none" w:sz="0" w:space="0" w:color="auto"/>
                                <w:right w:val="none" w:sz="0" w:space="0" w:color="auto"/>
                              </w:divBdr>
                              <w:divsChild>
                                <w:div w:id="1588225570">
                                  <w:marLeft w:val="0"/>
                                  <w:marRight w:val="0"/>
                                  <w:marTop w:val="0"/>
                                  <w:marBottom w:val="0"/>
                                  <w:divBdr>
                                    <w:top w:val="none" w:sz="0" w:space="0" w:color="auto"/>
                                    <w:left w:val="none" w:sz="0" w:space="0" w:color="auto"/>
                                    <w:bottom w:val="none" w:sz="0" w:space="0" w:color="auto"/>
                                    <w:right w:val="none" w:sz="0" w:space="0" w:color="auto"/>
                                  </w:divBdr>
                                  <w:divsChild>
                                    <w:div w:id="1147013820">
                                      <w:marLeft w:val="0"/>
                                      <w:marRight w:val="0"/>
                                      <w:marTop w:val="0"/>
                                      <w:marBottom w:val="0"/>
                                      <w:divBdr>
                                        <w:top w:val="none" w:sz="0" w:space="0" w:color="auto"/>
                                        <w:left w:val="none" w:sz="0" w:space="0" w:color="auto"/>
                                        <w:bottom w:val="none" w:sz="0" w:space="0" w:color="auto"/>
                                        <w:right w:val="none" w:sz="0" w:space="0" w:color="auto"/>
                                      </w:divBdr>
                                      <w:divsChild>
                                        <w:div w:id="1811940858">
                                          <w:marLeft w:val="0"/>
                                          <w:marRight w:val="0"/>
                                          <w:marTop w:val="75"/>
                                          <w:marBottom w:val="75"/>
                                          <w:divBdr>
                                            <w:top w:val="none" w:sz="0" w:space="0" w:color="auto"/>
                                            <w:left w:val="none" w:sz="0" w:space="0" w:color="auto"/>
                                            <w:bottom w:val="none" w:sz="0" w:space="0" w:color="auto"/>
                                            <w:right w:val="none" w:sz="0" w:space="0" w:color="auto"/>
                                          </w:divBdr>
                                          <w:divsChild>
                                            <w:div w:id="1602563862">
                                              <w:marLeft w:val="0"/>
                                              <w:marRight w:val="0"/>
                                              <w:marTop w:val="0"/>
                                              <w:marBottom w:val="0"/>
                                              <w:divBdr>
                                                <w:top w:val="none" w:sz="0" w:space="0" w:color="auto"/>
                                                <w:left w:val="none" w:sz="0" w:space="0" w:color="auto"/>
                                                <w:bottom w:val="none" w:sz="0" w:space="0" w:color="auto"/>
                                                <w:right w:val="none" w:sz="0" w:space="0" w:color="auto"/>
                                              </w:divBdr>
                                              <w:divsChild>
                                                <w:div w:id="1692951591">
                                                  <w:marLeft w:val="0"/>
                                                  <w:marRight w:val="0"/>
                                                  <w:marTop w:val="0"/>
                                                  <w:marBottom w:val="0"/>
                                                  <w:divBdr>
                                                    <w:top w:val="none" w:sz="0" w:space="0" w:color="auto"/>
                                                    <w:left w:val="none" w:sz="0" w:space="0" w:color="auto"/>
                                                    <w:bottom w:val="none" w:sz="0" w:space="0" w:color="auto"/>
                                                    <w:right w:val="none" w:sz="0" w:space="0" w:color="auto"/>
                                                  </w:divBdr>
                                                  <w:divsChild>
                                                    <w:div w:id="1906182084">
                                                      <w:marLeft w:val="0"/>
                                                      <w:marRight w:val="0"/>
                                                      <w:marTop w:val="0"/>
                                                      <w:marBottom w:val="0"/>
                                                      <w:divBdr>
                                                        <w:top w:val="none" w:sz="0" w:space="0" w:color="auto"/>
                                                        <w:left w:val="none" w:sz="0" w:space="0" w:color="auto"/>
                                                        <w:bottom w:val="none" w:sz="0" w:space="0" w:color="auto"/>
                                                        <w:right w:val="none" w:sz="0" w:space="0" w:color="auto"/>
                                                      </w:divBdr>
                                                      <w:divsChild>
                                                        <w:div w:id="1365717215">
                                                          <w:marLeft w:val="0"/>
                                                          <w:marRight w:val="0"/>
                                                          <w:marTop w:val="0"/>
                                                          <w:marBottom w:val="0"/>
                                                          <w:divBdr>
                                                            <w:top w:val="none" w:sz="0" w:space="0" w:color="auto"/>
                                                            <w:left w:val="none" w:sz="0" w:space="0" w:color="auto"/>
                                                            <w:bottom w:val="none" w:sz="0" w:space="0" w:color="auto"/>
                                                            <w:right w:val="none" w:sz="0" w:space="0" w:color="auto"/>
                                                          </w:divBdr>
                                                          <w:divsChild>
                                                            <w:div w:id="16036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fujitsuaus.sharepoint.com/sites/Oceania-collaboration/SitePages/Redirect-Security-Governance-Information-Classification-and-Management-Policy.asp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ben\OneDrive%20-%20FUJITSU\Documents\Templates\all%20templates\Proposal%20-%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E1075C2D7624B1EA095608B8A3C8688"/>
        <w:category>
          <w:name w:val="General"/>
          <w:gallery w:val="placeholder"/>
        </w:category>
        <w:types>
          <w:type w:val="bbPlcHdr"/>
        </w:types>
        <w:behaviors>
          <w:behavior w:val="content"/>
        </w:behaviors>
        <w:guid w:val="{8913C98B-F9EC-4414-AC26-765E56D34883}"/>
      </w:docPartPr>
      <w:docPartBody>
        <w:p w:rsidR="00992895" w:rsidRDefault="00992895">
          <w:pPr>
            <w:pStyle w:val="FE1075C2D7624B1EA095608B8A3C8688"/>
          </w:pPr>
          <w:r w:rsidRPr="00056AD6">
            <w:t>[Title]</w:t>
          </w:r>
        </w:p>
      </w:docPartBody>
    </w:docPart>
    <w:docPart>
      <w:docPartPr>
        <w:name w:val="246500A801E845AA8BF602BAD1D3D5BE"/>
        <w:category>
          <w:name w:val="General"/>
          <w:gallery w:val="placeholder"/>
        </w:category>
        <w:types>
          <w:type w:val="bbPlcHdr"/>
        </w:types>
        <w:behaviors>
          <w:behavior w:val="content"/>
        </w:behaviors>
        <w:guid w:val="{CF32C1B1-FB5E-4C5B-A6C5-3C01676BF494}"/>
      </w:docPartPr>
      <w:docPartBody>
        <w:p w:rsidR="00992895" w:rsidRDefault="00992895">
          <w:pPr>
            <w:pStyle w:val="246500A801E845AA8BF602BAD1D3D5BE"/>
          </w:pPr>
          <w:r>
            <w:rPr>
              <w:rStyle w:val="FJFooterChar"/>
            </w:rPr>
            <w:t>Select a 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Infinity Pro">
    <w:panose1 w:val="00000000000000000000"/>
    <w:charset w:val="00"/>
    <w:family w:val="auto"/>
    <w:pitch w:val="variable"/>
    <w:sig w:usb0="A000006F" w:usb1="0000005B" w:usb2="00000000" w:usb3="00000000" w:csb0="00000093" w:csb1="00000000"/>
  </w:font>
  <w:font w:name="Calibri">
    <w:panose1 w:val="020F0502020204030204"/>
    <w:charset w:val="00"/>
    <w:family w:val="swiss"/>
    <w:pitch w:val="variable"/>
    <w:sig w:usb0="E4002EFF" w:usb1="C200247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Sans Medium">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Fujitsu Sans Light">
    <w:altName w:val="Calibri"/>
    <w:charset w:val="00"/>
    <w:family w:val="swiss"/>
    <w:pitch w:val="variable"/>
    <w:sig w:usb0="A00000AF" w:usb1="0000206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ujitsu Infinity Pro Italic">
    <w:charset w:val="00"/>
    <w:family w:val="auto"/>
    <w:pitch w:val="variable"/>
    <w:sig w:usb0="A000004F" w:usb1="0000005B" w:usb2="00000000" w:usb3="00000000" w:csb0="00000093" w:csb1="00000000"/>
  </w:font>
  <w:font w:name="Tahoma">
    <w:panose1 w:val="020B0604030504040204"/>
    <w:charset w:val="00"/>
    <w:family w:val="swiss"/>
    <w:pitch w:val="variable"/>
    <w:sig w:usb0="E1002EFF" w:usb1="C000605B" w:usb2="00000029" w:usb3="00000000" w:csb0="000101FF" w:csb1="00000000"/>
  </w:font>
  <w:font w:name="Fujitsu Sans">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Fujitsu Sans 2020">
    <w:altName w:val="Calibri"/>
    <w:charset w:val="00"/>
    <w:family w:val="swiss"/>
    <w:pitch w:val="variable"/>
    <w:sig w:usb0="A00000AF" w:usb1="0000206B" w:usb2="00000000" w:usb3="00000000" w:csb0="00000001" w:csb1="00000000"/>
  </w:font>
  <w:font w:name="Fujitsu Sans 2020 Medium">
    <w:altName w:val="Calibri"/>
    <w:charset w:val="00"/>
    <w:family w:val="swiss"/>
    <w:pitch w:val="variable"/>
    <w:sig w:usb0="A00000AF" w:usb1="0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95"/>
    <w:rsid w:val="00992895"/>
    <w:rsid w:val="00EF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1075C2D7624B1EA095608B8A3C8688">
    <w:name w:val="FE1075C2D7624B1EA095608B8A3C8688"/>
  </w:style>
  <w:style w:type="paragraph" w:customStyle="1" w:styleId="FJFooter">
    <w:name w:val="FJ Footer"/>
    <w:link w:val="FJFooterChar"/>
    <w:qFormat/>
    <w:pPr>
      <w:tabs>
        <w:tab w:val="center" w:pos="5390"/>
        <w:tab w:val="right" w:pos="10737"/>
      </w:tabs>
      <w:spacing w:before="120" w:after="0" w:line="276" w:lineRule="auto"/>
    </w:pPr>
    <w:rPr>
      <w:rFonts w:ascii="Fujitsu Infinity Pro" w:eastAsia="MS PGothic" w:hAnsi="Fujitsu Infinity Pro" w:cs="Fujitsu Sans Light"/>
      <w:snapToGrid w:val="0"/>
      <w:color w:val="000000" w:themeColor="text1"/>
      <w:position w:val="2"/>
      <w:sz w:val="16"/>
      <w:szCs w:val="16"/>
      <w:lang w:val="en-US" w:eastAsia="ja-JP"/>
      <w14:ligatures w14:val="none"/>
    </w:rPr>
  </w:style>
  <w:style w:type="character" w:customStyle="1" w:styleId="FJFooterChar">
    <w:name w:val="FJ Footer Char"/>
    <w:basedOn w:val="DefaultParagraphFont"/>
    <w:link w:val="FJFooter"/>
    <w:rPr>
      <w:rFonts w:ascii="Fujitsu Infinity Pro" w:eastAsia="MS PGothic" w:hAnsi="Fujitsu Infinity Pro" w:cs="Fujitsu Sans Light"/>
      <w:snapToGrid w:val="0"/>
      <w:color w:val="000000" w:themeColor="text1"/>
      <w:position w:val="2"/>
      <w:sz w:val="16"/>
      <w:szCs w:val="16"/>
      <w:lang w:val="en-US" w:eastAsia="ja-JP"/>
      <w14:ligatures w14:val="none"/>
    </w:rPr>
  </w:style>
  <w:style w:type="paragraph" w:customStyle="1" w:styleId="246500A801E845AA8BF602BAD1D3D5BE">
    <w:name w:val="246500A801E845AA8BF602BAD1D3D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580D3600F40740A673D3015D2A5E4A" ma:contentTypeVersion="14" ma:contentTypeDescription="Create a new document." ma:contentTypeScope="" ma:versionID="b83d6dff9b03e51406ce0693a65ee03c">
  <xsd:schema xmlns:xsd="http://www.w3.org/2001/XMLSchema" xmlns:xs="http://www.w3.org/2001/XMLSchema" xmlns:p="http://schemas.microsoft.com/office/2006/metadata/properties" xmlns:ns3="2db42bf0-3f3f-4a06-9b1d-b16d8ecbfe14" xmlns:ns4="8009f88e-000b-46dc-97ee-bc793f1e6777" targetNamespace="http://schemas.microsoft.com/office/2006/metadata/properties" ma:root="true" ma:fieldsID="a059d29413d706fd75d5f1deaf22a88e" ns3:_="" ns4:_="">
    <xsd:import namespace="2db42bf0-3f3f-4a06-9b1d-b16d8ecbfe14"/>
    <xsd:import namespace="8009f88e-000b-46dc-97ee-bc793f1e6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42bf0-3f3f-4a06-9b1d-b16d8ecbfe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09f88e-000b-46dc-97ee-bc793f1e6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60B8E-9C30-4140-B7CE-A006F95A8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42bf0-3f3f-4a06-9b1d-b16d8ecbfe14"/>
    <ds:schemaRef ds:uri="8009f88e-000b-46dc-97ee-bc793f1e6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FA049-8932-46C8-8E9F-8E405EDCC574}">
  <ds:schemaRefs>
    <ds:schemaRef ds:uri="http://schemas.openxmlformats.org/officeDocument/2006/bibliography"/>
  </ds:schemaRefs>
</ds:datastoreItem>
</file>

<file path=customXml/itemProps3.xml><?xml version="1.0" encoding="utf-8"?>
<ds:datastoreItem xmlns:ds="http://schemas.openxmlformats.org/officeDocument/2006/customXml" ds:itemID="{334E9B40-50FB-4CF3-9BE5-5BE92281D7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D7825A-55EE-4F8C-B7D7-8990071A44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 Blue</Template>
  <TotalTime>2</TotalTime>
  <Pages>9</Pages>
  <Words>792</Words>
  <Characters>5131</Characters>
  <Application>Microsoft Office Word</Application>
  <DocSecurity>0</DocSecurity>
  <Lines>114</Lines>
  <Paragraphs>42</Paragraphs>
  <ScaleCrop>false</ScaleCrop>
  <HeadingPairs>
    <vt:vector size="2" baseType="variant">
      <vt:variant>
        <vt:lpstr>Title</vt:lpstr>
      </vt:variant>
      <vt:variant>
        <vt:i4>1</vt:i4>
      </vt:variant>
    </vt:vector>
  </HeadingPairs>
  <TitlesOfParts>
    <vt:vector size="1" baseType="lpstr">
      <vt:lpstr/>
    </vt:vector>
  </TitlesOfParts>
  <Manager/>
  <Company>Fujitsu Australia Limited and subsidiaries</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Customer name and date</dc:subject>
  <dc:creator>Kell, Ben</dc:creator>
  <cp:keywords/>
  <dc:description/>
  <cp:lastModifiedBy>Kell, Ben</cp:lastModifiedBy>
  <cp:revision>1</cp:revision>
  <dcterms:created xsi:type="dcterms:W3CDTF">2025-10-13T22:11:00Z</dcterms:created>
  <dcterms:modified xsi:type="dcterms:W3CDTF">2025-10-13T22:13:00Z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0x0101000A580D3600F40740A673D3015D2A5E4A</vt:lpwstr>
  </property>
  <property fmtid="{D5CDD505-2E9C-101B-9397-08002B2CF9AE}" pid="3" name="MSIP_Label_a7295cc1-d279-42ac-ab4d-3b0f4fece050_Enabled">
    <vt:lpwstr>true</vt:lpwstr>
  </property>
  <property fmtid="{D5CDD505-2E9C-101B-9397-08002B2CF9AE}" pid="4" name="MSIP_Label_a7295cc1-d279-42ac-ab4d-3b0f4fece050_SetDate">
    <vt:lpwstr>2021-12-08T11:27:21Z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0f3e3f12-27d1-429e-b003-b20519071cf1</vt:lpwstr>
  </property>
  <property fmtid="{D5CDD505-2E9C-101B-9397-08002B2CF9AE}" pid="9" name="MSIP_Label_a7295cc1-d279-42ac-ab4d-3b0f4fece050_ContentBits">
    <vt:lpwstr>0</vt:lpwstr>
  </property>
</Properties>
</file>